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vertAnchor="page" w:horzAnchor="page" w:tblpY="5728"/>
        <w:tblW w:w="11565" w:type="dxa"/>
        <w:tblLayout w:type="fixed"/>
        <w:tblCellMar>
          <w:left w:w="0" w:type="dxa"/>
          <w:right w:w="0" w:type="dxa"/>
        </w:tblCellMar>
        <w:tblLook w:val="04A0" w:firstRow="1" w:lastRow="0" w:firstColumn="1" w:lastColumn="0" w:noHBand="0" w:noVBand="1"/>
      </w:tblPr>
      <w:tblGrid>
        <w:gridCol w:w="10318"/>
        <w:gridCol w:w="1247"/>
      </w:tblGrid>
      <w:tr w:rsidR="00AB14BF" w14:paraId="1034654B" w14:textId="77777777" w:rsidTr="00021573">
        <w:trPr>
          <w:trHeight w:hRule="exact" w:val="10319"/>
        </w:trPr>
        <w:tc>
          <w:tcPr>
            <w:tcW w:w="10318" w:type="dxa"/>
          </w:tcPr>
          <w:p w14:paraId="59A13ECA" w14:textId="77777777" w:rsidR="00AB14BF" w:rsidRDefault="00021573" w:rsidP="00C47707">
            <w:pPr>
              <w:pStyle w:val="Huisstijl-Paginanummer"/>
              <w:framePr w:wrap="auto" w:vAnchor="margin" w:hAnchor="text" w:yAlign="inline"/>
            </w:pPr>
            <w:bookmarkStart w:id="0" w:name="bmAfbeelding" w:colFirst="0" w:colLast="0"/>
            <w:r>
              <w:drawing>
                <wp:inline distT="0" distB="0" distL="0" distR="0" wp14:anchorId="19AD4B4C" wp14:editId="282E594F">
                  <wp:extent cx="6551930" cy="6551930"/>
                  <wp:effectExtent l="0" t="0" r="1270" b="127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_deltares_rapport_omsla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1930" cy="6551930"/>
                          </a:xfrm>
                          <a:prstGeom prst="rect">
                            <a:avLst/>
                          </a:prstGeom>
                        </pic:spPr>
                      </pic:pic>
                    </a:graphicData>
                  </a:graphic>
                </wp:inline>
              </w:drawing>
            </w:r>
          </w:p>
        </w:tc>
        <w:tc>
          <w:tcPr>
            <w:tcW w:w="1247" w:type="dxa"/>
          </w:tcPr>
          <w:p w14:paraId="19F2BC74" w14:textId="77777777" w:rsidR="00AB14BF" w:rsidRDefault="00AB14BF" w:rsidP="007A3BE2"/>
        </w:tc>
      </w:tr>
    </w:tbl>
    <w:p w14:paraId="451E95BC" w14:textId="77777777" w:rsidR="006333DF" w:rsidRDefault="006333DF">
      <w:bookmarkStart w:id="1" w:name="bmBegin"/>
      <w:bookmarkEnd w:id="0"/>
      <w:bookmarkEnd w:id="1"/>
    </w:p>
    <w:tbl>
      <w:tblPr>
        <w:tblW w:w="5000" w:type="pct"/>
        <w:tblCellMar>
          <w:left w:w="0" w:type="dxa"/>
          <w:right w:w="0" w:type="dxa"/>
        </w:tblCellMar>
        <w:tblLook w:val="04A0" w:firstRow="1" w:lastRow="0" w:firstColumn="1" w:lastColumn="0" w:noHBand="0" w:noVBand="1"/>
      </w:tblPr>
      <w:tblGrid>
        <w:gridCol w:w="8277"/>
      </w:tblGrid>
      <w:tr w:rsidR="006333DF" w14:paraId="535C0A99" w14:textId="77777777" w:rsidTr="007A3BE2">
        <w:tc>
          <w:tcPr>
            <w:tcW w:w="5000" w:type="pct"/>
          </w:tcPr>
          <w:p w14:paraId="41631C92" w14:textId="77777777" w:rsidR="006333DF" w:rsidRDefault="006333DF" w:rsidP="007A3BE2">
            <w:bookmarkStart w:id="2" w:name="_Hlk104929971"/>
            <w:bookmarkStart w:id="3" w:name="bmTitel2" w:colFirst="0" w:colLast="0"/>
            <w:r w:rsidRPr="006333DF">
              <w:rPr>
                <w:b/>
              </w:rPr>
              <w:t xml:space="preserve">Generator of </w:t>
            </w:r>
            <w:proofErr w:type="spellStart"/>
            <w:r w:rsidRPr="006333DF">
              <w:rPr>
                <w:b/>
              </w:rPr>
              <w:t>Rainfall</w:t>
            </w:r>
            <w:proofErr w:type="spellEnd"/>
            <w:r w:rsidRPr="006333DF">
              <w:rPr>
                <w:b/>
              </w:rPr>
              <w:t xml:space="preserve"> </w:t>
            </w:r>
            <w:proofErr w:type="spellStart"/>
            <w:r w:rsidRPr="006333DF">
              <w:rPr>
                <w:b/>
              </w:rPr>
              <w:t>and</w:t>
            </w:r>
            <w:proofErr w:type="spellEnd"/>
            <w:r w:rsidRPr="006333DF">
              <w:rPr>
                <w:b/>
              </w:rPr>
              <w:t xml:space="preserve"> Discharge Extreme (GRADE) voor de Vecht</w:t>
            </w:r>
          </w:p>
          <w:bookmarkEnd w:id="2"/>
          <w:p w14:paraId="124BEDA0" w14:textId="77777777" w:rsidR="006333DF" w:rsidRDefault="006333DF" w:rsidP="007A3BE2"/>
          <w:p w14:paraId="05E7CBC6" w14:textId="77777777" w:rsidR="006333DF" w:rsidRDefault="006333DF" w:rsidP="007A3BE2"/>
          <w:p w14:paraId="28812AB2" w14:textId="77777777" w:rsidR="006333DF" w:rsidRDefault="006333DF" w:rsidP="007A3BE2"/>
          <w:p w14:paraId="7E4FB83D" w14:textId="77777777" w:rsidR="006333DF" w:rsidRDefault="006333DF" w:rsidP="007A3BE2"/>
        </w:tc>
      </w:tr>
      <w:bookmarkEnd w:id="3"/>
    </w:tbl>
    <w:p w14:paraId="0D0F74F7" w14:textId="77777777" w:rsidR="006333DF" w:rsidRDefault="006333DF"/>
    <w:tbl>
      <w:tblPr>
        <w:tblW w:w="5000" w:type="pct"/>
        <w:tblCellMar>
          <w:left w:w="0" w:type="dxa"/>
          <w:right w:w="0" w:type="dxa"/>
        </w:tblCellMar>
        <w:tblLook w:val="04A0" w:firstRow="1" w:lastRow="0" w:firstColumn="1" w:lastColumn="0" w:noHBand="0" w:noVBand="1"/>
      </w:tblPr>
      <w:tblGrid>
        <w:gridCol w:w="8277"/>
      </w:tblGrid>
      <w:tr w:rsidR="00FC0F02" w14:paraId="6C58AF57" w14:textId="77777777" w:rsidTr="00FC0F02">
        <w:trPr>
          <w:trHeight w:val="907"/>
        </w:trPr>
        <w:tc>
          <w:tcPr>
            <w:tcW w:w="5000" w:type="pct"/>
          </w:tcPr>
          <w:p w14:paraId="45C1ADA8" w14:textId="77777777" w:rsidR="00FC0F02" w:rsidRDefault="00FC0F02" w:rsidP="00FC0F02">
            <w:pPr>
              <w:pStyle w:val="Huisstijl-Kopje"/>
            </w:pPr>
            <w:r>
              <w:t>Auteur(s)</w:t>
            </w:r>
          </w:p>
          <w:p w14:paraId="322FD2AF" w14:textId="77777777" w:rsidR="00FC0F02" w:rsidRDefault="00FC0F02" w:rsidP="00FC0F02">
            <w:pPr>
              <w:pStyle w:val="Huisstijl-Gegeven"/>
            </w:pPr>
            <w:r>
              <w:t>Tjitske Geertsema</w:t>
            </w:r>
            <w:r>
              <w:br/>
              <w:t>Henk van den Brink</w:t>
            </w:r>
          </w:p>
          <w:p w14:paraId="27AB2935" w14:textId="411FBDE7" w:rsidR="00FC0F02" w:rsidRPr="00FC0F02" w:rsidRDefault="00FC0F02" w:rsidP="00FC0F02">
            <w:pPr>
              <w:rPr>
                <w:sz w:val="15"/>
                <w:szCs w:val="15"/>
              </w:rPr>
            </w:pPr>
            <w:r w:rsidRPr="00F552BE">
              <w:rPr>
                <w:sz w:val="15"/>
                <w:szCs w:val="15"/>
              </w:rPr>
              <w:t>Jules Beersma</w:t>
            </w:r>
            <w:r>
              <w:br/>
            </w:r>
            <w:r w:rsidRPr="00FC0F02">
              <w:rPr>
                <w:sz w:val="15"/>
                <w:szCs w:val="15"/>
              </w:rPr>
              <w:t>Corine ten Velden</w:t>
            </w:r>
            <w:r w:rsidRPr="00FC0F02">
              <w:rPr>
                <w:sz w:val="15"/>
                <w:szCs w:val="15"/>
              </w:rPr>
              <w:br/>
              <w:t>Robert Leander</w:t>
            </w:r>
          </w:p>
        </w:tc>
      </w:tr>
      <w:tr w:rsidR="006333DF" w14:paraId="11C2E9F0" w14:textId="77777777" w:rsidTr="007A3BE2">
        <w:tc>
          <w:tcPr>
            <w:tcW w:w="5000" w:type="pct"/>
          </w:tcPr>
          <w:p w14:paraId="11B2C1D6" w14:textId="60484A0A" w:rsidR="006333DF" w:rsidRDefault="006333DF" w:rsidP="006333DF">
            <w:pPr>
              <w:pStyle w:val="Huisstijl-Gegeven"/>
            </w:pPr>
            <w:bookmarkStart w:id="4" w:name="bmAuteur1" w:colFirst="0" w:colLast="0"/>
          </w:p>
        </w:tc>
      </w:tr>
      <w:bookmarkEnd w:id="4"/>
    </w:tbl>
    <w:p w14:paraId="7D9562B1" w14:textId="77777777" w:rsidR="006333DF" w:rsidRDefault="006333DF"/>
    <w:p w14:paraId="66F81D94" w14:textId="77777777" w:rsidR="006333DF" w:rsidRDefault="006333DF"/>
    <w:p w14:paraId="5793AB94" w14:textId="77777777" w:rsidR="006333DF" w:rsidRDefault="006333DF"/>
    <w:tbl>
      <w:tblPr>
        <w:tblW w:w="5000" w:type="pct"/>
        <w:tblCellMar>
          <w:left w:w="0" w:type="dxa"/>
          <w:right w:w="0" w:type="dxa"/>
        </w:tblCellMar>
        <w:tblLook w:val="04A0" w:firstRow="1" w:lastRow="0" w:firstColumn="1" w:lastColumn="0" w:noHBand="0" w:noVBand="1"/>
      </w:tblPr>
      <w:tblGrid>
        <w:gridCol w:w="8277"/>
      </w:tblGrid>
      <w:tr w:rsidR="006333DF" w14:paraId="6C19EF9F" w14:textId="77777777" w:rsidTr="007A3BE2">
        <w:tc>
          <w:tcPr>
            <w:tcW w:w="5000" w:type="pct"/>
          </w:tcPr>
          <w:p w14:paraId="572A2D6C" w14:textId="77777777" w:rsidR="006333DF" w:rsidRDefault="006333DF" w:rsidP="006333DF">
            <w:pPr>
              <w:pStyle w:val="Huisstijl-Kopje"/>
            </w:pPr>
            <w:bookmarkStart w:id="5" w:name="bmPartner1" w:colFirst="0" w:colLast="0"/>
            <w:r>
              <w:t>Partners</w:t>
            </w:r>
          </w:p>
          <w:p w14:paraId="081D6E37" w14:textId="77777777" w:rsidR="006333DF" w:rsidRDefault="006333DF" w:rsidP="006333DF">
            <w:pPr>
              <w:pStyle w:val="Huisstijl-Gegeven"/>
            </w:pPr>
            <w:r>
              <w:t>Koninklijk Nederlands Meteorologisch Instituut (KNMI), DE BILT</w:t>
            </w:r>
          </w:p>
        </w:tc>
      </w:tr>
      <w:bookmarkEnd w:id="5"/>
    </w:tbl>
    <w:p w14:paraId="3A0A9714" w14:textId="77777777" w:rsidR="006333DF" w:rsidRPr="005F06AA" w:rsidRDefault="006333DF" w:rsidP="007A3BE2"/>
    <w:p w14:paraId="4352BEE5" w14:textId="77777777" w:rsidR="006333DF" w:rsidRPr="005F06AA" w:rsidRDefault="006333DF" w:rsidP="007A3BE2"/>
    <w:p w14:paraId="58722EDB" w14:textId="77777777" w:rsidR="006333DF" w:rsidRDefault="006333DF">
      <w:r>
        <w:br w:type="page"/>
      </w:r>
    </w:p>
    <w:tbl>
      <w:tblPr>
        <w:tblW w:w="5758" w:type="pct"/>
        <w:tblInd w:w="-1077" w:type="dxa"/>
        <w:tblCellMar>
          <w:left w:w="0" w:type="dxa"/>
          <w:right w:w="0" w:type="dxa"/>
        </w:tblCellMar>
        <w:tblLook w:val="04A0" w:firstRow="1" w:lastRow="0" w:firstColumn="1" w:lastColumn="0" w:noHBand="0" w:noVBand="1"/>
      </w:tblPr>
      <w:tblGrid>
        <w:gridCol w:w="9532"/>
      </w:tblGrid>
      <w:tr w:rsidR="006333DF" w14:paraId="54ADF553" w14:textId="77777777" w:rsidTr="007A3BE2">
        <w:tc>
          <w:tcPr>
            <w:tcW w:w="5000" w:type="pct"/>
          </w:tcPr>
          <w:p w14:paraId="2F7C7554" w14:textId="77777777" w:rsidR="006333DF" w:rsidRDefault="006333DF" w:rsidP="007A3BE2">
            <w:bookmarkStart w:id="6" w:name="bmTitel3" w:colFirst="0" w:colLast="0"/>
            <w:r w:rsidRPr="006333DF">
              <w:rPr>
                <w:b/>
              </w:rPr>
              <w:lastRenderedPageBreak/>
              <w:t xml:space="preserve">Generator of </w:t>
            </w:r>
            <w:proofErr w:type="spellStart"/>
            <w:r w:rsidRPr="006333DF">
              <w:rPr>
                <w:b/>
              </w:rPr>
              <w:t>Rainfall</w:t>
            </w:r>
            <w:proofErr w:type="spellEnd"/>
            <w:r w:rsidRPr="006333DF">
              <w:rPr>
                <w:b/>
              </w:rPr>
              <w:t xml:space="preserve"> </w:t>
            </w:r>
            <w:proofErr w:type="spellStart"/>
            <w:r w:rsidRPr="006333DF">
              <w:rPr>
                <w:b/>
              </w:rPr>
              <w:t>and</w:t>
            </w:r>
            <w:proofErr w:type="spellEnd"/>
            <w:r w:rsidRPr="006333DF">
              <w:rPr>
                <w:b/>
              </w:rPr>
              <w:t xml:space="preserve"> Discharge Extreme (GRADE) voor de Vecht</w:t>
            </w:r>
          </w:p>
        </w:tc>
      </w:tr>
      <w:bookmarkEnd w:id="6"/>
    </w:tbl>
    <w:p w14:paraId="30A95AE1" w14:textId="77777777" w:rsidR="006333DF" w:rsidRPr="00417A16" w:rsidRDefault="006333DF" w:rsidP="007A3BE2">
      <w:pPr>
        <w:rPr>
          <w:lang w:val="en-US"/>
        </w:rPr>
      </w:pPr>
    </w:p>
    <w:tbl>
      <w:tblPr>
        <w:tblStyle w:val="Tabel1"/>
        <w:tblW w:w="9525" w:type="dxa"/>
        <w:tblInd w:w="-1077" w:type="dxa"/>
        <w:tblLayout w:type="fixed"/>
        <w:tblLook w:val="01C0" w:firstRow="0" w:lastRow="1" w:firstColumn="1" w:lastColumn="1" w:noHBand="0" w:noVBand="0"/>
      </w:tblPr>
      <w:tblGrid>
        <w:gridCol w:w="1905"/>
        <w:gridCol w:w="7620"/>
      </w:tblGrid>
      <w:tr w:rsidR="006333DF" w:rsidRPr="002878F9" w14:paraId="7E9E8D9E"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C102887" w14:textId="77777777" w:rsidR="006333DF" w:rsidRPr="00A234DD" w:rsidRDefault="006333DF" w:rsidP="007A3BE2">
            <w:pPr>
              <w:rPr>
                <w:rStyle w:val="Huisstijl-StatusbladVet"/>
              </w:rPr>
            </w:pPr>
            <w:r>
              <w:rPr>
                <w:rStyle w:val="Huisstijl-StatusbladVet"/>
              </w:rPr>
              <w:t>Opdrachtgever</w:t>
            </w:r>
          </w:p>
        </w:tc>
        <w:tc>
          <w:tcPr>
            <w:tcW w:w="7620" w:type="dxa"/>
          </w:tcPr>
          <w:p w14:paraId="42EFA520" w14:textId="1D025E25"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Vet"/>
              </w:rPr>
            </w:pPr>
            <w:r>
              <w:rPr>
                <w:rStyle w:val="Huisstijl-Statusblad"/>
              </w:rPr>
              <w:fldChar w:fldCharType="begin"/>
            </w:r>
            <w:r>
              <w:rPr>
                <w:rStyle w:val="Huisstijl-Statusblad"/>
              </w:rPr>
              <w:instrText xml:space="preserve"> DOCVARIABLE  Relatie </w:instrText>
            </w:r>
            <w:r>
              <w:rPr>
                <w:rStyle w:val="Huisstijl-Statusblad"/>
              </w:rPr>
              <w:fldChar w:fldCharType="separate"/>
            </w:r>
            <w:r w:rsidR="00DC6840">
              <w:rPr>
                <w:rStyle w:val="Huisstijl-Statusblad"/>
              </w:rPr>
              <w:t>Rijkswaterstaat Water, Verkeer en Leefomgeving</w:t>
            </w:r>
            <w:r>
              <w:rPr>
                <w:rStyle w:val="Huisstijl-Statusblad"/>
              </w:rPr>
              <w:fldChar w:fldCharType="end"/>
            </w:r>
          </w:p>
        </w:tc>
      </w:tr>
      <w:tr w:rsidR="006333DF" w:rsidRPr="002878F9" w14:paraId="47BB2BFF"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23ABF42A" w14:textId="77777777" w:rsidR="006333DF" w:rsidRPr="00A234DD" w:rsidRDefault="006333DF" w:rsidP="007A3BE2">
            <w:pPr>
              <w:rPr>
                <w:rStyle w:val="Huisstijl-StatusbladVet"/>
              </w:rPr>
            </w:pPr>
            <w:r>
              <w:rPr>
                <w:rStyle w:val="Huisstijl-StatusbladVet"/>
              </w:rPr>
              <w:t>Contactpersoon</w:t>
            </w:r>
          </w:p>
        </w:tc>
        <w:tc>
          <w:tcPr>
            <w:tcW w:w="7620" w:type="dxa"/>
          </w:tcPr>
          <w:p w14:paraId="16C2BC36" w14:textId="4F96ADE9"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DOCVARIABLE  Persoon </w:instrText>
            </w:r>
            <w:r>
              <w:rPr>
                <w:rStyle w:val="Huisstijl-Statusblad"/>
              </w:rPr>
              <w:fldChar w:fldCharType="separate"/>
            </w:r>
            <w:r w:rsidR="00DC6840">
              <w:rPr>
                <w:rStyle w:val="Huisstijl-Statusblad"/>
              </w:rPr>
              <w:t xml:space="preserve">mevrouw R. </w:t>
            </w:r>
            <w:proofErr w:type="spellStart"/>
            <w:r w:rsidR="00DC6840">
              <w:rPr>
                <w:rStyle w:val="Huisstijl-Statusblad"/>
              </w:rPr>
              <w:t>Lammersen</w:t>
            </w:r>
            <w:proofErr w:type="spellEnd"/>
            <w:r>
              <w:rPr>
                <w:rStyle w:val="Huisstijl-Statusblad"/>
              </w:rPr>
              <w:fldChar w:fldCharType="end"/>
            </w:r>
          </w:p>
        </w:tc>
      </w:tr>
      <w:tr w:rsidR="006333DF" w:rsidRPr="002878F9" w14:paraId="27D2D7A4"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7293C14E" w14:textId="77777777" w:rsidR="006333DF" w:rsidRPr="00A234DD" w:rsidRDefault="006333DF" w:rsidP="007A3BE2">
            <w:pPr>
              <w:rPr>
                <w:rStyle w:val="Huisstijl-StatusbladVet"/>
              </w:rPr>
            </w:pPr>
            <w:r w:rsidRPr="00A234DD">
              <w:rPr>
                <w:rStyle w:val="Huisstijl-StatusbladVet"/>
              </w:rPr>
              <w:t>Referenties</w:t>
            </w:r>
          </w:p>
        </w:tc>
        <w:tc>
          <w:tcPr>
            <w:tcW w:w="7620" w:type="dxa"/>
          </w:tcPr>
          <w:p w14:paraId="296BCE37" w14:textId="630553C8"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ffData>
                  <w:name w:val="Text6"/>
                  <w:enabled/>
                  <w:calcOnExit w:val="0"/>
                  <w:textInput>
                    <w:default w:val="Referenties"/>
                  </w:textInput>
                </w:ffData>
              </w:fldChar>
            </w:r>
            <w:r>
              <w:rPr>
                <w:rStyle w:val="Huisstijl-Statusblad"/>
              </w:rPr>
              <w:instrText xml:space="preserve"> FORMTEXT </w:instrText>
            </w:r>
            <w:r>
              <w:rPr>
                <w:rStyle w:val="Huisstijl-Statusblad"/>
              </w:rPr>
            </w:r>
            <w:r>
              <w:rPr>
                <w:rStyle w:val="Huisstijl-Statusblad"/>
              </w:rPr>
              <w:fldChar w:fldCharType="separate"/>
            </w:r>
            <w:r w:rsidR="00DC6840">
              <w:rPr>
                <w:rStyle w:val="Huisstijl-Statusblad"/>
                <w:noProof/>
              </w:rPr>
              <w:t>Referenties</w:t>
            </w:r>
            <w:r>
              <w:rPr>
                <w:rStyle w:val="Huisstijl-Statusblad"/>
              </w:rPr>
              <w:fldChar w:fldCharType="end"/>
            </w:r>
          </w:p>
        </w:tc>
      </w:tr>
      <w:tr w:rsidR="006333DF" w:rsidRPr="00F56B67" w14:paraId="72F134AE" w14:textId="77777777" w:rsidTr="007A3BE2">
        <w:trPr>
          <w:cnfStyle w:val="010000000000" w:firstRow="0" w:lastRow="1"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05" w:type="dxa"/>
          </w:tcPr>
          <w:p w14:paraId="5EA7893D" w14:textId="77777777" w:rsidR="006333DF" w:rsidRPr="00A234DD" w:rsidRDefault="006333DF" w:rsidP="007A3BE2">
            <w:pPr>
              <w:rPr>
                <w:rStyle w:val="Huisstijl-StatusbladVet"/>
              </w:rPr>
            </w:pPr>
            <w:r>
              <w:rPr>
                <w:rStyle w:val="Huisstijl-StatusbladVet"/>
              </w:rPr>
              <w:t>Trefwoorden</w:t>
            </w:r>
          </w:p>
        </w:tc>
        <w:tc>
          <w:tcPr>
            <w:tcW w:w="7620" w:type="dxa"/>
          </w:tcPr>
          <w:p w14:paraId="5C48E11E" w14:textId="73D2DAD1" w:rsidR="006333DF" w:rsidRPr="00F56B67" w:rsidRDefault="006333DF" w:rsidP="007A3BE2">
            <w:pPr>
              <w:cnfStyle w:val="010000000000" w:firstRow="0" w:lastRow="1" w:firstColumn="0" w:lastColumn="0" w:oddVBand="0" w:evenVBand="0" w:oddHBand="0" w:evenHBand="0" w:firstRowFirstColumn="0" w:firstRowLastColumn="0" w:lastRowFirstColumn="0" w:lastRowLastColumn="0"/>
              <w:rPr>
                <w:rStyle w:val="Huisstijl-Statusblad"/>
                <w:lang w:val="en-US"/>
              </w:rPr>
            </w:pPr>
            <w:r>
              <w:rPr>
                <w:rStyle w:val="Huisstijl-Statusblad"/>
              </w:rPr>
              <w:fldChar w:fldCharType="begin">
                <w:ffData>
                  <w:name w:val="Text4"/>
                  <w:enabled/>
                  <w:calcOnExit w:val="0"/>
                  <w:textInput>
                    <w:default w:val="Trefwoorden"/>
                  </w:textInput>
                </w:ffData>
              </w:fldChar>
            </w:r>
            <w:r>
              <w:rPr>
                <w:rStyle w:val="Huisstijl-Statusblad"/>
              </w:rPr>
              <w:instrText xml:space="preserve"> FORMTEXT </w:instrText>
            </w:r>
            <w:r>
              <w:rPr>
                <w:rStyle w:val="Huisstijl-Statusblad"/>
              </w:rPr>
            </w:r>
            <w:r>
              <w:rPr>
                <w:rStyle w:val="Huisstijl-Statusblad"/>
              </w:rPr>
              <w:fldChar w:fldCharType="separate"/>
            </w:r>
            <w:r w:rsidR="00DC6840">
              <w:rPr>
                <w:rStyle w:val="Huisstijl-Statusblad"/>
                <w:noProof/>
              </w:rPr>
              <w:t>Trefwoorden</w:t>
            </w:r>
            <w:r>
              <w:rPr>
                <w:rStyle w:val="Huisstijl-Statusblad"/>
              </w:rPr>
              <w:fldChar w:fldCharType="end"/>
            </w:r>
          </w:p>
        </w:tc>
      </w:tr>
    </w:tbl>
    <w:p w14:paraId="2A7EEFEC" w14:textId="77777777" w:rsidR="006333DF" w:rsidRPr="00F56B67" w:rsidRDefault="006333DF">
      <w:pPr>
        <w:rPr>
          <w:lang w:val="en-US"/>
        </w:rPr>
      </w:pPr>
    </w:p>
    <w:tbl>
      <w:tblPr>
        <w:tblStyle w:val="Tabel1"/>
        <w:tblW w:w="9525" w:type="dxa"/>
        <w:tblInd w:w="-1077" w:type="dxa"/>
        <w:tblLayout w:type="fixed"/>
        <w:tblLook w:val="06A0" w:firstRow="1" w:lastRow="0" w:firstColumn="1" w:lastColumn="0" w:noHBand="1" w:noVBand="1"/>
      </w:tblPr>
      <w:tblGrid>
        <w:gridCol w:w="1905"/>
        <w:gridCol w:w="7620"/>
      </w:tblGrid>
      <w:tr w:rsidR="006333DF" w:rsidRPr="002878F9" w14:paraId="06C593E9" w14:textId="77777777" w:rsidTr="007A3BE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525" w:type="dxa"/>
            <w:gridSpan w:val="2"/>
          </w:tcPr>
          <w:p w14:paraId="62C6FC2F" w14:textId="77777777" w:rsidR="006333DF" w:rsidRPr="00A234DD" w:rsidRDefault="006333DF" w:rsidP="007A3BE2">
            <w:pPr>
              <w:rPr>
                <w:rStyle w:val="Huisstijl-StatusbladVet"/>
              </w:rPr>
            </w:pPr>
            <w:r>
              <w:rPr>
                <w:rStyle w:val="Huisstijl-StatusbladVet"/>
              </w:rPr>
              <w:t>Documentgegevens</w:t>
            </w:r>
          </w:p>
        </w:tc>
      </w:tr>
      <w:tr w:rsidR="006333DF" w:rsidRPr="002878F9" w14:paraId="45538EDD"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4C7F648" w14:textId="77777777" w:rsidR="006333DF" w:rsidRPr="00A234DD" w:rsidRDefault="006333DF" w:rsidP="007A3BE2">
            <w:pPr>
              <w:rPr>
                <w:rStyle w:val="Huisstijl-StatusbladVet"/>
              </w:rPr>
            </w:pPr>
            <w:r>
              <w:rPr>
                <w:rStyle w:val="Huisstijl-StatusbladVet"/>
              </w:rPr>
              <w:t>Versie</w:t>
            </w:r>
          </w:p>
        </w:tc>
        <w:tc>
          <w:tcPr>
            <w:tcW w:w="7620" w:type="dxa"/>
          </w:tcPr>
          <w:p w14:paraId="6640218A" w14:textId="4EB744AB"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DOCVARIABLE  Versienummer </w:instrText>
            </w:r>
            <w:r>
              <w:rPr>
                <w:rStyle w:val="Huisstijl-Statusblad"/>
              </w:rPr>
              <w:fldChar w:fldCharType="separate"/>
            </w:r>
            <w:r w:rsidR="00DC6840">
              <w:rPr>
                <w:rStyle w:val="Huisstijl-Statusblad"/>
              </w:rPr>
              <w:t>0.1</w:t>
            </w:r>
            <w:r>
              <w:rPr>
                <w:rStyle w:val="Huisstijl-Statusblad"/>
              </w:rPr>
              <w:fldChar w:fldCharType="end"/>
            </w:r>
          </w:p>
        </w:tc>
      </w:tr>
      <w:tr w:rsidR="006333DF" w:rsidRPr="002878F9" w14:paraId="6945B73A"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319C850F" w14:textId="77777777" w:rsidR="006333DF" w:rsidRPr="00A234DD" w:rsidRDefault="006333DF" w:rsidP="007A3BE2">
            <w:pPr>
              <w:rPr>
                <w:rStyle w:val="Huisstijl-StatusbladVet"/>
              </w:rPr>
            </w:pPr>
            <w:r>
              <w:rPr>
                <w:rStyle w:val="Huisstijl-StatusbladVet"/>
              </w:rPr>
              <w:t>Datum</w:t>
            </w:r>
          </w:p>
        </w:tc>
        <w:tc>
          <w:tcPr>
            <w:tcW w:w="7620" w:type="dxa"/>
          </w:tcPr>
          <w:p w14:paraId="5CA962F2" w14:textId="04BB8DBC"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DOCVARIABLE  Datum </w:instrText>
            </w:r>
            <w:r>
              <w:rPr>
                <w:rStyle w:val="Huisstijl-Statusblad"/>
              </w:rPr>
              <w:fldChar w:fldCharType="separate"/>
            </w:r>
            <w:r w:rsidR="00DC6840">
              <w:rPr>
                <w:rStyle w:val="Huisstijl-Statusblad"/>
              </w:rPr>
              <w:t>02-11-2021</w:t>
            </w:r>
            <w:r>
              <w:rPr>
                <w:rStyle w:val="Huisstijl-Statusblad"/>
              </w:rPr>
              <w:fldChar w:fldCharType="end"/>
            </w:r>
          </w:p>
        </w:tc>
      </w:tr>
      <w:tr w:rsidR="006333DF" w:rsidRPr="002878F9" w14:paraId="451568F3"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329319B1" w14:textId="77777777" w:rsidR="006333DF" w:rsidRPr="00A234DD" w:rsidRDefault="006333DF" w:rsidP="007A3BE2">
            <w:pPr>
              <w:rPr>
                <w:rStyle w:val="Huisstijl-StatusbladVet"/>
              </w:rPr>
            </w:pPr>
            <w:r>
              <w:rPr>
                <w:rStyle w:val="Huisstijl-StatusbladVet"/>
              </w:rPr>
              <w:t>Projectnummer</w:t>
            </w:r>
          </w:p>
        </w:tc>
        <w:bookmarkStart w:id="7" w:name="_Hlk104929999"/>
        <w:tc>
          <w:tcPr>
            <w:tcW w:w="7620" w:type="dxa"/>
          </w:tcPr>
          <w:p w14:paraId="504D6B2C" w14:textId="69D4887B"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DOCVARIABLE  Project </w:instrText>
            </w:r>
            <w:r>
              <w:rPr>
                <w:rStyle w:val="Huisstijl-Statusblad"/>
              </w:rPr>
              <w:fldChar w:fldCharType="separate"/>
            </w:r>
            <w:r w:rsidR="00DC6840">
              <w:rPr>
                <w:rStyle w:val="Huisstijl-Statusblad"/>
              </w:rPr>
              <w:t>11206796-003</w:t>
            </w:r>
            <w:r>
              <w:rPr>
                <w:rStyle w:val="Huisstijl-Statusblad"/>
              </w:rPr>
              <w:fldChar w:fldCharType="end"/>
            </w:r>
            <w:bookmarkEnd w:id="7"/>
          </w:p>
        </w:tc>
      </w:tr>
      <w:tr w:rsidR="006333DF" w:rsidRPr="002878F9" w14:paraId="7EA28902"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16816AE" w14:textId="77777777" w:rsidR="006333DF" w:rsidRPr="00A234DD" w:rsidRDefault="006333DF" w:rsidP="007A3BE2">
            <w:pPr>
              <w:rPr>
                <w:rStyle w:val="Huisstijl-StatusbladVet"/>
              </w:rPr>
            </w:pPr>
            <w:r w:rsidRPr="00A234DD">
              <w:rPr>
                <w:rStyle w:val="Huisstijl-StatusbladVet"/>
              </w:rPr>
              <w:t>Document ID</w:t>
            </w:r>
          </w:p>
        </w:tc>
        <w:tc>
          <w:tcPr>
            <w:tcW w:w="7620" w:type="dxa"/>
          </w:tcPr>
          <w:p w14:paraId="713AFA55" w14:textId="1651A9DE"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DOCVARIABLE  ReferentieNummer </w:instrText>
            </w:r>
            <w:r>
              <w:rPr>
                <w:rStyle w:val="Huisstijl-Statusblad"/>
              </w:rPr>
              <w:fldChar w:fldCharType="separate"/>
            </w:r>
            <w:r w:rsidR="00DC6840">
              <w:rPr>
                <w:rStyle w:val="Huisstijl-Statusblad"/>
              </w:rPr>
              <w:t>-</w:t>
            </w:r>
            <w:r>
              <w:rPr>
                <w:rStyle w:val="Huisstijl-Statusblad"/>
              </w:rPr>
              <w:fldChar w:fldCharType="end"/>
            </w:r>
          </w:p>
        </w:tc>
      </w:tr>
      <w:tr w:rsidR="006333DF" w:rsidRPr="002878F9" w14:paraId="0ADBC23E"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3C6F14ED" w14:textId="77777777" w:rsidR="006333DF" w:rsidRPr="00A234DD" w:rsidRDefault="006333DF" w:rsidP="007A3BE2">
            <w:pPr>
              <w:rPr>
                <w:rStyle w:val="Huisstijl-StatusbladVet"/>
              </w:rPr>
            </w:pPr>
            <w:r>
              <w:rPr>
                <w:rStyle w:val="Huisstijl-StatusbladVet"/>
              </w:rPr>
              <w:t>Pagina’s</w:t>
            </w:r>
          </w:p>
        </w:tc>
        <w:tc>
          <w:tcPr>
            <w:tcW w:w="7620" w:type="dxa"/>
          </w:tcPr>
          <w:p w14:paraId="0C82A40A" w14:textId="34AB23F8"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fldChar w:fldCharType="begin"/>
            </w:r>
            <w:r>
              <w:rPr>
                <w:rStyle w:val="Huisstijl-Statusblad"/>
              </w:rPr>
              <w:instrText xml:space="preserve"> NumPages </w:instrText>
            </w:r>
            <w:r>
              <w:rPr>
                <w:rStyle w:val="Huisstijl-Statusblad"/>
              </w:rPr>
              <w:fldChar w:fldCharType="separate"/>
            </w:r>
            <w:r w:rsidR="00DC6840">
              <w:rPr>
                <w:rStyle w:val="Huisstijl-Statusblad"/>
                <w:noProof/>
              </w:rPr>
              <w:t>23</w:t>
            </w:r>
            <w:r>
              <w:rPr>
                <w:rStyle w:val="Huisstijl-Statusblad"/>
              </w:rPr>
              <w:fldChar w:fldCharType="end"/>
            </w:r>
          </w:p>
        </w:tc>
      </w:tr>
      <w:tr w:rsidR="006333DF" w:rsidRPr="002878F9" w14:paraId="55B9A1F7"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2BB77740" w14:textId="77777777" w:rsidR="006333DF" w:rsidRPr="00A234DD" w:rsidRDefault="006333DF" w:rsidP="007A3BE2">
            <w:pPr>
              <w:rPr>
                <w:rStyle w:val="Huisstijl-StatusbladVet"/>
              </w:rPr>
            </w:pPr>
            <w:bookmarkStart w:id="8" w:name="bmClassificatie1" w:colFirst="1" w:colLast="1"/>
            <w:r>
              <w:rPr>
                <w:rStyle w:val="Huisstijl-StatusbladVet"/>
              </w:rPr>
              <w:t>Classificatie</w:t>
            </w:r>
          </w:p>
        </w:tc>
        <w:tc>
          <w:tcPr>
            <w:tcW w:w="7620" w:type="dxa"/>
          </w:tcPr>
          <w:p w14:paraId="3866AAF7" w14:textId="77777777"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p>
        </w:tc>
      </w:tr>
      <w:tr w:rsidR="006333DF" w:rsidRPr="002878F9" w14:paraId="0B6E3EB4"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4D877192" w14:textId="77777777" w:rsidR="006333DF" w:rsidRPr="00A234DD" w:rsidRDefault="006333DF" w:rsidP="007A3BE2">
            <w:pPr>
              <w:rPr>
                <w:rStyle w:val="Huisstijl-StatusbladVet"/>
              </w:rPr>
            </w:pPr>
            <w:bookmarkStart w:id="9" w:name="bmStatus2" w:colFirst="1" w:colLast="1"/>
            <w:bookmarkEnd w:id="8"/>
            <w:r w:rsidRPr="00A234DD">
              <w:rPr>
                <w:rStyle w:val="Huisstijl-StatusbladVet"/>
              </w:rPr>
              <w:t>Status</w:t>
            </w:r>
          </w:p>
        </w:tc>
        <w:tc>
          <w:tcPr>
            <w:tcW w:w="7620" w:type="dxa"/>
          </w:tcPr>
          <w:p w14:paraId="601CDD02" w14:textId="77777777" w:rsidR="006333DF"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concept</w:t>
            </w:r>
          </w:p>
          <w:p w14:paraId="4E576FF1" w14:textId="77777777"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Dit document is een concept en uitsluitend bedoeld voor discussiedoeleinden. Aan de inhoud van dit rapport kunnen noch door de opdrachtgever, noch door derden rechten worden ontleend.</w:t>
            </w:r>
          </w:p>
        </w:tc>
      </w:tr>
      <w:bookmarkEnd w:id="9"/>
    </w:tbl>
    <w:p w14:paraId="1F68442D" w14:textId="77777777" w:rsidR="006333DF" w:rsidRDefault="006333DF"/>
    <w:tbl>
      <w:tblPr>
        <w:tblStyle w:val="Tabel1"/>
        <w:tblW w:w="9525" w:type="dxa"/>
        <w:tblInd w:w="-1077" w:type="dxa"/>
        <w:tblLayout w:type="fixed"/>
        <w:tblLook w:val="06A0" w:firstRow="1" w:lastRow="0" w:firstColumn="1" w:lastColumn="0" w:noHBand="1" w:noVBand="1"/>
      </w:tblPr>
      <w:tblGrid>
        <w:gridCol w:w="1905"/>
        <w:gridCol w:w="3810"/>
        <w:gridCol w:w="3810"/>
      </w:tblGrid>
      <w:tr w:rsidR="00FC0F02" w:rsidRPr="002878F9" w14:paraId="55F9B335" w14:textId="77777777" w:rsidTr="00FC0F0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9525" w:type="dxa"/>
            <w:gridSpan w:val="3"/>
          </w:tcPr>
          <w:p w14:paraId="61C176DC" w14:textId="77777777" w:rsidR="00FC0F02" w:rsidRPr="00A234DD" w:rsidRDefault="00FC0F02" w:rsidP="00FC0F02">
            <w:pPr>
              <w:rPr>
                <w:rStyle w:val="Huisstijl-StatusbladVet"/>
              </w:rPr>
            </w:pPr>
            <w:bookmarkStart w:id="10" w:name="tblAuteur"/>
            <w:r>
              <w:rPr>
                <w:rStyle w:val="Huisstijl-StatusbladVet"/>
              </w:rPr>
              <w:t>Auteur</w:t>
            </w:r>
            <w:r w:rsidRPr="00A234DD">
              <w:rPr>
                <w:rStyle w:val="Huisstijl-StatusbladVet"/>
              </w:rPr>
              <w:t>(s)</w:t>
            </w:r>
          </w:p>
        </w:tc>
      </w:tr>
      <w:tr w:rsidR="00FC0F02" w:rsidRPr="002878F9" w14:paraId="1246E3F9" w14:textId="77777777" w:rsidTr="00FC0F0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675CE306" w14:textId="77777777" w:rsidR="00FC0F02" w:rsidRPr="007E1E8A" w:rsidRDefault="00FC0F02" w:rsidP="00FC0F02">
            <w:pPr>
              <w:rPr>
                <w:rStyle w:val="Huisstijl-StatusbladVet"/>
              </w:rPr>
            </w:pPr>
          </w:p>
        </w:tc>
        <w:tc>
          <w:tcPr>
            <w:tcW w:w="3810" w:type="dxa"/>
          </w:tcPr>
          <w:p w14:paraId="717E5729" w14:textId="77777777" w:rsidR="00FC0F02" w:rsidRPr="00A234DD"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Tjitske Geertsema</w:t>
            </w:r>
          </w:p>
        </w:tc>
        <w:tc>
          <w:tcPr>
            <w:tcW w:w="3810" w:type="dxa"/>
          </w:tcPr>
          <w:p w14:paraId="16E2B503" w14:textId="77777777" w:rsidR="00FC0F02" w:rsidRPr="00A234DD"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Deltares</w:t>
            </w:r>
          </w:p>
        </w:tc>
      </w:tr>
      <w:tr w:rsidR="00FC0F02" w:rsidRPr="002878F9" w14:paraId="3F058831" w14:textId="77777777" w:rsidTr="00FC0F0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7D7046BB" w14:textId="77777777" w:rsidR="00FC0F02" w:rsidRPr="007E1E8A" w:rsidRDefault="00FC0F02" w:rsidP="00FC0F02">
            <w:pPr>
              <w:rPr>
                <w:rStyle w:val="Huisstijl-StatusbladVet"/>
              </w:rPr>
            </w:pPr>
          </w:p>
        </w:tc>
        <w:tc>
          <w:tcPr>
            <w:tcW w:w="3810" w:type="dxa"/>
          </w:tcPr>
          <w:p w14:paraId="57566DFE" w14:textId="77777777" w:rsidR="00FC0F02"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 xml:space="preserve">Henk van den Brink </w:t>
            </w:r>
          </w:p>
        </w:tc>
        <w:tc>
          <w:tcPr>
            <w:tcW w:w="3810" w:type="dxa"/>
          </w:tcPr>
          <w:p w14:paraId="29C67F11" w14:textId="77777777" w:rsidR="00FC0F02" w:rsidRPr="00A234DD"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KNMI</w:t>
            </w:r>
          </w:p>
        </w:tc>
      </w:tr>
      <w:tr w:rsidR="00FC0F02" w:rsidRPr="002878F9" w14:paraId="079085FC" w14:textId="77777777" w:rsidTr="00FC0F0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5246918C" w14:textId="77777777" w:rsidR="00FC0F02" w:rsidRPr="007E1E8A" w:rsidRDefault="00FC0F02" w:rsidP="00FC0F02">
            <w:pPr>
              <w:rPr>
                <w:rStyle w:val="Huisstijl-StatusbladVet"/>
              </w:rPr>
            </w:pPr>
          </w:p>
        </w:tc>
        <w:tc>
          <w:tcPr>
            <w:tcW w:w="3810" w:type="dxa"/>
          </w:tcPr>
          <w:p w14:paraId="784A8837" w14:textId="77777777" w:rsidR="00FC0F02"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Jules Beersma</w:t>
            </w:r>
          </w:p>
        </w:tc>
        <w:tc>
          <w:tcPr>
            <w:tcW w:w="3810" w:type="dxa"/>
          </w:tcPr>
          <w:p w14:paraId="5E589672" w14:textId="77777777" w:rsidR="00FC0F02"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KNMI</w:t>
            </w:r>
          </w:p>
        </w:tc>
      </w:tr>
      <w:tr w:rsidR="00FC0F02" w:rsidRPr="002878F9" w14:paraId="55284788" w14:textId="77777777" w:rsidTr="00FC0F0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4E70BD9B" w14:textId="77777777" w:rsidR="00FC0F02" w:rsidRPr="007E1E8A" w:rsidRDefault="00FC0F02" w:rsidP="00FC0F02">
            <w:pPr>
              <w:rPr>
                <w:rStyle w:val="Huisstijl-StatusbladVet"/>
              </w:rPr>
            </w:pPr>
          </w:p>
        </w:tc>
        <w:tc>
          <w:tcPr>
            <w:tcW w:w="3810" w:type="dxa"/>
          </w:tcPr>
          <w:p w14:paraId="5626D1D4" w14:textId="77777777" w:rsidR="00FC0F02" w:rsidRPr="00A234DD"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Corine ten Velden</w:t>
            </w:r>
          </w:p>
        </w:tc>
        <w:tc>
          <w:tcPr>
            <w:tcW w:w="3810" w:type="dxa"/>
          </w:tcPr>
          <w:p w14:paraId="2A4C88C9" w14:textId="77777777" w:rsidR="00FC0F02" w:rsidRPr="00A234DD"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Deltares</w:t>
            </w:r>
          </w:p>
        </w:tc>
      </w:tr>
      <w:tr w:rsidR="00FC0F02" w:rsidRPr="002878F9" w14:paraId="4E678BBC" w14:textId="77777777" w:rsidTr="00FC0F0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054D154F" w14:textId="77777777" w:rsidR="00FC0F02" w:rsidRPr="007E1E8A" w:rsidRDefault="00FC0F02" w:rsidP="00FC0F02">
            <w:pPr>
              <w:rPr>
                <w:rStyle w:val="Huisstijl-StatusbladVet"/>
              </w:rPr>
            </w:pPr>
          </w:p>
        </w:tc>
        <w:tc>
          <w:tcPr>
            <w:tcW w:w="3810" w:type="dxa"/>
          </w:tcPr>
          <w:p w14:paraId="79373690" w14:textId="77777777" w:rsidR="00FC0F02" w:rsidRPr="00A234DD"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Robert Leander</w:t>
            </w:r>
          </w:p>
        </w:tc>
        <w:tc>
          <w:tcPr>
            <w:tcW w:w="3810" w:type="dxa"/>
          </w:tcPr>
          <w:p w14:paraId="56351B5C" w14:textId="77777777" w:rsidR="00FC0F02" w:rsidRPr="00A234DD" w:rsidRDefault="00FC0F02" w:rsidP="00FC0F0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Deltares</w:t>
            </w:r>
          </w:p>
        </w:tc>
      </w:tr>
      <w:bookmarkEnd w:id="10"/>
    </w:tbl>
    <w:p w14:paraId="606CE7BA" w14:textId="1909A7FB" w:rsidR="006333DF" w:rsidRDefault="006333DF"/>
    <w:p w14:paraId="227E0ACC" w14:textId="77777777" w:rsidR="00FC0F02" w:rsidRDefault="00FC0F02"/>
    <w:tbl>
      <w:tblPr>
        <w:tblStyle w:val="Tabel1"/>
        <w:tblW w:w="9525" w:type="dxa"/>
        <w:tblInd w:w="-1077" w:type="dxa"/>
        <w:tblLayout w:type="fixed"/>
        <w:tblLook w:val="01A0" w:firstRow="1" w:lastRow="0" w:firstColumn="1" w:lastColumn="1" w:noHBand="0" w:noVBand="0"/>
      </w:tblPr>
      <w:tblGrid>
        <w:gridCol w:w="1905"/>
        <w:gridCol w:w="1905"/>
        <w:gridCol w:w="1905"/>
        <w:gridCol w:w="1905"/>
        <w:gridCol w:w="1905"/>
      </w:tblGrid>
      <w:tr w:rsidR="006333DF" w:rsidRPr="002878F9" w14:paraId="6C2B874B" w14:textId="77777777" w:rsidTr="007A3BE2">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905" w:type="dxa"/>
          </w:tcPr>
          <w:p w14:paraId="4D02A6A8" w14:textId="77777777" w:rsidR="006333DF" w:rsidRPr="00A234DD" w:rsidRDefault="006333DF" w:rsidP="007A3BE2">
            <w:pPr>
              <w:rPr>
                <w:rStyle w:val="Huisstijl-StatusbladVet"/>
              </w:rPr>
            </w:pPr>
            <w:bookmarkStart w:id="11" w:name="tblVersie"/>
            <w:proofErr w:type="spellStart"/>
            <w:r w:rsidRPr="00A234DD">
              <w:rPr>
                <w:rStyle w:val="Huisstijl-StatusbladVet"/>
              </w:rPr>
              <w:t>Doc</w:t>
            </w:r>
            <w:proofErr w:type="spellEnd"/>
            <w:r w:rsidRPr="00A234DD">
              <w:rPr>
                <w:rStyle w:val="Huisstijl-StatusbladVet"/>
              </w:rPr>
              <w:t xml:space="preserve">. </w:t>
            </w:r>
            <w:r>
              <w:rPr>
                <w:rStyle w:val="Huisstijl-StatusbladVet"/>
              </w:rPr>
              <w:t>Versie</w:t>
            </w:r>
          </w:p>
        </w:tc>
        <w:tc>
          <w:tcPr>
            <w:tcW w:w="1905" w:type="dxa"/>
          </w:tcPr>
          <w:p w14:paraId="79C05DEF" w14:textId="77777777" w:rsidR="006333DF" w:rsidRPr="00A234DD" w:rsidRDefault="006333DF" w:rsidP="007A3BE2">
            <w:pPr>
              <w:cnfStyle w:val="100000000000" w:firstRow="1" w:lastRow="0" w:firstColumn="0" w:lastColumn="0" w:oddVBand="0" w:evenVBand="0" w:oddHBand="0" w:evenHBand="0" w:firstRowFirstColumn="0" w:firstRowLastColumn="0" w:lastRowFirstColumn="0" w:lastRowLastColumn="0"/>
              <w:rPr>
                <w:rStyle w:val="Huisstijl-StatusbladVet"/>
              </w:rPr>
            </w:pPr>
            <w:r>
              <w:rPr>
                <w:rStyle w:val="Huisstijl-StatusbladVet"/>
              </w:rPr>
              <w:t>Auteur</w:t>
            </w:r>
          </w:p>
        </w:tc>
        <w:tc>
          <w:tcPr>
            <w:tcW w:w="1905" w:type="dxa"/>
          </w:tcPr>
          <w:p w14:paraId="63E09109" w14:textId="77777777" w:rsidR="006333DF" w:rsidRPr="00A234DD" w:rsidRDefault="006333DF" w:rsidP="007A3BE2">
            <w:pPr>
              <w:cnfStyle w:val="100000000000" w:firstRow="1" w:lastRow="0" w:firstColumn="0" w:lastColumn="0" w:oddVBand="0" w:evenVBand="0" w:oddHBand="0" w:evenHBand="0" w:firstRowFirstColumn="0" w:firstRowLastColumn="0" w:lastRowFirstColumn="0" w:lastRowLastColumn="0"/>
              <w:rPr>
                <w:rStyle w:val="Huisstijl-StatusbladVet"/>
              </w:rPr>
            </w:pPr>
            <w:r>
              <w:rPr>
                <w:rStyle w:val="Huisstijl-StatusbladVet"/>
              </w:rPr>
              <w:t>Controle</w:t>
            </w:r>
          </w:p>
        </w:tc>
        <w:tc>
          <w:tcPr>
            <w:tcW w:w="1905" w:type="dxa"/>
          </w:tcPr>
          <w:p w14:paraId="3928DFCF" w14:textId="77777777" w:rsidR="006333DF" w:rsidRPr="00A234DD" w:rsidRDefault="006333DF" w:rsidP="007A3BE2">
            <w:pPr>
              <w:cnfStyle w:val="100000000000" w:firstRow="1" w:lastRow="0" w:firstColumn="0" w:lastColumn="0" w:oddVBand="0" w:evenVBand="0" w:oddHBand="0" w:evenHBand="0" w:firstRowFirstColumn="0" w:firstRowLastColumn="0" w:lastRowFirstColumn="0" w:lastRowLastColumn="0"/>
              <w:rPr>
                <w:rStyle w:val="Huisstijl-StatusbladVet"/>
              </w:rPr>
            </w:pPr>
            <w:r>
              <w:rPr>
                <w:rStyle w:val="Huisstijl-StatusbladVet"/>
              </w:rPr>
              <w:t>Akkoord</w:t>
            </w:r>
          </w:p>
        </w:tc>
        <w:tc>
          <w:tcPr>
            <w:tcW w:w="1905" w:type="dxa"/>
          </w:tcPr>
          <w:p w14:paraId="701EE45C" w14:textId="77777777" w:rsidR="006333DF" w:rsidRPr="00A234DD" w:rsidRDefault="006333DF" w:rsidP="007A3BE2">
            <w:pPr>
              <w:cnfStyle w:val="100000000000" w:firstRow="1" w:lastRow="0" w:firstColumn="0" w:lastColumn="0" w:oddVBand="0" w:evenVBand="0" w:oddHBand="0" w:evenHBand="0" w:firstRowFirstColumn="0" w:firstRowLastColumn="0" w:lastRowFirstColumn="0" w:lastRowLastColumn="0"/>
              <w:rPr>
                <w:rStyle w:val="Huisstijl-StatusbladVet"/>
              </w:rPr>
            </w:pPr>
            <w:r>
              <w:rPr>
                <w:rStyle w:val="Huisstijl-StatusbladVet"/>
              </w:rPr>
              <w:t>Publicatie</w:t>
            </w:r>
          </w:p>
        </w:tc>
      </w:tr>
      <w:tr w:rsidR="006333DF" w:rsidRPr="002878F9" w14:paraId="1926D91F"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5CF23B69" w14:textId="77777777" w:rsidR="006333DF" w:rsidRPr="00A234DD" w:rsidRDefault="006333DF" w:rsidP="007A3BE2">
            <w:pPr>
              <w:rPr>
                <w:rStyle w:val="Huisstijl-StatusbladVet"/>
              </w:rPr>
            </w:pPr>
            <w:bookmarkStart w:id="12" w:name="bmDatumVersie" w:colFirst="0" w:colLast="0"/>
            <w:r>
              <w:rPr>
                <w:rStyle w:val="Huisstijl-StatusbladVet"/>
              </w:rPr>
              <w:t>0.1</w:t>
            </w:r>
          </w:p>
        </w:tc>
        <w:tc>
          <w:tcPr>
            <w:tcW w:w="1905" w:type="dxa"/>
          </w:tcPr>
          <w:p w14:paraId="039A3930" w14:textId="77777777" w:rsidR="006333DF" w:rsidRDefault="00FC0F02"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Tjitske Geertsema (Deltares)</w:t>
            </w:r>
          </w:p>
          <w:p w14:paraId="074CFC7E" w14:textId="77777777" w:rsidR="00FC0F02" w:rsidRDefault="00FC0F02"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Henk van den Brink (KNMI)</w:t>
            </w:r>
          </w:p>
          <w:p w14:paraId="4C2F3005" w14:textId="77777777" w:rsidR="00FC0F02" w:rsidRDefault="00FC0F02"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Jules Beersma (KNMI)</w:t>
            </w:r>
          </w:p>
          <w:p w14:paraId="0C7B1C27" w14:textId="77777777" w:rsidR="00FC0F02" w:rsidRDefault="00FC0F02"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Corine ten Velden (Deltares)</w:t>
            </w:r>
          </w:p>
          <w:p w14:paraId="53DE0C07" w14:textId="69F3CBDF" w:rsidR="00FC0F02" w:rsidRPr="00A234DD" w:rsidRDefault="00FC0F02"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Robert Leander (Deltares)</w:t>
            </w:r>
          </w:p>
        </w:tc>
        <w:tc>
          <w:tcPr>
            <w:tcW w:w="1905" w:type="dxa"/>
          </w:tcPr>
          <w:p w14:paraId="08803D11" w14:textId="1F1A2738" w:rsidR="006333DF" w:rsidRPr="00A234DD" w:rsidRDefault="00FC0F02" w:rsidP="007A3BE2">
            <w:pPr>
              <w:cnfStyle w:val="000000000000" w:firstRow="0" w:lastRow="0" w:firstColumn="0" w:lastColumn="0" w:oddVBand="0" w:evenVBand="0" w:oddHBand="0" w:evenHBand="0" w:firstRowFirstColumn="0" w:firstRowLastColumn="0" w:lastRowFirstColumn="0" w:lastRowLastColumn="0"/>
              <w:rPr>
                <w:rStyle w:val="Huisstijl-Statusblad"/>
              </w:rPr>
            </w:pPr>
            <w:r>
              <w:rPr>
                <w:rStyle w:val="Huisstijl-Statusblad"/>
              </w:rPr>
              <w:t>Mark </w:t>
            </w:r>
            <w:proofErr w:type="spellStart"/>
            <w:r>
              <w:rPr>
                <w:rStyle w:val="Huisstijl-Statusblad"/>
              </w:rPr>
              <w:t>Hegnauer</w:t>
            </w:r>
            <w:proofErr w:type="spellEnd"/>
            <w:r>
              <w:rPr>
                <w:rStyle w:val="Huisstijl-Statusblad"/>
              </w:rPr>
              <w:t xml:space="preserve"> (Deltares)</w:t>
            </w:r>
          </w:p>
        </w:tc>
        <w:tc>
          <w:tcPr>
            <w:tcW w:w="1905" w:type="dxa"/>
          </w:tcPr>
          <w:p w14:paraId="3AB36475" w14:textId="77777777"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p>
        </w:tc>
        <w:tc>
          <w:tcPr>
            <w:tcW w:w="1905" w:type="dxa"/>
          </w:tcPr>
          <w:p w14:paraId="0F21A796" w14:textId="77777777"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p>
        </w:tc>
      </w:tr>
      <w:bookmarkEnd w:id="12"/>
      <w:tr w:rsidR="006333DF" w:rsidRPr="002878F9" w14:paraId="3E5A3535" w14:textId="77777777" w:rsidTr="007A3BE2">
        <w:trPr>
          <w:trHeight w:val="340"/>
        </w:trPr>
        <w:tc>
          <w:tcPr>
            <w:cnfStyle w:val="001000000000" w:firstRow="0" w:lastRow="0" w:firstColumn="1" w:lastColumn="0" w:oddVBand="0" w:evenVBand="0" w:oddHBand="0" w:evenHBand="0" w:firstRowFirstColumn="0" w:firstRowLastColumn="0" w:lastRowFirstColumn="0" w:lastRowLastColumn="0"/>
            <w:tcW w:w="1905" w:type="dxa"/>
          </w:tcPr>
          <w:p w14:paraId="02643383" w14:textId="77777777" w:rsidR="006333DF" w:rsidRPr="00A234DD" w:rsidRDefault="006333DF" w:rsidP="007A3BE2">
            <w:pPr>
              <w:rPr>
                <w:rStyle w:val="Huisstijl-StatusbladVet"/>
              </w:rPr>
            </w:pPr>
          </w:p>
        </w:tc>
        <w:tc>
          <w:tcPr>
            <w:tcW w:w="1905" w:type="dxa"/>
          </w:tcPr>
          <w:p w14:paraId="5918D35F" w14:textId="77777777"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p>
        </w:tc>
        <w:tc>
          <w:tcPr>
            <w:tcW w:w="1905" w:type="dxa"/>
          </w:tcPr>
          <w:p w14:paraId="2871D8DB" w14:textId="77777777"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p>
        </w:tc>
        <w:tc>
          <w:tcPr>
            <w:tcW w:w="1905" w:type="dxa"/>
          </w:tcPr>
          <w:p w14:paraId="3298FEE9" w14:textId="77777777"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p>
        </w:tc>
        <w:tc>
          <w:tcPr>
            <w:tcW w:w="1905" w:type="dxa"/>
          </w:tcPr>
          <w:p w14:paraId="3277F0B6" w14:textId="77777777" w:rsidR="006333DF" w:rsidRPr="00A234DD" w:rsidRDefault="006333DF" w:rsidP="007A3BE2">
            <w:pPr>
              <w:cnfStyle w:val="000000000000" w:firstRow="0" w:lastRow="0" w:firstColumn="0" w:lastColumn="0" w:oddVBand="0" w:evenVBand="0" w:oddHBand="0" w:evenHBand="0" w:firstRowFirstColumn="0" w:firstRowLastColumn="0" w:lastRowFirstColumn="0" w:lastRowLastColumn="0"/>
              <w:rPr>
                <w:rStyle w:val="Huisstijl-Statusblad"/>
              </w:rPr>
            </w:pPr>
          </w:p>
        </w:tc>
      </w:tr>
      <w:bookmarkEnd w:id="11"/>
    </w:tbl>
    <w:p w14:paraId="25B809D9" w14:textId="77777777" w:rsidR="006333DF" w:rsidRDefault="006333DF" w:rsidP="007A3BE2"/>
    <w:p w14:paraId="205E8A46" w14:textId="77777777" w:rsidR="006333DF" w:rsidRPr="00484316" w:rsidRDefault="006333DF" w:rsidP="007A3BE2">
      <w:pPr>
        <w:rPr>
          <w:rFonts w:eastAsia="Arial"/>
        </w:rPr>
      </w:pPr>
      <w:r w:rsidRPr="00484316">
        <w:br w:type="page"/>
      </w:r>
    </w:p>
    <w:p w14:paraId="65EB5AFF" w14:textId="77777777" w:rsidR="006333DF" w:rsidRPr="009819E9" w:rsidRDefault="006333DF" w:rsidP="007A3BE2">
      <w:pPr>
        <w:pStyle w:val="HeadingnoNumber"/>
      </w:pPr>
      <w:bookmarkStart w:id="13" w:name="_Toc104996558"/>
      <w:r>
        <w:lastRenderedPageBreak/>
        <w:t>S</w:t>
      </w:r>
      <w:r w:rsidRPr="00BD36D2">
        <w:t>amenvatting</w:t>
      </w:r>
      <w:bookmarkEnd w:id="13"/>
    </w:p>
    <w:p w14:paraId="33340924" w14:textId="29593BC6" w:rsidR="0074317C" w:rsidRDefault="0074317C" w:rsidP="0074317C">
      <w:pPr>
        <w:jc w:val="both"/>
      </w:pPr>
      <w:r>
        <w:t xml:space="preserve">De </w:t>
      </w:r>
      <w:r w:rsidR="009C5319">
        <w:t xml:space="preserve">tot nu toe </w:t>
      </w:r>
      <w:r>
        <w:t>gehanteerde afvoerstatistiek voor de Overijsselse Vecht is gebaseerd op statistische extrapolatie van de beschikbare metingen. Het nadeel is dat de kwaliteit afhankelijk is van de meetreeks, welke qua lengte en kwaliteit zeer beperkt wordt beschouwd door experts. Daarnaast is het verwerken van kennis over toekomstige ontwikkelingen, door bijvoorbeeld klimaatverandering, lastig te verwerken in een op metingen gebaseerde afvoerstatistiek. Daarom is er i</w:t>
      </w:r>
      <w:r w:rsidRPr="005B1D68">
        <w:t xml:space="preserve">n 2020 </w:t>
      </w:r>
      <w:r>
        <w:t xml:space="preserve">gewerkt aan </w:t>
      </w:r>
      <w:r w:rsidRPr="005B1D68">
        <w:t xml:space="preserve">het </w:t>
      </w:r>
      <w:r>
        <w:t xml:space="preserve">GRADE </w:t>
      </w:r>
      <w:r w:rsidRPr="005B1D68">
        <w:t xml:space="preserve">modelinstrumentarium voor de Vecht. Met dit instrumentarium </w:t>
      </w:r>
      <w:r>
        <w:t>zijn</w:t>
      </w:r>
      <w:r w:rsidRPr="005B1D68">
        <w:t xml:space="preserve"> berekeningen uitgevoerd voor </w:t>
      </w:r>
      <w:r>
        <w:t>zeer veel langere</w:t>
      </w:r>
      <w:r w:rsidRPr="005B1D68">
        <w:t xml:space="preserve"> synthetische reeksen</w:t>
      </w:r>
      <w:r>
        <w:t xml:space="preserve"> </w:t>
      </w:r>
      <w:r w:rsidR="00EC7907">
        <w:t xml:space="preserve">van 50.000 jaar gebaseerd op een weergenerator met </w:t>
      </w:r>
      <w:r w:rsidR="009C5319">
        <w:t>de</w:t>
      </w:r>
      <w:r w:rsidR="00EC7907">
        <w:t xml:space="preserve"> basisgegevens uit HYRAS</w:t>
      </w:r>
      <w:r w:rsidRPr="005B1D68">
        <w:t xml:space="preserve">. Deze lange reeksen </w:t>
      </w:r>
      <w:r>
        <w:t xml:space="preserve">dienen als input voor de hydrologische en hydraulische modellen van de Vecht en </w:t>
      </w:r>
      <w:r w:rsidRPr="005B1D68">
        <w:t>vormen de basis voor de afvoerstatistiek</w:t>
      </w:r>
      <w:r>
        <w:t xml:space="preserve">. Echter zijn er onzekerheden in deze afvoerstatistiek zowel bij de meteorologische reeks als in het hydrologische en hydraulische model. De onzekerheden in de meteorologische reeksen worden onderzocht met een </w:t>
      </w:r>
      <w:proofErr w:type="spellStart"/>
      <w:r>
        <w:t>jackknife</w:t>
      </w:r>
      <w:proofErr w:type="spellEnd"/>
      <w:r>
        <w:t xml:space="preserve"> analyse. In de hydrologische modellen wordt de parameterwaarden van berging op maaiveld onderzocht en in de hydraulische modellen wordt de parameterwaarden van de ruwheid, dijkhoogte, dijkdoorbraken, dijkdoorbraakmoment en de ‘extra’ bergingscapaciteit in de zijbeken bij hoge afvoeren onderzocht. Uiteindelijk worden de onzekerheden van de verschillen onderdelen, weergenerator, hydrologische en hydraulische modellen, van de GRADE methodiek samengevoegd in een onzekerheidsband rond de werklijn van GRADE Vecht. </w:t>
      </w:r>
      <w:r w:rsidRPr="005B1D68">
        <w:t>De resultaten van de onzekerheidsanalyse zullen vervolgens met de afvoerstatistiek worden gecombineerd en opgeleverd aan BOI2023.</w:t>
      </w:r>
      <w:r>
        <w:t xml:space="preserve"> </w:t>
      </w:r>
    </w:p>
    <w:p w14:paraId="6E4F8976" w14:textId="77777777" w:rsidR="0074317C" w:rsidRDefault="0074317C" w:rsidP="0074317C"/>
    <w:p w14:paraId="7C595678" w14:textId="77777777" w:rsidR="0074317C" w:rsidRPr="009C5319" w:rsidRDefault="0074317C" w:rsidP="0074317C">
      <w:pPr>
        <w:rPr>
          <w:highlight w:val="yellow"/>
        </w:rPr>
      </w:pPr>
      <w:r w:rsidRPr="009C5319">
        <w:rPr>
          <w:highlight w:val="yellow"/>
        </w:rPr>
        <w:t xml:space="preserve">Voor de onzekerheid in de weergenerator is de </w:t>
      </w:r>
      <w:proofErr w:type="spellStart"/>
      <w:r w:rsidRPr="009C5319">
        <w:rPr>
          <w:highlight w:val="yellow"/>
        </w:rPr>
        <w:t>jackknife</w:t>
      </w:r>
      <w:proofErr w:type="spellEnd"/>
      <w:r w:rsidRPr="009C5319">
        <w:rPr>
          <w:highlight w:val="yellow"/>
        </w:rPr>
        <w:t xml:space="preserve"> analysemethode gebruikt, waarbij telkens blokken van 3 jaar werden weggelaten uit de HYRAS dataset van 65 jaar. Deze methode resulteerde in 21 </w:t>
      </w:r>
      <w:proofErr w:type="spellStart"/>
      <w:r w:rsidRPr="009C5319">
        <w:rPr>
          <w:highlight w:val="yellow"/>
        </w:rPr>
        <w:t>jackknife</w:t>
      </w:r>
      <w:proofErr w:type="spellEnd"/>
      <w:r w:rsidRPr="009C5319">
        <w:rPr>
          <w:highlight w:val="yellow"/>
        </w:rPr>
        <w:t xml:space="preserve"> reeksen. De onzekerheid in de weergenerator laat een spreiding zien van rond 50 m</w:t>
      </w:r>
      <w:r w:rsidRPr="009C5319">
        <w:rPr>
          <w:highlight w:val="yellow"/>
          <w:vertAlign w:val="superscript"/>
        </w:rPr>
        <w:t>3</w:t>
      </w:r>
      <w:r w:rsidRPr="009C5319">
        <w:rPr>
          <w:highlight w:val="yellow"/>
        </w:rPr>
        <w:t xml:space="preserve">/s bij de hoogste afvoergolven boven en onder de werklijn. De </w:t>
      </w:r>
      <w:proofErr w:type="spellStart"/>
      <w:r w:rsidRPr="009C5319">
        <w:rPr>
          <w:highlight w:val="yellow"/>
        </w:rPr>
        <w:t>jackknife</w:t>
      </w:r>
      <w:proofErr w:type="spellEnd"/>
      <w:r w:rsidRPr="009C5319">
        <w:rPr>
          <w:highlight w:val="yellow"/>
        </w:rPr>
        <w:t xml:space="preserve"> analyse zonder de hoogste hoogwatergebeurtenis van 1998 laat zelfs een onderschatting zien van ongeveer 100 m</w:t>
      </w:r>
      <w:r w:rsidRPr="009C5319">
        <w:rPr>
          <w:highlight w:val="yellow"/>
          <w:vertAlign w:val="superscript"/>
        </w:rPr>
        <w:t>3</w:t>
      </w:r>
      <w:r w:rsidRPr="009C5319">
        <w:rPr>
          <w:highlight w:val="yellow"/>
        </w:rPr>
        <w:t xml:space="preserve">/s. De samengevoegde onzekerheidsband voor de weergenerator is berekend met een GEV-verdeling met de drempelwaarde van T=200 en heeft een spreiding van 150 m3/s bij de gebeurtenissen met een herhalingstijd van groter dan 30.000 jaar. </w:t>
      </w:r>
    </w:p>
    <w:p w14:paraId="0A573B4C" w14:textId="77777777" w:rsidR="0074317C" w:rsidRPr="009C5319" w:rsidRDefault="0074317C" w:rsidP="0074317C">
      <w:pPr>
        <w:rPr>
          <w:highlight w:val="yellow"/>
        </w:rPr>
      </w:pPr>
    </w:p>
    <w:p w14:paraId="4F8A9645" w14:textId="77777777" w:rsidR="0074317C" w:rsidRPr="009C5319" w:rsidRDefault="0074317C" w:rsidP="0074317C">
      <w:pPr>
        <w:rPr>
          <w:highlight w:val="yellow"/>
        </w:rPr>
      </w:pPr>
      <w:r w:rsidRPr="009C5319">
        <w:rPr>
          <w:highlight w:val="yellow"/>
        </w:rPr>
        <w:t>De onzekerheid in het hydrologische model is onderzocht aan de hand van de parameter berging op maaiveld. Deze parameter is bestudeerd door verschillende maaiveldhoogte in het achterland van de afvoergebieden te kiezen. Uiteindelijk zijn er acht scenario’s gekozen met een verandering in bergingsvolume van 29% tot 300%. Deze scenario’s resulteren in een spreiding van de maximale afvoergolven bij Dalfsen van maximaal 45 m</w:t>
      </w:r>
      <w:r w:rsidRPr="009C5319">
        <w:rPr>
          <w:highlight w:val="yellow"/>
          <w:vertAlign w:val="superscript"/>
        </w:rPr>
        <w:t>3</w:t>
      </w:r>
      <w:r w:rsidRPr="009C5319">
        <w:rPr>
          <w:highlight w:val="yellow"/>
        </w:rPr>
        <w:t xml:space="preserve">/s ten opzichte van het basismodel. </w:t>
      </w:r>
    </w:p>
    <w:p w14:paraId="12B3AFBC" w14:textId="77777777" w:rsidR="0074317C" w:rsidRPr="009C5319" w:rsidRDefault="0074317C" w:rsidP="0074317C">
      <w:pPr>
        <w:rPr>
          <w:highlight w:val="yellow"/>
        </w:rPr>
      </w:pPr>
    </w:p>
    <w:p w14:paraId="12696A89" w14:textId="77777777" w:rsidR="0074317C" w:rsidRPr="009C5319" w:rsidRDefault="0074317C" w:rsidP="0074317C">
      <w:pPr>
        <w:rPr>
          <w:highlight w:val="yellow"/>
        </w:rPr>
      </w:pPr>
      <w:r w:rsidRPr="009C5319">
        <w:rPr>
          <w:highlight w:val="yellow"/>
        </w:rPr>
        <w:t>De onzekerheidsanalyse van het hydraulische model is gebaseerd op de uitkomsten van de gevoeligheidsanalyse. In de gevoeligheidsanalyse hebben we gevonden dat de effecten van respectievelijk ruwheid, dijkhoogte, dijkdoorbraaklocatie, dijkdoorbraakmoment, de oppervlakte van het terug-stuweffect en de hoogte, waarop het oppervlakte van het terug-stuweffect wordt ingezet, gevoelig zijn voor de afvoer bij Dalfsen. De spreiding in de afvoer bij Dalfsen in de onzekerheidsanalyse neemt toe met een toename in de hoogte van de afvoergolf tot een maximum van 50 m</w:t>
      </w:r>
      <w:r w:rsidRPr="009C5319">
        <w:rPr>
          <w:highlight w:val="yellow"/>
          <w:vertAlign w:val="superscript"/>
        </w:rPr>
        <w:t>3</w:t>
      </w:r>
      <w:r w:rsidRPr="009C5319">
        <w:rPr>
          <w:highlight w:val="yellow"/>
        </w:rPr>
        <w:t xml:space="preserve">/s. Deze spreiding neemt af in bovenstroomse richting. De oppervlakte van het terug-stuweffect is dominante parameter in de spreiding van de maximale afvoer bij Dalfsen. Daarnaast is in de Vecht in tegenstelling tot de Rijn, geen duidelijke afvlakking van de afvoergolf bij Dalfsen te zien. In de Rijn zagen we dat bovenstrooms van Lobith een deel van het water afvloeit door een aftakking naar de Oude </w:t>
      </w:r>
      <w:r w:rsidRPr="009C5319">
        <w:rPr>
          <w:highlight w:val="yellow"/>
        </w:rPr>
        <w:lastRenderedPageBreak/>
        <w:t xml:space="preserve">IJssel en niet meer in de hoofdtak terugkomt. Een dergelijk fenomeen is niet in de Vecht waargenomen. </w:t>
      </w:r>
    </w:p>
    <w:p w14:paraId="7128B5D3" w14:textId="77777777" w:rsidR="0074317C" w:rsidRPr="009C5319" w:rsidRDefault="0074317C" w:rsidP="0074317C">
      <w:pPr>
        <w:rPr>
          <w:highlight w:val="yellow"/>
        </w:rPr>
      </w:pPr>
    </w:p>
    <w:p w14:paraId="41D4585D" w14:textId="77777777" w:rsidR="0074317C" w:rsidRPr="001D6465" w:rsidRDefault="0074317C" w:rsidP="0074317C">
      <w:r w:rsidRPr="009C5319">
        <w:rPr>
          <w:highlight w:val="yellow"/>
        </w:rPr>
        <w:t>De onzekerheid van de weergenerator, het hydrologische en hydraulische model zijn samengevoegd in de uiteindelijke samengestelde onzekerheidsband. De weergenerator is de belangrijkste factor van onzekerheid in de Vecht, omdat deze ongeveer 96% verklaart van de onzekerheidsband bij de hoogste golven. De relevantie van deze onzekerheid wordt vergroot, doordat een overstap op alternatieve basisdata, zoals SEAS5 en RACMO, zou resulteren in hogere werklijnen. In deze onzekerheidsanalyse is de werklijn van de meest extreme dataset SEAS5 gebruikt als referentie van de onzekerheidsband.</w:t>
      </w:r>
    </w:p>
    <w:p w14:paraId="009A993A" w14:textId="77777777" w:rsidR="006333DF" w:rsidRDefault="006333DF" w:rsidP="007A3BE2"/>
    <w:p w14:paraId="45F4F008" w14:textId="77777777" w:rsidR="006333DF" w:rsidRPr="00413524" w:rsidRDefault="006333DF" w:rsidP="007A3BE2"/>
    <w:p w14:paraId="60A931F5" w14:textId="77777777" w:rsidR="006333DF" w:rsidRPr="00484316" w:rsidRDefault="006333DF" w:rsidP="007A3BE2">
      <w:r w:rsidRPr="00484316">
        <w:br w:type="page"/>
      </w:r>
    </w:p>
    <w:p w14:paraId="55EE5B25" w14:textId="77777777" w:rsidR="006333DF" w:rsidRPr="003E61D9" w:rsidRDefault="006333DF" w:rsidP="007A3BE2">
      <w:pPr>
        <w:pStyle w:val="TOCHeading"/>
      </w:pPr>
      <w:r>
        <w:lastRenderedPageBreak/>
        <w:t>Inhoud</w:t>
      </w:r>
    </w:p>
    <w:sdt>
      <w:sdtPr>
        <w:rPr>
          <w:b w:val="0"/>
        </w:rPr>
        <w:id w:val="1825394479"/>
        <w:docPartObj>
          <w:docPartGallery w:val="Table of Contents"/>
          <w:docPartUnique/>
        </w:docPartObj>
      </w:sdtPr>
      <w:sdtEndPr>
        <w:rPr>
          <w:bCs/>
        </w:rPr>
      </w:sdtEndPr>
      <w:sdtContent>
        <w:p w14:paraId="41A7A0C8" w14:textId="0FF7634B" w:rsidR="003162D8" w:rsidRDefault="006333DF">
          <w:pPr>
            <w:pStyle w:val="TOC9"/>
            <w:rPr>
              <w:rFonts w:asciiTheme="minorHAnsi" w:eastAsiaTheme="minorEastAsia" w:hAnsiTheme="minorHAnsi" w:cstheme="minorBidi"/>
              <w:b w:val="0"/>
              <w:noProof/>
              <w:sz w:val="22"/>
              <w:szCs w:val="22"/>
            </w:rPr>
          </w:pPr>
          <w:r>
            <w:fldChar w:fldCharType="begin"/>
          </w:r>
          <w:r>
            <w:instrText xml:space="preserve"> TOC \o "1-8" \h \z \t "Heading no Number,9" \t "Heading no Number;9" </w:instrText>
          </w:r>
          <w:r>
            <w:fldChar w:fldCharType="separate"/>
          </w:r>
          <w:hyperlink w:anchor="_Toc104996558" w:history="1">
            <w:r w:rsidR="003162D8" w:rsidRPr="00AD79C5">
              <w:rPr>
                <w:rStyle w:val="Hyperlink"/>
                <w:noProof/>
              </w:rPr>
              <w:t>Samenvatting</w:t>
            </w:r>
            <w:r w:rsidR="003162D8">
              <w:rPr>
                <w:noProof/>
                <w:webHidden/>
              </w:rPr>
              <w:tab/>
            </w:r>
            <w:r w:rsidR="003162D8">
              <w:rPr>
                <w:noProof/>
                <w:webHidden/>
              </w:rPr>
              <w:fldChar w:fldCharType="begin"/>
            </w:r>
            <w:r w:rsidR="003162D8">
              <w:rPr>
                <w:noProof/>
                <w:webHidden/>
              </w:rPr>
              <w:instrText xml:space="preserve"> PAGEREF _Toc104996558 \h </w:instrText>
            </w:r>
            <w:r w:rsidR="003162D8">
              <w:rPr>
                <w:noProof/>
                <w:webHidden/>
              </w:rPr>
            </w:r>
            <w:r w:rsidR="003162D8">
              <w:rPr>
                <w:noProof/>
                <w:webHidden/>
              </w:rPr>
              <w:fldChar w:fldCharType="separate"/>
            </w:r>
            <w:r w:rsidR="003162D8">
              <w:rPr>
                <w:noProof/>
                <w:webHidden/>
              </w:rPr>
              <w:t>4</w:t>
            </w:r>
            <w:r w:rsidR="003162D8">
              <w:rPr>
                <w:noProof/>
                <w:webHidden/>
              </w:rPr>
              <w:fldChar w:fldCharType="end"/>
            </w:r>
          </w:hyperlink>
        </w:p>
        <w:p w14:paraId="56CFFFE8" w14:textId="1D9AD74C" w:rsidR="003162D8" w:rsidRDefault="00741457">
          <w:pPr>
            <w:pStyle w:val="TOC1"/>
            <w:rPr>
              <w:rFonts w:asciiTheme="minorHAnsi" w:eastAsiaTheme="minorEastAsia" w:hAnsiTheme="minorHAnsi" w:cstheme="minorBidi"/>
              <w:b w:val="0"/>
              <w:sz w:val="22"/>
              <w:szCs w:val="22"/>
            </w:rPr>
          </w:pPr>
          <w:hyperlink w:anchor="_Toc104996559" w:history="1">
            <w:r w:rsidR="003162D8" w:rsidRPr="00AD79C5">
              <w:rPr>
                <w:rStyle w:val="Hyperlink"/>
              </w:rPr>
              <w:t>1</w:t>
            </w:r>
            <w:r w:rsidR="003162D8">
              <w:rPr>
                <w:rFonts w:asciiTheme="minorHAnsi" w:eastAsiaTheme="minorEastAsia" w:hAnsiTheme="minorHAnsi" w:cstheme="minorBidi"/>
                <w:b w:val="0"/>
                <w:sz w:val="22"/>
                <w:szCs w:val="22"/>
              </w:rPr>
              <w:tab/>
            </w:r>
            <w:r w:rsidR="003162D8" w:rsidRPr="00AD79C5">
              <w:rPr>
                <w:rStyle w:val="Hyperlink"/>
              </w:rPr>
              <w:t>Inleiding</w:t>
            </w:r>
            <w:r w:rsidR="003162D8">
              <w:rPr>
                <w:webHidden/>
              </w:rPr>
              <w:tab/>
            </w:r>
            <w:r w:rsidR="003162D8">
              <w:rPr>
                <w:webHidden/>
              </w:rPr>
              <w:fldChar w:fldCharType="begin"/>
            </w:r>
            <w:r w:rsidR="003162D8">
              <w:rPr>
                <w:webHidden/>
              </w:rPr>
              <w:instrText xml:space="preserve"> PAGEREF _Toc104996559 \h </w:instrText>
            </w:r>
            <w:r w:rsidR="003162D8">
              <w:rPr>
                <w:webHidden/>
              </w:rPr>
            </w:r>
            <w:r w:rsidR="003162D8">
              <w:rPr>
                <w:webHidden/>
              </w:rPr>
              <w:fldChar w:fldCharType="separate"/>
            </w:r>
            <w:r w:rsidR="003162D8">
              <w:rPr>
                <w:webHidden/>
              </w:rPr>
              <w:t>7</w:t>
            </w:r>
            <w:r w:rsidR="003162D8">
              <w:rPr>
                <w:webHidden/>
              </w:rPr>
              <w:fldChar w:fldCharType="end"/>
            </w:r>
          </w:hyperlink>
        </w:p>
        <w:p w14:paraId="04994CAA" w14:textId="03429DA4" w:rsidR="003162D8" w:rsidRDefault="00741457">
          <w:pPr>
            <w:pStyle w:val="TOC2"/>
            <w:rPr>
              <w:rFonts w:asciiTheme="minorHAnsi" w:eastAsiaTheme="minorEastAsia" w:hAnsiTheme="minorHAnsi" w:cstheme="minorBidi"/>
              <w:noProof/>
              <w:sz w:val="22"/>
              <w:szCs w:val="22"/>
            </w:rPr>
          </w:pPr>
          <w:hyperlink w:anchor="_Toc104996560" w:history="1">
            <w:r w:rsidR="003162D8" w:rsidRPr="00AD79C5">
              <w:rPr>
                <w:rStyle w:val="Hyperlink"/>
                <w:noProof/>
              </w:rPr>
              <w:t>1.1</w:t>
            </w:r>
            <w:r w:rsidR="003162D8">
              <w:rPr>
                <w:rFonts w:asciiTheme="minorHAnsi" w:eastAsiaTheme="minorEastAsia" w:hAnsiTheme="minorHAnsi" w:cstheme="minorBidi"/>
                <w:noProof/>
                <w:sz w:val="22"/>
                <w:szCs w:val="22"/>
              </w:rPr>
              <w:tab/>
            </w:r>
            <w:r w:rsidR="003162D8" w:rsidRPr="00AD79C5">
              <w:rPr>
                <w:rStyle w:val="Hyperlink"/>
                <w:noProof/>
              </w:rPr>
              <w:t>Achtergrond</w:t>
            </w:r>
            <w:r w:rsidR="003162D8">
              <w:rPr>
                <w:noProof/>
                <w:webHidden/>
              </w:rPr>
              <w:tab/>
            </w:r>
            <w:r w:rsidR="003162D8">
              <w:rPr>
                <w:noProof/>
                <w:webHidden/>
              </w:rPr>
              <w:fldChar w:fldCharType="begin"/>
            </w:r>
            <w:r w:rsidR="003162D8">
              <w:rPr>
                <w:noProof/>
                <w:webHidden/>
              </w:rPr>
              <w:instrText xml:space="preserve"> PAGEREF _Toc104996560 \h </w:instrText>
            </w:r>
            <w:r w:rsidR="003162D8">
              <w:rPr>
                <w:noProof/>
                <w:webHidden/>
              </w:rPr>
            </w:r>
            <w:r w:rsidR="003162D8">
              <w:rPr>
                <w:noProof/>
                <w:webHidden/>
              </w:rPr>
              <w:fldChar w:fldCharType="separate"/>
            </w:r>
            <w:r w:rsidR="003162D8">
              <w:rPr>
                <w:noProof/>
                <w:webHidden/>
              </w:rPr>
              <w:t>7</w:t>
            </w:r>
            <w:r w:rsidR="003162D8">
              <w:rPr>
                <w:noProof/>
                <w:webHidden/>
              </w:rPr>
              <w:fldChar w:fldCharType="end"/>
            </w:r>
          </w:hyperlink>
        </w:p>
        <w:p w14:paraId="081EC005" w14:textId="6763DF70" w:rsidR="003162D8" w:rsidRDefault="00741457">
          <w:pPr>
            <w:pStyle w:val="TOC2"/>
            <w:rPr>
              <w:rFonts w:asciiTheme="minorHAnsi" w:eastAsiaTheme="minorEastAsia" w:hAnsiTheme="minorHAnsi" w:cstheme="minorBidi"/>
              <w:noProof/>
              <w:sz w:val="22"/>
              <w:szCs w:val="22"/>
            </w:rPr>
          </w:pPr>
          <w:hyperlink w:anchor="_Toc104996561" w:history="1">
            <w:r w:rsidR="003162D8" w:rsidRPr="00AD79C5">
              <w:rPr>
                <w:rStyle w:val="Hyperlink"/>
                <w:noProof/>
              </w:rPr>
              <w:t>1.2</w:t>
            </w:r>
            <w:r w:rsidR="003162D8">
              <w:rPr>
                <w:rFonts w:asciiTheme="minorHAnsi" w:eastAsiaTheme="minorEastAsia" w:hAnsiTheme="minorHAnsi" w:cstheme="minorBidi"/>
                <w:noProof/>
                <w:sz w:val="22"/>
                <w:szCs w:val="22"/>
              </w:rPr>
              <w:tab/>
            </w:r>
            <w:r w:rsidR="003162D8" w:rsidRPr="00AD79C5">
              <w:rPr>
                <w:rStyle w:val="Hyperlink"/>
                <w:noProof/>
              </w:rPr>
              <w:t>Leeswijzer</w:t>
            </w:r>
            <w:r w:rsidR="003162D8">
              <w:rPr>
                <w:noProof/>
                <w:webHidden/>
              </w:rPr>
              <w:tab/>
            </w:r>
            <w:r w:rsidR="003162D8">
              <w:rPr>
                <w:noProof/>
                <w:webHidden/>
              </w:rPr>
              <w:fldChar w:fldCharType="begin"/>
            </w:r>
            <w:r w:rsidR="003162D8">
              <w:rPr>
                <w:noProof/>
                <w:webHidden/>
              </w:rPr>
              <w:instrText xml:space="preserve"> PAGEREF _Toc104996561 \h </w:instrText>
            </w:r>
            <w:r w:rsidR="003162D8">
              <w:rPr>
                <w:noProof/>
                <w:webHidden/>
              </w:rPr>
            </w:r>
            <w:r w:rsidR="003162D8">
              <w:rPr>
                <w:noProof/>
                <w:webHidden/>
              </w:rPr>
              <w:fldChar w:fldCharType="separate"/>
            </w:r>
            <w:r w:rsidR="003162D8">
              <w:rPr>
                <w:noProof/>
                <w:webHidden/>
              </w:rPr>
              <w:t>7</w:t>
            </w:r>
            <w:r w:rsidR="003162D8">
              <w:rPr>
                <w:noProof/>
                <w:webHidden/>
              </w:rPr>
              <w:fldChar w:fldCharType="end"/>
            </w:r>
          </w:hyperlink>
        </w:p>
        <w:p w14:paraId="1EB94461" w14:textId="4B076ED9" w:rsidR="003162D8" w:rsidRDefault="00741457">
          <w:pPr>
            <w:pStyle w:val="TOC1"/>
            <w:rPr>
              <w:rFonts w:asciiTheme="minorHAnsi" w:eastAsiaTheme="minorEastAsia" w:hAnsiTheme="minorHAnsi" w:cstheme="minorBidi"/>
              <w:b w:val="0"/>
              <w:sz w:val="22"/>
              <w:szCs w:val="22"/>
            </w:rPr>
          </w:pPr>
          <w:hyperlink w:anchor="_Toc104996562" w:history="1">
            <w:r w:rsidR="003162D8" w:rsidRPr="00AD79C5">
              <w:rPr>
                <w:rStyle w:val="Hyperlink"/>
              </w:rPr>
              <w:t>2</w:t>
            </w:r>
            <w:r w:rsidR="003162D8">
              <w:rPr>
                <w:rFonts w:asciiTheme="minorHAnsi" w:eastAsiaTheme="minorEastAsia" w:hAnsiTheme="minorHAnsi" w:cstheme="minorBidi"/>
                <w:b w:val="0"/>
                <w:sz w:val="22"/>
                <w:szCs w:val="22"/>
              </w:rPr>
              <w:tab/>
            </w:r>
            <w:r w:rsidR="003162D8" w:rsidRPr="00AD79C5">
              <w:rPr>
                <w:rStyle w:val="Hyperlink"/>
              </w:rPr>
              <w:t>Achtergrond hydrologie</w:t>
            </w:r>
            <w:r w:rsidR="003162D8">
              <w:rPr>
                <w:webHidden/>
              </w:rPr>
              <w:tab/>
            </w:r>
            <w:r w:rsidR="003162D8">
              <w:rPr>
                <w:webHidden/>
              </w:rPr>
              <w:fldChar w:fldCharType="begin"/>
            </w:r>
            <w:r w:rsidR="003162D8">
              <w:rPr>
                <w:webHidden/>
              </w:rPr>
              <w:instrText xml:space="preserve"> PAGEREF _Toc104996562 \h </w:instrText>
            </w:r>
            <w:r w:rsidR="003162D8">
              <w:rPr>
                <w:webHidden/>
              </w:rPr>
            </w:r>
            <w:r w:rsidR="003162D8">
              <w:rPr>
                <w:webHidden/>
              </w:rPr>
              <w:fldChar w:fldCharType="separate"/>
            </w:r>
            <w:r w:rsidR="003162D8">
              <w:rPr>
                <w:webHidden/>
              </w:rPr>
              <w:t>8</w:t>
            </w:r>
            <w:r w:rsidR="003162D8">
              <w:rPr>
                <w:webHidden/>
              </w:rPr>
              <w:fldChar w:fldCharType="end"/>
            </w:r>
          </w:hyperlink>
        </w:p>
        <w:p w14:paraId="4480F86F" w14:textId="20EC7771" w:rsidR="003162D8" w:rsidRDefault="00741457">
          <w:pPr>
            <w:pStyle w:val="TOC2"/>
            <w:rPr>
              <w:rFonts w:asciiTheme="minorHAnsi" w:eastAsiaTheme="minorEastAsia" w:hAnsiTheme="minorHAnsi" w:cstheme="minorBidi"/>
              <w:noProof/>
              <w:sz w:val="22"/>
              <w:szCs w:val="22"/>
            </w:rPr>
          </w:pPr>
          <w:hyperlink w:anchor="_Toc104996563" w:history="1">
            <w:r w:rsidR="003162D8" w:rsidRPr="00AD79C5">
              <w:rPr>
                <w:rStyle w:val="Hyperlink"/>
                <w:noProof/>
              </w:rPr>
              <w:t>2.1</w:t>
            </w:r>
            <w:r w:rsidR="003162D8">
              <w:rPr>
                <w:rFonts w:asciiTheme="minorHAnsi" w:eastAsiaTheme="minorEastAsia" w:hAnsiTheme="minorHAnsi" w:cstheme="minorBidi"/>
                <w:noProof/>
                <w:sz w:val="22"/>
                <w:szCs w:val="22"/>
              </w:rPr>
              <w:tab/>
            </w:r>
            <w:r w:rsidR="003162D8" w:rsidRPr="00AD79C5">
              <w:rPr>
                <w:rStyle w:val="Hyperlink"/>
                <w:noProof/>
              </w:rPr>
              <w:t>Het stroomgebied</w:t>
            </w:r>
            <w:r w:rsidR="003162D8">
              <w:rPr>
                <w:noProof/>
                <w:webHidden/>
              </w:rPr>
              <w:tab/>
            </w:r>
            <w:r w:rsidR="003162D8">
              <w:rPr>
                <w:noProof/>
                <w:webHidden/>
              </w:rPr>
              <w:fldChar w:fldCharType="begin"/>
            </w:r>
            <w:r w:rsidR="003162D8">
              <w:rPr>
                <w:noProof/>
                <w:webHidden/>
              </w:rPr>
              <w:instrText xml:space="preserve"> PAGEREF _Toc104996563 \h </w:instrText>
            </w:r>
            <w:r w:rsidR="003162D8">
              <w:rPr>
                <w:noProof/>
                <w:webHidden/>
              </w:rPr>
            </w:r>
            <w:r w:rsidR="003162D8">
              <w:rPr>
                <w:noProof/>
                <w:webHidden/>
              </w:rPr>
              <w:fldChar w:fldCharType="separate"/>
            </w:r>
            <w:r w:rsidR="003162D8">
              <w:rPr>
                <w:noProof/>
                <w:webHidden/>
              </w:rPr>
              <w:t>8</w:t>
            </w:r>
            <w:r w:rsidR="003162D8">
              <w:rPr>
                <w:noProof/>
                <w:webHidden/>
              </w:rPr>
              <w:fldChar w:fldCharType="end"/>
            </w:r>
          </w:hyperlink>
        </w:p>
        <w:p w14:paraId="22C780D5" w14:textId="16E24390" w:rsidR="003162D8" w:rsidRDefault="00741457">
          <w:pPr>
            <w:pStyle w:val="TOC2"/>
            <w:rPr>
              <w:rFonts w:asciiTheme="minorHAnsi" w:eastAsiaTheme="minorEastAsia" w:hAnsiTheme="minorHAnsi" w:cstheme="minorBidi"/>
              <w:noProof/>
              <w:sz w:val="22"/>
              <w:szCs w:val="22"/>
            </w:rPr>
          </w:pPr>
          <w:hyperlink w:anchor="_Toc104996564" w:history="1">
            <w:r w:rsidR="003162D8" w:rsidRPr="00AD79C5">
              <w:rPr>
                <w:rStyle w:val="Hyperlink"/>
                <w:noProof/>
              </w:rPr>
              <w:t>2.2</w:t>
            </w:r>
            <w:r w:rsidR="003162D8">
              <w:rPr>
                <w:rFonts w:asciiTheme="minorHAnsi" w:eastAsiaTheme="minorEastAsia" w:hAnsiTheme="minorHAnsi" w:cstheme="minorBidi"/>
                <w:noProof/>
                <w:sz w:val="22"/>
                <w:szCs w:val="22"/>
              </w:rPr>
              <w:tab/>
            </w:r>
            <w:r w:rsidR="003162D8" w:rsidRPr="00AD79C5">
              <w:rPr>
                <w:rStyle w:val="Hyperlink"/>
                <w:noProof/>
              </w:rPr>
              <w:t>Hydrologie van de Vecht</w:t>
            </w:r>
            <w:r w:rsidR="003162D8">
              <w:rPr>
                <w:noProof/>
                <w:webHidden/>
              </w:rPr>
              <w:tab/>
            </w:r>
            <w:r w:rsidR="003162D8">
              <w:rPr>
                <w:noProof/>
                <w:webHidden/>
              </w:rPr>
              <w:fldChar w:fldCharType="begin"/>
            </w:r>
            <w:r w:rsidR="003162D8">
              <w:rPr>
                <w:noProof/>
                <w:webHidden/>
              </w:rPr>
              <w:instrText xml:space="preserve"> PAGEREF _Toc104996564 \h </w:instrText>
            </w:r>
            <w:r w:rsidR="003162D8">
              <w:rPr>
                <w:noProof/>
                <w:webHidden/>
              </w:rPr>
            </w:r>
            <w:r w:rsidR="003162D8">
              <w:rPr>
                <w:noProof/>
                <w:webHidden/>
              </w:rPr>
              <w:fldChar w:fldCharType="separate"/>
            </w:r>
            <w:r w:rsidR="003162D8">
              <w:rPr>
                <w:noProof/>
                <w:webHidden/>
              </w:rPr>
              <w:t>10</w:t>
            </w:r>
            <w:r w:rsidR="003162D8">
              <w:rPr>
                <w:noProof/>
                <w:webHidden/>
              </w:rPr>
              <w:fldChar w:fldCharType="end"/>
            </w:r>
          </w:hyperlink>
        </w:p>
        <w:p w14:paraId="5AA6424B" w14:textId="7C5FFE1A" w:rsidR="003162D8" w:rsidRDefault="00741457">
          <w:pPr>
            <w:pStyle w:val="TOC2"/>
            <w:rPr>
              <w:rFonts w:asciiTheme="minorHAnsi" w:eastAsiaTheme="minorEastAsia" w:hAnsiTheme="minorHAnsi" w:cstheme="minorBidi"/>
              <w:noProof/>
              <w:sz w:val="22"/>
              <w:szCs w:val="22"/>
            </w:rPr>
          </w:pPr>
          <w:hyperlink w:anchor="_Toc104996565" w:history="1">
            <w:r w:rsidR="003162D8" w:rsidRPr="00AD79C5">
              <w:rPr>
                <w:rStyle w:val="Hyperlink"/>
                <w:noProof/>
              </w:rPr>
              <w:t>2.3</w:t>
            </w:r>
            <w:r w:rsidR="003162D8">
              <w:rPr>
                <w:rFonts w:asciiTheme="minorHAnsi" w:eastAsiaTheme="minorEastAsia" w:hAnsiTheme="minorHAnsi" w:cstheme="minorBidi"/>
                <w:noProof/>
                <w:sz w:val="22"/>
                <w:szCs w:val="22"/>
              </w:rPr>
              <w:tab/>
            </w:r>
            <w:r w:rsidR="003162D8" w:rsidRPr="00AD79C5">
              <w:rPr>
                <w:rStyle w:val="Hyperlink"/>
                <w:noProof/>
              </w:rPr>
              <w:t>Het hoogwater van 1998</w:t>
            </w:r>
            <w:r w:rsidR="003162D8">
              <w:rPr>
                <w:noProof/>
                <w:webHidden/>
              </w:rPr>
              <w:tab/>
            </w:r>
            <w:r w:rsidR="003162D8">
              <w:rPr>
                <w:noProof/>
                <w:webHidden/>
              </w:rPr>
              <w:fldChar w:fldCharType="begin"/>
            </w:r>
            <w:r w:rsidR="003162D8">
              <w:rPr>
                <w:noProof/>
                <w:webHidden/>
              </w:rPr>
              <w:instrText xml:space="preserve"> PAGEREF _Toc104996565 \h </w:instrText>
            </w:r>
            <w:r w:rsidR="003162D8">
              <w:rPr>
                <w:noProof/>
                <w:webHidden/>
              </w:rPr>
            </w:r>
            <w:r w:rsidR="003162D8">
              <w:rPr>
                <w:noProof/>
                <w:webHidden/>
              </w:rPr>
              <w:fldChar w:fldCharType="separate"/>
            </w:r>
            <w:r w:rsidR="003162D8">
              <w:rPr>
                <w:noProof/>
                <w:webHidden/>
              </w:rPr>
              <w:t>11</w:t>
            </w:r>
            <w:r w:rsidR="003162D8">
              <w:rPr>
                <w:noProof/>
                <w:webHidden/>
              </w:rPr>
              <w:fldChar w:fldCharType="end"/>
            </w:r>
          </w:hyperlink>
        </w:p>
        <w:p w14:paraId="374A2C0F" w14:textId="08FE0B12" w:rsidR="003162D8" w:rsidRDefault="00741457">
          <w:pPr>
            <w:pStyle w:val="TOC2"/>
            <w:rPr>
              <w:rFonts w:asciiTheme="minorHAnsi" w:eastAsiaTheme="minorEastAsia" w:hAnsiTheme="minorHAnsi" w:cstheme="minorBidi"/>
              <w:noProof/>
              <w:sz w:val="22"/>
              <w:szCs w:val="22"/>
            </w:rPr>
          </w:pPr>
          <w:hyperlink w:anchor="_Toc104996566" w:history="1">
            <w:r w:rsidR="003162D8" w:rsidRPr="00AD79C5">
              <w:rPr>
                <w:rStyle w:val="Hyperlink"/>
                <w:noProof/>
              </w:rPr>
              <w:t>2.4</w:t>
            </w:r>
            <w:r w:rsidR="003162D8">
              <w:rPr>
                <w:rFonts w:asciiTheme="minorHAnsi" w:eastAsiaTheme="minorEastAsia" w:hAnsiTheme="minorHAnsi" w:cstheme="minorBidi"/>
                <w:noProof/>
                <w:sz w:val="22"/>
                <w:szCs w:val="22"/>
              </w:rPr>
              <w:tab/>
            </w:r>
            <w:r w:rsidR="003162D8" w:rsidRPr="00AD79C5">
              <w:rPr>
                <w:rStyle w:val="Hyperlink"/>
                <w:noProof/>
              </w:rPr>
              <w:t>Data beschikbaarheid</w:t>
            </w:r>
            <w:r w:rsidR="003162D8">
              <w:rPr>
                <w:noProof/>
                <w:webHidden/>
              </w:rPr>
              <w:tab/>
            </w:r>
            <w:r w:rsidR="003162D8">
              <w:rPr>
                <w:noProof/>
                <w:webHidden/>
              </w:rPr>
              <w:fldChar w:fldCharType="begin"/>
            </w:r>
            <w:r w:rsidR="003162D8">
              <w:rPr>
                <w:noProof/>
                <w:webHidden/>
              </w:rPr>
              <w:instrText xml:space="preserve"> PAGEREF _Toc104996566 \h </w:instrText>
            </w:r>
            <w:r w:rsidR="003162D8">
              <w:rPr>
                <w:noProof/>
                <w:webHidden/>
              </w:rPr>
            </w:r>
            <w:r w:rsidR="003162D8">
              <w:rPr>
                <w:noProof/>
                <w:webHidden/>
              </w:rPr>
              <w:fldChar w:fldCharType="separate"/>
            </w:r>
            <w:r w:rsidR="003162D8">
              <w:rPr>
                <w:noProof/>
                <w:webHidden/>
              </w:rPr>
              <w:t>13</w:t>
            </w:r>
            <w:r w:rsidR="003162D8">
              <w:rPr>
                <w:noProof/>
                <w:webHidden/>
              </w:rPr>
              <w:fldChar w:fldCharType="end"/>
            </w:r>
          </w:hyperlink>
        </w:p>
        <w:p w14:paraId="33891C1C" w14:textId="31BE0D38" w:rsidR="003162D8" w:rsidRDefault="00741457">
          <w:pPr>
            <w:pStyle w:val="TOC1"/>
            <w:rPr>
              <w:rFonts w:asciiTheme="minorHAnsi" w:eastAsiaTheme="minorEastAsia" w:hAnsiTheme="minorHAnsi" w:cstheme="minorBidi"/>
              <w:b w:val="0"/>
              <w:sz w:val="22"/>
              <w:szCs w:val="22"/>
            </w:rPr>
          </w:pPr>
          <w:hyperlink w:anchor="_Toc104996567" w:history="1">
            <w:r w:rsidR="003162D8" w:rsidRPr="00AD79C5">
              <w:rPr>
                <w:rStyle w:val="Hyperlink"/>
              </w:rPr>
              <w:t>3</w:t>
            </w:r>
            <w:r w:rsidR="003162D8">
              <w:rPr>
                <w:rFonts w:asciiTheme="minorHAnsi" w:eastAsiaTheme="minorEastAsia" w:hAnsiTheme="minorHAnsi" w:cstheme="minorBidi"/>
                <w:b w:val="0"/>
                <w:sz w:val="22"/>
                <w:szCs w:val="22"/>
              </w:rPr>
              <w:tab/>
            </w:r>
            <w:r w:rsidR="003162D8" w:rsidRPr="00AD79C5">
              <w:rPr>
                <w:rStyle w:val="Hyperlink"/>
              </w:rPr>
              <w:t>Weergenerator</w:t>
            </w:r>
            <w:r w:rsidR="003162D8">
              <w:rPr>
                <w:webHidden/>
              </w:rPr>
              <w:tab/>
            </w:r>
            <w:r w:rsidR="003162D8">
              <w:rPr>
                <w:webHidden/>
              </w:rPr>
              <w:fldChar w:fldCharType="begin"/>
            </w:r>
            <w:r w:rsidR="003162D8">
              <w:rPr>
                <w:webHidden/>
              </w:rPr>
              <w:instrText xml:space="preserve"> PAGEREF _Toc104996567 \h </w:instrText>
            </w:r>
            <w:r w:rsidR="003162D8">
              <w:rPr>
                <w:webHidden/>
              </w:rPr>
            </w:r>
            <w:r w:rsidR="003162D8">
              <w:rPr>
                <w:webHidden/>
              </w:rPr>
              <w:fldChar w:fldCharType="separate"/>
            </w:r>
            <w:r w:rsidR="003162D8">
              <w:rPr>
                <w:webHidden/>
              </w:rPr>
              <w:t>18</w:t>
            </w:r>
            <w:r w:rsidR="003162D8">
              <w:rPr>
                <w:webHidden/>
              </w:rPr>
              <w:fldChar w:fldCharType="end"/>
            </w:r>
          </w:hyperlink>
        </w:p>
        <w:p w14:paraId="2E081DCA" w14:textId="79DE29B6" w:rsidR="003162D8" w:rsidRDefault="00741457">
          <w:pPr>
            <w:pStyle w:val="TOC2"/>
            <w:rPr>
              <w:rFonts w:asciiTheme="minorHAnsi" w:eastAsiaTheme="minorEastAsia" w:hAnsiTheme="minorHAnsi" w:cstheme="minorBidi"/>
              <w:noProof/>
              <w:sz w:val="22"/>
              <w:szCs w:val="22"/>
            </w:rPr>
          </w:pPr>
          <w:hyperlink w:anchor="_Toc104996568" w:history="1">
            <w:r w:rsidR="003162D8" w:rsidRPr="00AD79C5">
              <w:rPr>
                <w:rStyle w:val="Hyperlink"/>
                <w:noProof/>
              </w:rPr>
              <w:t>3.1</w:t>
            </w:r>
            <w:r w:rsidR="003162D8">
              <w:rPr>
                <w:rFonts w:asciiTheme="minorHAnsi" w:eastAsiaTheme="minorEastAsia" w:hAnsiTheme="minorHAnsi" w:cstheme="minorBidi"/>
                <w:noProof/>
                <w:sz w:val="22"/>
                <w:szCs w:val="22"/>
              </w:rPr>
              <w:tab/>
            </w:r>
            <w:r w:rsidR="003162D8" w:rsidRPr="00AD79C5">
              <w:rPr>
                <w:rStyle w:val="Hyperlink"/>
                <w:noProof/>
              </w:rPr>
              <w:t>Introductie</w:t>
            </w:r>
            <w:r w:rsidR="003162D8">
              <w:rPr>
                <w:noProof/>
                <w:webHidden/>
              </w:rPr>
              <w:tab/>
            </w:r>
            <w:r w:rsidR="003162D8">
              <w:rPr>
                <w:noProof/>
                <w:webHidden/>
              </w:rPr>
              <w:fldChar w:fldCharType="begin"/>
            </w:r>
            <w:r w:rsidR="003162D8">
              <w:rPr>
                <w:noProof/>
                <w:webHidden/>
              </w:rPr>
              <w:instrText xml:space="preserve"> PAGEREF _Toc104996568 \h </w:instrText>
            </w:r>
            <w:r w:rsidR="003162D8">
              <w:rPr>
                <w:noProof/>
                <w:webHidden/>
              </w:rPr>
            </w:r>
            <w:r w:rsidR="003162D8">
              <w:rPr>
                <w:noProof/>
                <w:webHidden/>
              </w:rPr>
              <w:fldChar w:fldCharType="separate"/>
            </w:r>
            <w:r w:rsidR="003162D8">
              <w:rPr>
                <w:noProof/>
                <w:webHidden/>
              </w:rPr>
              <w:t>18</w:t>
            </w:r>
            <w:r w:rsidR="003162D8">
              <w:rPr>
                <w:noProof/>
                <w:webHidden/>
              </w:rPr>
              <w:fldChar w:fldCharType="end"/>
            </w:r>
          </w:hyperlink>
        </w:p>
        <w:p w14:paraId="086B8A08" w14:textId="4B9BE5BE" w:rsidR="003162D8" w:rsidRDefault="00741457">
          <w:pPr>
            <w:pStyle w:val="TOC2"/>
            <w:rPr>
              <w:rFonts w:asciiTheme="minorHAnsi" w:eastAsiaTheme="minorEastAsia" w:hAnsiTheme="minorHAnsi" w:cstheme="minorBidi"/>
              <w:noProof/>
              <w:sz w:val="22"/>
              <w:szCs w:val="22"/>
            </w:rPr>
          </w:pPr>
          <w:hyperlink w:anchor="_Toc104996569" w:history="1">
            <w:r w:rsidR="003162D8" w:rsidRPr="00AD79C5">
              <w:rPr>
                <w:rStyle w:val="Hyperlink"/>
                <w:noProof/>
              </w:rPr>
              <w:t>3.2</w:t>
            </w:r>
            <w:r w:rsidR="003162D8">
              <w:rPr>
                <w:rFonts w:asciiTheme="minorHAnsi" w:eastAsiaTheme="minorEastAsia" w:hAnsiTheme="minorHAnsi" w:cstheme="minorBidi"/>
                <w:noProof/>
                <w:sz w:val="22"/>
                <w:szCs w:val="22"/>
              </w:rPr>
              <w:tab/>
            </w:r>
            <w:r w:rsidR="003162D8" w:rsidRPr="00AD79C5">
              <w:rPr>
                <w:rStyle w:val="Hyperlink"/>
                <w:noProof/>
              </w:rPr>
              <w:t>Methode weergenerator.</w:t>
            </w:r>
            <w:r w:rsidR="003162D8">
              <w:rPr>
                <w:noProof/>
                <w:webHidden/>
              </w:rPr>
              <w:tab/>
            </w:r>
            <w:r w:rsidR="003162D8">
              <w:rPr>
                <w:noProof/>
                <w:webHidden/>
              </w:rPr>
              <w:fldChar w:fldCharType="begin"/>
            </w:r>
            <w:r w:rsidR="003162D8">
              <w:rPr>
                <w:noProof/>
                <w:webHidden/>
              </w:rPr>
              <w:instrText xml:space="preserve"> PAGEREF _Toc104996569 \h </w:instrText>
            </w:r>
            <w:r w:rsidR="003162D8">
              <w:rPr>
                <w:noProof/>
                <w:webHidden/>
              </w:rPr>
            </w:r>
            <w:r w:rsidR="003162D8">
              <w:rPr>
                <w:noProof/>
                <w:webHidden/>
              </w:rPr>
              <w:fldChar w:fldCharType="separate"/>
            </w:r>
            <w:r w:rsidR="003162D8">
              <w:rPr>
                <w:noProof/>
                <w:webHidden/>
              </w:rPr>
              <w:t>18</w:t>
            </w:r>
            <w:r w:rsidR="003162D8">
              <w:rPr>
                <w:noProof/>
                <w:webHidden/>
              </w:rPr>
              <w:fldChar w:fldCharType="end"/>
            </w:r>
          </w:hyperlink>
        </w:p>
        <w:p w14:paraId="209AF880" w14:textId="247E5B92" w:rsidR="003162D8" w:rsidRDefault="00741457">
          <w:pPr>
            <w:pStyle w:val="TOC2"/>
            <w:rPr>
              <w:rFonts w:asciiTheme="minorHAnsi" w:eastAsiaTheme="minorEastAsia" w:hAnsiTheme="minorHAnsi" w:cstheme="minorBidi"/>
              <w:noProof/>
              <w:sz w:val="22"/>
              <w:szCs w:val="22"/>
            </w:rPr>
          </w:pPr>
          <w:hyperlink w:anchor="_Toc104996570" w:history="1">
            <w:r w:rsidR="003162D8" w:rsidRPr="00AD79C5">
              <w:rPr>
                <w:rStyle w:val="Hyperlink"/>
                <w:noProof/>
              </w:rPr>
              <w:t>3.3</w:t>
            </w:r>
            <w:r w:rsidR="003162D8">
              <w:rPr>
                <w:rFonts w:asciiTheme="minorHAnsi" w:eastAsiaTheme="minorEastAsia" w:hAnsiTheme="minorHAnsi" w:cstheme="minorBidi"/>
                <w:noProof/>
                <w:sz w:val="22"/>
                <w:szCs w:val="22"/>
              </w:rPr>
              <w:tab/>
            </w:r>
            <w:r w:rsidR="003162D8" w:rsidRPr="00AD79C5">
              <w:rPr>
                <w:rStyle w:val="Hyperlink"/>
                <w:noProof/>
              </w:rPr>
              <w:t>Resultaten voor de Vecht</w:t>
            </w:r>
            <w:r w:rsidR="003162D8">
              <w:rPr>
                <w:noProof/>
                <w:webHidden/>
              </w:rPr>
              <w:tab/>
            </w:r>
            <w:r w:rsidR="003162D8">
              <w:rPr>
                <w:noProof/>
                <w:webHidden/>
              </w:rPr>
              <w:fldChar w:fldCharType="begin"/>
            </w:r>
            <w:r w:rsidR="003162D8">
              <w:rPr>
                <w:noProof/>
                <w:webHidden/>
              </w:rPr>
              <w:instrText xml:space="preserve"> PAGEREF _Toc104996570 \h </w:instrText>
            </w:r>
            <w:r w:rsidR="003162D8">
              <w:rPr>
                <w:noProof/>
                <w:webHidden/>
              </w:rPr>
            </w:r>
            <w:r w:rsidR="003162D8">
              <w:rPr>
                <w:noProof/>
                <w:webHidden/>
              </w:rPr>
              <w:fldChar w:fldCharType="separate"/>
            </w:r>
            <w:r w:rsidR="003162D8">
              <w:rPr>
                <w:noProof/>
                <w:webHidden/>
              </w:rPr>
              <w:t>18</w:t>
            </w:r>
            <w:r w:rsidR="003162D8">
              <w:rPr>
                <w:noProof/>
                <w:webHidden/>
              </w:rPr>
              <w:fldChar w:fldCharType="end"/>
            </w:r>
          </w:hyperlink>
        </w:p>
        <w:p w14:paraId="743C04B0" w14:textId="1C01619F" w:rsidR="003162D8" w:rsidRDefault="00741457">
          <w:pPr>
            <w:pStyle w:val="TOC2"/>
            <w:rPr>
              <w:rFonts w:asciiTheme="minorHAnsi" w:eastAsiaTheme="minorEastAsia" w:hAnsiTheme="minorHAnsi" w:cstheme="minorBidi"/>
              <w:noProof/>
              <w:sz w:val="22"/>
              <w:szCs w:val="22"/>
            </w:rPr>
          </w:pPr>
          <w:hyperlink w:anchor="_Toc104996571" w:history="1">
            <w:r w:rsidR="003162D8" w:rsidRPr="00AD79C5">
              <w:rPr>
                <w:rStyle w:val="Hyperlink"/>
                <w:noProof/>
              </w:rPr>
              <w:t>3.4</w:t>
            </w:r>
            <w:r w:rsidR="003162D8">
              <w:rPr>
                <w:rFonts w:asciiTheme="minorHAnsi" w:eastAsiaTheme="minorEastAsia" w:hAnsiTheme="minorHAnsi" w:cstheme="minorBidi"/>
                <w:noProof/>
                <w:sz w:val="22"/>
                <w:szCs w:val="22"/>
              </w:rPr>
              <w:tab/>
            </w:r>
            <w:r w:rsidR="003162D8" w:rsidRPr="00AD79C5">
              <w:rPr>
                <w:rStyle w:val="Hyperlink"/>
                <w:noProof/>
              </w:rPr>
              <w:t>Beperkingen</w:t>
            </w:r>
            <w:r w:rsidR="003162D8">
              <w:rPr>
                <w:noProof/>
                <w:webHidden/>
              </w:rPr>
              <w:tab/>
            </w:r>
            <w:r w:rsidR="003162D8">
              <w:rPr>
                <w:noProof/>
                <w:webHidden/>
              </w:rPr>
              <w:fldChar w:fldCharType="begin"/>
            </w:r>
            <w:r w:rsidR="003162D8">
              <w:rPr>
                <w:noProof/>
                <w:webHidden/>
              </w:rPr>
              <w:instrText xml:space="preserve"> PAGEREF _Toc104996571 \h </w:instrText>
            </w:r>
            <w:r w:rsidR="003162D8">
              <w:rPr>
                <w:noProof/>
                <w:webHidden/>
              </w:rPr>
            </w:r>
            <w:r w:rsidR="003162D8">
              <w:rPr>
                <w:noProof/>
                <w:webHidden/>
              </w:rPr>
              <w:fldChar w:fldCharType="separate"/>
            </w:r>
            <w:r w:rsidR="003162D8">
              <w:rPr>
                <w:noProof/>
                <w:webHidden/>
              </w:rPr>
              <w:t>18</w:t>
            </w:r>
            <w:r w:rsidR="003162D8">
              <w:rPr>
                <w:noProof/>
                <w:webHidden/>
              </w:rPr>
              <w:fldChar w:fldCharType="end"/>
            </w:r>
          </w:hyperlink>
        </w:p>
        <w:p w14:paraId="3D8CCB00" w14:textId="3C48DF23" w:rsidR="003162D8" w:rsidRDefault="00741457">
          <w:pPr>
            <w:pStyle w:val="TOC1"/>
            <w:rPr>
              <w:rFonts w:asciiTheme="minorHAnsi" w:eastAsiaTheme="minorEastAsia" w:hAnsiTheme="minorHAnsi" w:cstheme="minorBidi"/>
              <w:b w:val="0"/>
              <w:sz w:val="22"/>
              <w:szCs w:val="22"/>
            </w:rPr>
          </w:pPr>
          <w:hyperlink w:anchor="_Toc104996572" w:history="1">
            <w:r w:rsidR="003162D8" w:rsidRPr="00AD79C5">
              <w:rPr>
                <w:rStyle w:val="Hyperlink"/>
              </w:rPr>
              <w:t>4</w:t>
            </w:r>
            <w:r w:rsidR="003162D8">
              <w:rPr>
                <w:rFonts w:asciiTheme="minorHAnsi" w:eastAsiaTheme="minorEastAsia" w:hAnsiTheme="minorHAnsi" w:cstheme="minorBidi"/>
                <w:b w:val="0"/>
                <w:sz w:val="22"/>
                <w:szCs w:val="22"/>
              </w:rPr>
              <w:tab/>
            </w:r>
            <w:r w:rsidR="003162D8" w:rsidRPr="00AD79C5">
              <w:rPr>
                <w:rStyle w:val="Hyperlink"/>
              </w:rPr>
              <w:t>Hydrologische model</w:t>
            </w:r>
            <w:r w:rsidR="003162D8">
              <w:rPr>
                <w:webHidden/>
              </w:rPr>
              <w:tab/>
            </w:r>
            <w:r w:rsidR="003162D8">
              <w:rPr>
                <w:webHidden/>
              </w:rPr>
              <w:fldChar w:fldCharType="begin"/>
            </w:r>
            <w:r w:rsidR="003162D8">
              <w:rPr>
                <w:webHidden/>
              </w:rPr>
              <w:instrText xml:space="preserve"> PAGEREF _Toc104996572 \h </w:instrText>
            </w:r>
            <w:r w:rsidR="003162D8">
              <w:rPr>
                <w:webHidden/>
              </w:rPr>
            </w:r>
            <w:r w:rsidR="003162D8">
              <w:rPr>
                <w:webHidden/>
              </w:rPr>
              <w:fldChar w:fldCharType="separate"/>
            </w:r>
            <w:r w:rsidR="003162D8">
              <w:rPr>
                <w:webHidden/>
              </w:rPr>
              <w:t>19</w:t>
            </w:r>
            <w:r w:rsidR="003162D8">
              <w:rPr>
                <w:webHidden/>
              </w:rPr>
              <w:fldChar w:fldCharType="end"/>
            </w:r>
          </w:hyperlink>
        </w:p>
        <w:p w14:paraId="5D548A9A" w14:textId="1ED6D6F5" w:rsidR="003162D8" w:rsidRDefault="00741457">
          <w:pPr>
            <w:pStyle w:val="TOC2"/>
            <w:rPr>
              <w:rFonts w:asciiTheme="minorHAnsi" w:eastAsiaTheme="minorEastAsia" w:hAnsiTheme="minorHAnsi" w:cstheme="minorBidi"/>
              <w:noProof/>
              <w:sz w:val="22"/>
              <w:szCs w:val="22"/>
            </w:rPr>
          </w:pPr>
          <w:hyperlink w:anchor="_Toc104996573" w:history="1">
            <w:r w:rsidR="003162D8" w:rsidRPr="00AD79C5">
              <w:rPr>
                <w:rStyle w:val="Hyperlink"/>
                <w:noProof/>
              </w:rPr>
              <w:t>4.1</w:t>
            </w:r>
            <w:r w:rsidR="003162D8">
              <w:rPr>
                <w:rFonts w:asciiTheme="minorHAnsi" w:eastAsiaTheme="minorEastAsia" w:hAnsiTheme="minorHAnsi" w:cstheme="minorBidi"/>
                <w:noProof/>
                <w:sz w:val="22"/>
                <w:szCs w:val="22"/>
              </w:rPr>
              <w:tab/>
            </w:r>
            <w:r w:rsidR="003162D8" w:rsidRPr="00AD79C5">
              <w:rPr>
                <w:rStyle w:val="Hyperlink"/>
                <w:noProof/>
              </w:rPr>
              <w:t>Achtergrond en opzet van het HBV model</w:t>
            </w:r>
            <w:r w:rsidR="003162D8">
              <w:rPr>
                <w:noProof/>
                <w:webHidden/>
              </w:rPr>
              <w:tab/>
            </w:r>
            <w:r w:rsidR="003162D8">
              <w:rPr>
                <w:noProof/>
                <w:webHidden/>
              </w:rPr>
              <w:fldChar w:fldCharType="begin"/>
            </w:r>
            <w:r w:rsidR="003162D8">
              <w:rPr>
                <w:noProof/>
                <w:webHidden/>
              </w:rPr>
              <w:instrText xml:space="preserve"> PAGEREF _Toc104996573 \h </w:instrText>
            </w:r>
            <w:r w:rsidR="003162D8">
              <w:rPr>
                <w:noProof/>
                <w:webHidden/>
              </w:rPr>
            </w:r>
            <w:r w:rsidR="003162D8">
              <w:rPr>
                <w:noProof/>
                <w:webHidden/>
              </w:rPr>
              <w:fldChar w:fldCharType="separate"/>
            </w:r>
            <w:r w:rsidR="003162D8">
              <w:rPr>
                <w:noProof/>
                <w:webHidden/>
              </w:rPr>
              <w:t>19</w:t>
            </w:r>
            <w:r w:rsidR="003162D8">
              <w:rPr>
                <w:noProof/>
                <w:webHidden/>
              </w:rPr>
              <w:fldChar w:fldCharType="end"/>
            </w:r>
          </w:hyperlink>
        </w:p>
        <w:p w14:paraId="0F561A5A" w14:textId="074E315C" w:rsidR="003162D8" w:rsidRDefault="00741457">
          <w:pPr>
            <w:pStyle w:val="TOC3"/>
            <w:rPr>
              <w:rFonts w:asciiTheme="minorHAnsi" w:hAnsiTheme="minorHAnsi" w:cstheme="minorBidi"/>
              <w:noProof/>
              <w:sz w:val="22"/>
            </w:rPr>
          </w:pPr>
          <w:hyperlink w:anchor="_Toc104996574" w:history="1">
            <w:r w:rsidR="003162D8" w:rsidRPr="00AD79C5">
              <w:rPr>
                <w:rStyle w:val="Hyperlink"/>
                <w:noProof/>
              </w:rPr>
              <w:t>4.1.1</w:t>
            </w:r>
            <w:r w:rsidR="003162D8">
              <w:rPr>
                <w:rFonts w:asciiTheme="minorHAnsi" w:hAnsiTheme="minorHAnsi" w:cstheme="minorBidi"/>
                <w:noProof/>
                <w:sz w:val="22"/>
              </w:rPr>
              <w:tab/>
            </w:r>
            <w:r w:rsidR="003162D8" w:rsidRPr="00AD79C5">
              <w:rPr>
                <w:rStyle w:val="Hyperlink"/>
                <w:noProof/>
              </w:rPr>
              <w:t>Concept</w:t>
            </w:r>
            <w:r w:rsidR="003162D8">
              <w:rPr>
                <w:noProof/>
                <w:webHidden/>
              </w:rPr>
              <w:tab/>
            </w:r>
            <w:r w:rsidR="003162D8">
              <w:rPr>
                <w:noProof/>
                <w:webHidden/>
              </w:rPr>
              <w:fldChar w:fldCharType="begin"/>
            </w:r>
            <w:r w:rsidR="003162D8">
              <w:rPr>
                <w:noProof/>
                <w:webHidden/>
              </w:rPr>
              <w:instrText xml:space="preserve"> PAGEREF _Toc104996574 \h </w:instrText>
            </w:r>
            <w:r w:rsidR="003162D8">
              <w:rPr>
                <w:noProof/>
                <w:webHidden/>
              </w:rPr>
            </w:r>
            <w:r w:rsidR="003162D8">
              <w:rPr>
                <w:noProof/>
                <w:webHidden/>
              </w:rPr>
              <w:fldChar w:fldCharType="separate"/>
            </w:r>
            <w:r w:rsidR="003162D8">
              <w:rPr>
                <w:noProof/>
                <w:webHidden/>
              </w:rPr>
              <w:t>19</w:t>
            </w:r>
            <w:r w:rsidR="003162D8">
              <w:rPr>
                <w:noProof/>
                <w:webHidden/>
              </w:rPr>
              <w:fldChar w:fldCharType="end"/>
            </w:r>
          </w:hyperlink>
        </w:p>
        <w:p w14:paraId="753DB174" w14:textId="27E92DB8" w:rsidR="003162D8" w:rsidRDefault="00741457">
          <w:pPr>
            <w:pStyle w:val="TOC3"/>
            <w:rPr>
              <w:rFonts w:asciiTheme="minorHAnsi" w:hAnsiTheme="minorHAnsi" w:cstheme="minorBidi"/>
              <w:noProof/>
              <w:sz w:val="22"/>
            </w:rPr>
          </w:pPr>
          <w:hyperlink w:anchor="_Toc104996575" w:history="1">
            <w:r w:rsidR="003162D8" w:rsidRPr="00AD79C5">
              <w:rPr>
                <w:rStyle w:val="Hyperlink"/>
                <w:noProof/>
              </w:rPr>
              <w:t>4.1.2</w:t>
            </w:r>
            <w:r w:rsidR="003162D8">
              <w:rPr>
                <w:rFonts w:asciiTheme="minorHAnsi" w:hAnsiTheme="minorHAnsi" w:cstheme="minorBidi"/>
                <w:noProof/>
                <w:sz w:val="22"/>
              </w:rPr>
              <w:tab/>
            </w:r>
            <w:r w:rsidR="003162D8" w:rsidRPr="00AD79C5">
              <w:rPr>
                <w:rStyle w:val="Hyperlink"/>
                <w:noProof/>
              </w:rPr>
              <w:t>Schematisatie</w:t>
            </w:r>
            <w:r w:rsidR="003162D8">
              <w:rPr>
                <w:noProof/>
                <w:webHidden/>
              </w:rPr>
              <w:tab/>
            </w:r>
            <w:r w:rsidR="003162D8">
              <w:rPr>
                <w:noProof/>
                <w:webHidden/>
              </w:rPr>
              <w:fldChar w:fldCharType="begin"/>
            </w:r>
            <w:r w:rsidR="003162D8">
              <w:rPr>
                <w:noProof/>
                <w:webHidden/>
              </w:rPr>
              <w:instrText xml:space="preserve"> PAGEREF _Toc104996575 \h </w:instrText>
            </w:r>
            <w:r w:rsidR="003162D8">
              <w:rPr>
                <w:noProof/>
                <w:webHidden/>
              </w:rPr>
            </w:r>
            <w:r w:rsidR="003162D8">
              <w:rPr>
                <w:noProof/>
                <w:webHidden/>
              </w:rPr>
              <w:fldChar w:fldCharType="separate"/>
            </w:r>
            <w:r w:rsidR="003162D8">
              <w:rPr>
                <w:noProof/>
                <w:webHidden/>
              </w:rPr>
              <w:t>19</w:t>
            </w:r>
            <w:r w:rsidR="003162D8">
              <w:rPr>
                <w:noProof/>
                <w:webHidden/>
              </w:rPr>
              <w:fldChar w:fldCharType="end"/>
            </w:r>
          </w:hyperlink>
        </w:p>
        <w:p w14:paraId="5ACDA946" w14:textId="07444BEF" w:rsidR="003162D8" w:rsidRDefault="00741457">
          <w:pPr>
            <w:pStyle w:val="TOC3"/>
            <w:rPr>
              <w:rFonts w:asciiTheme="minorHAnsi" w:hAnsiTheme="minorHAnsi" w:cstheme="minorBidi"/>
              <w:noProof/>
              <w:sz w:val="22"/>
            </w:rPr>
          </w:pPr>
          <w:hyperlink w:anchor="_Toc104996576" w:history="1">
            <w:r w:rsidR="003162D8" w:rsidRPr="00AD79C5">
              <w:rPr>
                <w:rStyle w:val="Hyperlink"/>
                <w:noProof/>
              </w:rPr>
              <w:t>4.1.3</w:t>
            </w:r>
            <w:r w:rsidR="003162D8">
              <w:rPr>
                <w:rFonts w:asciiTheme="minorHAnsi" w:hAnsiTheme="minorHAnsi" w:cstheme="minorBidi"/>
                <w:noProof/>
                <w:sz w:val="22"/>
              </w:rPr>
              <w:tab/>
            </w:r>
            <w:r w:rsidR="003162D8" w:rsidRPr="00AD79C5">
              <w:rPr>
                <w:rStyle w:val="Hyperlink"/>
                <w:noProof/>
              </w:rPr>
              <w:t>Software</w:t>
            </w:r>
            <w:r w:rsidR="003162D8">
              <w:rPr>
                <w:noProof/>
                <w:webHidden/>
              </w:rPr>
              <w:tab/>
            </w:r>
            <w:r w:rsidR="003162D8">
              <w:rPr>
                <w:noProof/>
                <w:webHidden/>
              </w:rPr>
              <w:fldChar w:fldCharType="begin"/>
            </w:r>
            <w:r w:rsidR="003162D8">
              <w:rPr>
                <w:noProof/>
                <w:webHidden/>
              </w:rPr>
              <w:instrText xml:space="preserve"> PAGEREF _Toc104996576 \h </w:instrText>
            </w:r>
            <w:r w:rsidR="003162D8">
              <w:rPr>
                <w:noProof/>
                <w:webHidden/>
              </w:rPr>
            </w:r>
            <w:r w:rsidR="003162D8">
              <w:rPr>
                <w:noProof/>
                <w:webHidden/>
              </w:rPr>
              <w:fldChar w:fldCharType="separate"/>
            </w:r>
            <w:r w:rsidR="003162D8">
              <w:rPr>
                <w:noProof/>
                <w:webHidden/>
              </w:rPr>
              <w:t>19</w:t>
            </w:r>
            <w:r w:rsidR="003162D8">
              <w:rPr>
                <w:noProof/>
                <w:webHidden/>
              </w:rPr>
              <w:fldChar w:fldCharType="end"/>
            </w:r>
          </w:hyperlink>
        </w:p>
        <w:p w14:paraId="1EE3BF45" w14:textId="40902227" w:rsidR="003162D8" w:rsidRDefault="00741457">
          <w:pPr>
            <w:pStyle w:val="TOC2"/>
            <w:rPr>
              <w:rFonts w:asciiTheme="minorHAnsi" w:eastAsiaTheme="minorEastAsia" w:hAnsiTheme="minorHAnsi" w:cstheme="minorBidi"/>
              <w:noProof/>
              <w:sz w:val="22"/>
              <w:szCs w:val="22"/>
            </w:rPr>
          </w:pPr>
          <w:hyperlink w:anchor="_Toc104996577" w:history="1">
            <w:r w:rsidR="003162D8" w:rsidRPr="00AD79C5">
              <w:rPr>
                <w:rStyle w:val="Hyperlink"/>
                <w:noProof/>
              </w:rPr>
              <w:t>4.2</w:t>
            </w:r>
            <w:r w:rsidR="003162D8">
              <w:rPr>
                <w:rFonts w:asciiTheme="minorHAnsi" w:eastAsiaTheme="minorEastAsia" w:hAnsiTheme="minorHAnsi" w:cstheme="minorBidi"/>
                <w:noProof/>
                <w:sz w:val="22"/>
                <w:szCs w:val="22"/>
              </w:rPr>
              <w:tab/>
            </w:r>
            <w:r w:rsidR="003162D8" w:rsidRPr="00AD79C5">
              <w:rPr>
                <w:rStyle w:val="Hyperlink"/>
                <w:noProof/>
              </w:rPr>
              <w:t>Kalibratie van het model en resultaten</w:t>
            </w:r>
            <w:r w:rsidR="003162D8">
              <w:rPr>
                <w:noProof/>
                <w:webHidden/>
              </w:rPr>
              <w:tab/>
            </w:r>
            <w:r w:rsidR="003162D8">
              <w:rPr>
                <w:noProof/>
                <w:webHidden/>
              </w:rPr>
              <w:fldChar w:fldCharType="begin"/>
            </w:r>
            <w:r w:rsidR="003162D8">
              <w:rPr>
                <w:noProof/>
                <w:webHidden/>
              </w:rPr>
              <w:instrText xml:space="preserve"> PAGEREF _Toc104996577 \h </w:instrText>
            </w:r>
            <w:r w:rsidR="003162D8">
              <w:rPr>
                <w:noProof/>
                <w:webHidden/>
              </w:rPr>
            </w:r>
            <w:r w:rsidR="003162D8">
              <w:rPr>
                <w:noProof/>
                <w:webHidden/>
              </w:rPr>
              <w:fldChar w:fldCharType="separate"/>
            </w:r>
            <w:r w:rsidR="003162D8">
              <w:rPr>
                <w:noProof/>
                <w:webHidden/>
              </w:rPr>
              <w:t>19</w:t>
            </w:r>
            <w:r w:rsidR="003162D8">
              <w:rPr>
                <w:noProof/>
                <w:webHidden/>
              </w:rPr>
              <w:fldChar w:fldCharType="end"/>
            </w:r>
          </w:hyperlink>
        </w:p>
        <w:p w14:paraId="222D6F91" w14:textId="2FDE789E" w:rsidR="003162D8" w:rsidRDefault="00741457">
          <w:pPr>
            <w:pStyle w:val="TOC3"/>
            <w:rPr>
              <w:rFonts w:asciiTheme="minorHAnsi" w:hAnsiTheme="minorHAnsi" w:cstheme="minorBidi"/>
              <w:noProof/>
              <w:sz w:val="22"/>
            </w:rPr>
          </w:pPr>
          <w:hyperlink w:anchor="_Toc104996578" w:history="1">
            <w:r w:rsidR="003162D8" w:rsidRPr="00AD79C5">
              <w:rPr>
                <w:rStyle w:val="Hyperlink"/>
                <w:noProof/>
              </w:rPr>
              <w:t>4.2.1</w:t>
            </w:r>
            <w:r w:rsidR="003162D8">
              <w:rPr>
                <w:rFonts w:asciiTheme="minorHAnsi" w:hAnsiTheme="minorHAnsi" w:cstheme="minorBidi"/>
                <w:noProof/>
                <w:sz w:val="22"/>
              </w:rPr>
              <w:tab/>
            </w:r>
            <w:r w:rsidR="003162D8" w:rsidRPr="00AD79C5">
              <w:rPr>
                <w:rStyle w:val="Hyperlink"/>
                <w:noProof/>
              </w:rPr>
              <w:t>Parameters neerslag-afvoer proces</w:t>
            </w:r>
            <w:r w:rsidR="003162D8">
              <w:rPr>
                <w:noProof/>
                <w:webHidden/>
              </w:rPr>
              <w:tab/>
            </w:r>
            <w:r w:rsidR="003162D8">
              <w:rPr>
                <w:noProof/>
                <w:webHidden/>
              </w:rPr>
              <w:fldChar w:fldCharType="begin"/>
            </w:r>
            <w:r w:rsidR="003162D8">
              <w:rPr>
                <w:noProof/>
                <w:webHidden/>
              </w:rPr>
              <w:instrText xml:space="preserve"> PAGEREF _Toc104996578 \h </w:instrText>
            </w:r>
            <w:r w:rsidR="003162D8">
              <w:rPr>
                <w:noProof/>
                <w:webHidden/>
              </w:rPr>
            </w:r>
            <w:r w:rsidR="003162D8">
              <w:rPr>
                <w:noProof/>
                <w:webHidden/>
              </w:rPr>
              <w:fldChar w:fldCharType="separate"/>
            </w:r>
            <w:r w:rsidR="003162D8">
              <w:rPr>
                <w:noProof/>
                <w:webHidden/>
              </w:rPr>
              <w:t>19</w:t>
            </w:r>
            <w:r w:rsidR="003162D8">
              <w:rPr>
                <w:noProof/>
                <w:webHidden/>
              </w:rPr>
              <w:fldChar w:fldCharType="end"/>
            </w:r>
          </w:hyperlink>
        </w:p>
        <w:p w14:paraId="441DDBAD" w14:textId="12571D2F" w:rsidR="003162D8" w:rsidRDefault="00741457">
          <w:pPr>
            <w:pStyle w:val="TOC3"/>
            <w:rPr>
              <w:rFonts w:asciiTheme="minorHAnsi" w:hAnsiTheme="minorHAnsi" w:cstheme="minorBidi"/>
              <w:noProof/>
              <w:sz w:val="22"/>
            </w:rPr>
          </w:pPr>
          <w:hyperlink w:anchor="_Toc104996579" w:history="1">
            <w:r w:rsidR="003162D8" w:rsidRPr="00AD79C5">
              <w:rPr>
                <w:rStyle w:val="Hyperlink"/>
                <w:noProof/>
              </w:rPr>
              <w:t>4.2.2</w:t>
            </w:r>
            <w:r w:rsidR="003162D8">
              <w:rPr>
                <w:rFonts w:asciiTheme="minorHAnsi" w:hAnsiTheme="minorHAnsi" w:cstheme="minorBidi"/>
                <w:noProof/>
                <w:sz w:val="22"/>
              </w:rPr>
              <w:tab/>
            </w:r>
            <w:r w:rsidR="003162D8" w:rsidRPr="00AD79C5">
              <w:rPr>
                <w:rStyle w:val="Hyperlink"/>
                <w:noProof/>
              </w:rPr>
              <w:t>Parameters berging op maaiveld</w:t>
            </w:r>
            <w:r w:rsidR="003162D8">
              <w:rPr>
                <w:noProof/>
                <w:webHidden/>
              </w:rPr>
              <w:tab/>
            </w:r>
            <w:r w:rsidR="003162D8">
              <w:rPr>
                <w:noProof/>
                <w:webHidden/>
              </w:rPr>
              <w:fldChar w:fldCharType="begin"/>
            </w:r>
            <w:r w:rsidR="003162D8">
              <w:rPr>
                <w:noProof/>
                <w:webHidden/>
              </w:rPr>
              <w:instrText xml:space="preserve"> PAGEREF _Toc104996579 \h </w:instrText>
            </w:r>
            <w:r w:rsidR="003162D8">
              <w:rPr>
                <w:noProof/>
                <w:webHidden/>
              </w:rPr>
            </w:r>
            <w:r w:rsidR="003162D8">
              <w:rPr>
                <w:noProof/>
                <w:webHidden/>
              </w:rPr>
              <w:fldChar w:fldCharType="separate"/>
            </w:r>
            <w:r w:rsidR="003162D8">
              <w:rPr>
                <w:noProof/>
                <w:webHidden/>
              </w:rPr>
              <w:t>19</w:t>
            </w:r>
            <w:r w:rsidR="003162D8">
              <w:rPr>
                <w:noProof/>
                <w:webHidden/>
              </w:rPr>
              <w:fldChar w:fldCharType="end"/>
            </w:r>
          </w:hyperlink>
        </w:p>
        <w:p w14:paraId="4881590F" w14:textId="78ED853F" w:rsidR="003162D8" w:rsidRDefault="00741457">
          <w:pPr>
            <w:pStyle w:val="TOC2"/>
            <w:rPr>
              <w:rFonts w:asciiTheme="minorHAnsi" w:eastAsiaTheme="minorEastAsia" w:hAnsiTheme="minorHAnsi" w:cstheme="minorBidi"/>
              <w:noProof/>
              <w:sz w:val="22"/>
              <w:szCs w:val="22"/>
            </w:rPr>
          </w:pPr>
          <w:hyperlink w:anchor="_Toc104996580" w:history="1">
            <w:r w:rsidR="003162D8" w:rsidRPr="00AD79C5">
              <w:rPr>
                <w:rStyle w:val="Hyperlink"/>
                <w:noProof/>
              </w:rPr>
              <w:t>4.3</w:t>
            </w:r>
            <w:r w:rsidR="003162D8">
              <w:rPr>
                <w:rFonts w:asciiTheme="minorHAnsi" w:eastAsiaTheme="minorEastAsia" w:hAnsiTheme="minorHAnsi" w:cstheme="minorBidi"/>
                <w:noProof/>
                <w:sz w:val="22"/>
                <w:szCs w:val="22"/>
              </w:rPr>
              <w:tab/>
            </w:r>
            <w:r w:rsidR="003162D8" w:rsidRPr="00AD79C5">
              <w:rPr>
                <w:rStyle w:val="Hyperlink"/>
                <w:noProof/>
              </w:rPr>
              <w:t>Beperkingen</w:t>
            </w:r>
            <w:r w:rsidR="003162D8">
              <w:rPr>
                <w:noProof/>
                <w:webHidden/>
              </w:rPr>
              <w:tab/>
            </w:r>
            <w:r w:rsidR="003162D8">
              <w:rPr>
                <w:noProof/>
                <w:webHidden/>
              </w:rPr>
              <w:fldChar w:fldCharType="begin"/>
            </w:r>
            <w:r w:rsidR="003162D8">
              <w:rPr>
                <w:noProof/>
                <w:webHidden/>
              </w:rPr>
              <w:instrText xml:space="preserve"> PAGEREF _Toc104996580 \h </w:instrText>
            </w:r>
            <w:r w:rsidR="003162D8">
              <w:rPr>
                <w:noProof/>
                <w:webHidden/>
              </w:rPr>
            </w:r>
            <w:r w:rsidR="003162D8">
              <w:rPr>
                <w:noProof/>
                <w:webHidden/>
              </w:rPr>
              <w:fldChar w:fldCharType="separate"/>
            </w:r>
            <w:r w:rsidR="003162D8">
              <w:rPr>
                <w:noProof/>
                <w:webHidden/>
              </w:rPr>
              <w:t>19</w:t>
            </w:r>
            <w:r w:rsidR="003162D8">
              <w:rPr>
                <w:noProof/>
                <w:webHidden/>
              </w:rPr>
              <w:fldChar w:fldCharType="end"/>
            </w:r>
          </w:hyperlink>
        </w:p>
        <w:p w14:paraId="25426CCB" w14:textId="60F0EA91" w:rsidR="003162D8" w:rsidRDefault="00741457">
          <w:pPr>
            <w:pStyle w:val="TOC1"/>
            <w:rPr>
              <w:rFonts w:asciiTheme="minorHAnsi" w:eastAsiaTheme="minorEastAsia" w:hAnsiTheme="minorHAnsi" w:cstheme="minorBidi"/>
              <w:b w:val="0"/>
              <w:sz w:val="22"/>
              <w:szCs w:val="22"/>
            </w:rPr>
          </w:pPr>
          <w:hyperlink w:anchor="_Toc104996581" w:history="1">
            <w:r w:rsidR="003162D8" w:rsidRPr="00AD79C5">
              <w:rPr>
                <w:rStyle w:val="Hyperlink"/>
              </w:rPr>
              <w:t>5</w:t>
            </w:r>
            <w:r w:rsidR="003162D8">
              <w:rPr>
                <w:rFonts w:asciiTheme="minorHAnsi" w:eastAsiaTheme="minorEastAsia" w:hAnsiTheme="minorHAnsi" w:cstheme="minorBidi"/>
                <w:b w:val="0"/>
                <w:sz w:val="22"/>
                <w:szCs w:val="22"/>
              </w:rPr>
              <w:tab/>
            </w:r>
            <w:r w:rsidR="003162D8" w:rsidRPr="00AD79C5">
              <w:rPr>
                <w:rStyle w:val="Hyperlink"/>
              </w:rPr>
              <w:t>Hydrodynamisch model</w:t>
            </w:r>
            <w:r w:rsidR="003162D8">
              <w:rPr>
                <w:webHidden/>
              </w:rPr>
              <w:tab/>
            </w:r>
            <w:r w:rsidR="003162D8">
              <w:rPr>
                <w:webHidden/>
              </w:rPr>
              <w:fldChar w:fldCharType="begin"/>
            </w:r>
            <w:r w:rsidR="003162D8">
              <w:rPr>
                <w:webHidden/>
              </w:rPr>
              <w:instrText xml:space="preserve"> PAGEREF _Toc104996581 \h </w:instrText>
            </w:r>
            <w:r w:rsidR="003162D8">
              <w:rPr>
                <w:webHidden/>
              </w:rPr>
            </w:r>
            <w:r w:rsidR="003162D8">
              <w:rPr>
                <w:webHidden/>
              </w:rPr>
              <w:fldChar w:fldCharType="separate"/>
            </w:r>
            <w:r w:rsidR="003162D8">
              <w:rPr>
                <w:webHidden/>
              </w:rPr>
              <w:t>20</w:t>
            </w:r>
            <w:r w:rsidR="003162D8">
              <w:rPr>
                <w:webHidden/>
              </w:rPr>
              <w:fldChar w:fldCharType="end"/>
            </w:r>
          </w:hyperlink>
        </w:p>
        <w:p w14:paraId="00546125" w14:textId="621F49F4" w:rsidR="003162D8" w:rsidRDefault="00741457">
          <w:pPr>
            <w:pStyle w:val="TOC2"/>
            <w:rPr>
              <w:rFonts w:asciiTheme="minorHAnsi" w:eastAsiaTheme="minorEastAsia" w:hAnsiTheme="minorHAnsi" w:cstheme="minorBidi"/>
              <w:noProof/>
              <w:sz w:val="22"/>
              <w:szCs w:val="22"/>
            </w:rPr>
          </w:pPr>
          <w:hyperlink w:anchor="_Toc104996582" w:history="1">
            <w:r w:rsidR="003162D8" w:rsidRPr="00AD79C5">
              <w:rPr>
                <w:rStyle w:val="Hyperlink"/>
                <w:noProof/>
              </w:rPr>
              <w:t>5.1</w:t>
            </w:r>
            <w:r w:rsidR="003162D8">
              <w:rPr>
                <w:rFonts w:asciiTheme="minorHAnsi" w:eastAsiaTheme="minorEastAsia" w:hAnsiTheme="minorHAnsi" w:cstheme="minorBidi"/>
                <w:noProof/>
                <w:sz w:val="22"/>
                <w:szCs w:val="22"/>
              </w:rPr>
              <w:tab/>
            </w:r>
            <w:r w:rsidR="003162D8" w:rsidRPr="00AD79C5">
              <w:rPr>
                <w:rStyle w:val="Hyperlink"/>
                <w:noProof/>
              </w:rPr>
              <w:t>Achtergrond en opzet van het model</w:t>
            </w:r>
            <w:r w:rsidR="003162D8">
              <w:rPr>
                <w:noProof/>
                <w:webHidden/>
              </w:rPr>
              <w:tab/>
            </w:r>
            <w:r w:rsidR="003162D8">
              <w:rPr>
                <w:noProof/>
                <w:webHidden/>
              </w:rPr>
              <w:fldChar w:fldCharType="begin"/>
            </w:r>
            <w:r w:rsidR="003162D8">
              <w:rPr>
                <w:noProof/>
                <w:webHidden/>
              </w:rPr>
              <w:instrText xml:space="preserve"> PAGEREF _Toc104996582 \h </w:instrText>
            </w:r>
            <w:r w:rsidR="003162D8">
              <w:rPr>
                <w:noProof/>
                <w:webHidden/>
              </w:rPr>
            </w:r>
            <w:r w:rsidR="003162D8">
              <w:rPr>
                <w:noProof/>
                <w:webHidden/>
              </w:rPr>
              <w:fldChar w:fldCharType="separate"/>
            </w:r>
            <w:r w:rsidR="003162D8">
              <w:rPr>
                <w:noProof/>
                <w:webHidden/>
              </w:rPr>
              <w:t>20</w:t>
            </w:r>
            <w:r w:rsidR="003162D8">
              <w:rPr>
                <w:noProof/>
                <w:webHidden/>
              </w:rPr>
              <w:fldChar w:fldCharType="end"/>
            </w:r>
          </w:hyperlink>
        </w:p>
        <w:p w14:paraId="401F812A" w14:textId="1BA82BBD" w:rsidR="003162D8" w:rsidRDefault="00741457">
          <w:pPr>
            <w:pStyle w:val="TOC3"/>
            <w:rPr>
              <w:rFonts w:asciiTheme="minorHAnsi" w:hAnsiTheme="minorHAnsi" w:cstheme="minorBidi"/>
              <w:noProof/>
              <w:sz w:val="22"/>
            </w:rPr>
          </w:pPr>
          <w:hyperlink w:anchor="_Toc104996583" w:history="1">
            <w:r w:rsidR="003162D8" w:rsidRPr="00AD79C5">
              <w:rPr>
                <w:rStyle w:val="Hyperlink"/>
                <w:noProof/>
              </w:rPr>
              <w:t>5.1.1</w:t>
            </w:r>
            <w:r w:rsidR="003162D8">
              <w:rPr>
                <w:rFonts w:asciiTheme="minorHAnsi" w:hAnsiTheme="minorHAnsi" w:cstheme="minorBidi"/>
                <w:noProof/>
                <w:sz w:val="22"/>
              </w:rPr>
              <w:tab/>
            </w:r>
            <w:r w:rsidR="003162D8" w:rsidRPr="00AD79C5">
              <w:rPr>
                <w:rStyle w:val="Hyperlink"/>
                <w:noProof/>
              </w:rPr>
              <w:t>Concept</w:t>
            </w:r>
            <w:r w:rsidR="003162D8">
              <w:rPr>
                <w:noProof/>
                <w:webHidden/>
              </w:rPr>
              <w:tab/>
            </w:r>
            <w:r w:rsidR="003162D8">
              <w:rPr>
                <w:noProof/>
                <w:webHidden/>
              </w:rPr>
              <w:fldChar w:fldCharType="begin"/>
            </w:r>
            <w:r w:rsidR="003162D8">
              <w:rPr>
                <w:noProof/>
                <w:webHidden/>
              </w:rPr>
              <w:instrText xml:space="preserve"> PAGEREF _Toc104996583 \h </w:instrText>
            </w:r>
            <w:r w:rsidR="003162D8">
              <w:rPr>
                <w:noProof/>
                <w:webHidden/>
              </w:rPr>
            </w:r>
            <w:r w:rsidR="003162D8">
              <w:rPr>
                <w:noProof/>
                <w:webHidden/>
              </w:rPr>
              <w:fldChar w:fldCharType="separate"/>
            </w:r>
            <w:r w:rsidR="003162D8">
              <w:rPr>
                <w:noProof/>
                <w:webHidden/>
              </w:rPr>
              <w:t>20</w:t>
            </w:r>
            <w:r w:rsidR="003162D8">
              <w:rPr>
                <w:noProof/>
                <w:webHidden/>
              </w:rPr>
              <w:fldChar w:fldCharType="end"/>
            </w:r>
          </w:hyperlink>
        </w:p>
        <w:p w14:paraId="13AAEEFF" w14:textId="400E45DD" w:rsidR="003162D8" w:rsidRDefault="00741457">
          <w:pPr>
            <w:pStyle w:val="TOC3"/>
            <w:rPr>
              <w:rFonts w:asciiTheme="minorHAnsi" w:hAnsiTheme="minorHAnsi" w:cstheme="minorBidi"/>
              <w:noProof/>
              <w:sz w:val="22"/>
            </w:rPr>
          </w:pPr>
          <w:hyperlink w:anchor="_Toc104996584" w:history="1">
            <w:r w:rsidR="003162D8" w:rsidRPr="00AD79C5">
              <w:rPr>
                <w:rStyle w:val="Hyperlink"/>
                <w:noProof/>
              </w:rPr>
              <w:t>5.1.2</w:t>
            </w:r>
            <w:r w:rsidR="003162D8">
              <w:rPr>
                <w:rFonts w:asciiTheme="minorHAnsi" w:hAnsiTheme="minorHAnsi" w:cstheme="minorBidi"/>
                <w:noProof/>
                <w:sz w:val="22"/>
              </w:rPr>
              <w:tab/>
            </w:r>
            <w:r w:rsidR="003162D8" w:rsidRPr="00AD79C5">
              <w:rPr>
                <w:rStyle w:val="Hyperlink"/>
                <w:noProof/>
              </w:rPr>
              <w:t>Schematisatie</w:t>
            </w:r>
            <w:r w:rsidR="003162D8">
              <w:rPr>
                <w:noProof/>
                <w:webHidden/>
              </w:rPr>
              <w:tab/>
            </w:r>
            <w:r w:rsidR="003162D8">
              <w:rPr>
                <w:noProof/>
                <w:webHidden/>
              </w:rPr>
              <w:fldChar w:fldCharType="begin"/>
            </w:r>
            <w:r w:rsidR="003162D8">
              <w:rPr>
                <w:noProof/>
                <w:webHidden/>
              </w:rPr>
              <w:instrText xml:space="preserve"> PAGEREF _Toc104996584 \h </w:instrText>
            </w:r>
            <w:r w:rsidR="003162D8">
              <w:rPr>
                <w:noProof/>
                <w:webHidden/>
              </w:rPr>
            </w:r>
            <w:r w:rsidR="003162D8">
              <w:rPr>
                <w:noProof/>
                <w:webHidden/>
              </w:rPr>
              <w:fldChar w:fldCharType="separate"/>
            </w:r>
            <w:r w:rsidR="003162D8">
              <w:rPr>
                <w:noProof/>
                <w:webHidden/>
              </w:rPr>
              <w:t>20</w:t>
            </w:r>
            <w:r w:rsidR="003162D8">
              <w:rPr>
                <w:noProof/>
                <w:webHidden/>
              </w:rPr>
              <w:fldChar w:fldCharType="end"/>
            </w:r>
          </w:hyperlink>
        </w:p>
        <w:p w14:paraId="1F9F5A1F" w14:textId="3303AD0D" w:rsidR="003162D8" w:rsidRDefault="00741457">
          <w:pPr>
            <w:pStyle w:val="TOC3"/>
            <w:rPr>
              <w:rFonts w:asciiTheme="minorHAnsi" w:hAnsiTheme="minorHAnsi" w:cstheme="minorBidi"/>
              <w:noProof/>
              <w:sz w:val="22"/>
            </w:rPr>
          </w:pPr>
          <w:hyperlink w:anchor="_Toc104996585" w:history="1">
            <w:r w:rsidR="003162D8" w:rsidRPr="00AD79C5">
              <w:rPr>
                <w:rStyle w:val="Hyperlink"/>
                <w:noProof/>
              </w:rPr>
              <w:t>5.1.3</w:t>
            </w:r>
            <w:r w:rsidR="003162D8">
              <w:rPr>
                <w:rFonts w:asciiTheme="minorHAnsi" w:hAnsiTheme="minorHAnsi" w:cstheme="minorBidi"/>
                <w:noProof/>
                <w:sz w:val="22"/>
              </w:rPr>
              <w:tab/>
            </w:r>
            <w:r w:rsidR="003162D8" w:rsidRPr="00AD79C5">
              <w:rPr>
                <w:rStyle w:val="Hyperlink"/>
                <w:noProof/>
              </w:rPr>
              <w:t>Software</w:t>
            </w:r>
            <w:r w:rsidR="003162D8">
              <w:rPr>
                <w:noProof/>
                <w:webHidden/>
              </w:rPr>
              <w:tab/>
            </w:r>
            <w:r w:rsidR="003162D8">
              <w:rPr>
                <w:noProof/>
                <w:webHidden/>
              </w:rPr>
              <w:fldChar w:fldCharType="begin"/>
            </w:r>
            <w:r w:rsidR="003162D8">
              <w:rPr>
                <w:noProof/>
                <w:webHidden/>
              </w:rPr>
              <w:instrText xml:space="preserve"> PAGEREF _Toc104996585 \h </w:instrText>
            </w:r>
            <w:r w:rsidR="003162D8">
              <w:rPr>
                <w:noProof/>
                <w:webHidden/>
              </w:rPr>
            </w:r>
            <w:r w:rsidR="003162D8">
              <w:rPr>
                <w:noProof/>
                <w:webHidden/>
              </w:rPr>
              <w:fldChar w:fldCharType="separate"/>
            </w:r>
            <w:r w:rsidR="003162D8">
              <w:rPr>
                <w:noProof/>
                <w:webHidden/>
              </w:rPr>
              <w:t>20</w:t>
            </w:r>
            <w:r w:rsidR="003162D8">
              <w:rPr>
                <w:noProof/>
                <w:webHidden/>
              </w:rPr>
              <w:fldChar w:fldCharType="end"/>
            </w:r>
          </w:hyperlink>
        </w:p>
        <w:p w14:paraId="3F51148E" w14:textId="746C0C17" w:rsidR="003162D8" w:rsidRDefault="00741457">
          <w:pPr>
            <w:pStyle w:val="TOC2"/>
            <w:rPr>
              <w:rFonts w:asciiTheme="minorHAnsi" w:eastAsiaTheme="minorEastAsia" w:hAnsiTheme="minorHAnsi" w:cstheme="minorBidi"/>
              <w:noProof/>
              <w:sz w:val="22"/>
              <w:szCs w:val="22"/>
            </w:rPr>
          </w:pPr>
          <w:hyperlink w:anchor="_Toc104996586" w:history="1">
            <w:r w:rsidR="003162D8" w:rsidRPr="00AD79C5">
              <w:rPr>
                <w:rStyle w:val="Hyperlink"/>
                <w:noProof/>
              </w:rPr>
              <w:t>5.2</w:t>
            </w:r>
            <w:r w:rsidR="003162D8">
              <w:rPr>
                <w:rFonts w:asciiTheme="minorHAnsi" w:eastAsiaTheme="minorEastAsia" w:hAnsiTheme="minorHAnsi" w:cstheme="minorBidi"/>
                <w:noProof/>
                <w:sz w:val="22"/>
                <w:szCs w:val="22"/>
              </w:rPr>
              <w:tab/>
            </w:r>
            <w:r w:rsidR="003162D8" w:rsidRPr="00AD79C5">
              <w:rPr>
                <w:rStyle w:val="Hyperlink"/>
                <w:noProof/>
              </w:rPr>
              <w:t>Calibratie / afregeling/ en resultaten analoog hydrologisch model</w:t>
            </w:r>
            <w:r w:rsidR="003162D8">
              <w:rPr>
                <w:noProof/>
                <w:webHidden/>
              </w:rPr>
              <w:tab/>
            </w:r>
            <w:r w:rsidR="003162D8">
              <w:rPr>
                <w:noProof/>
                <w:webHidden/>
              </w:rPr>
              <w:fldChar w:fldCharType="begin"/>
            </w:r>
            <w:r w:rsidR="003162D8">
              <w:rPr>
                <w:noProof/>
                <w:webHidden/>
              </w:rPr>
              <w:instrText xml:space="preserve"> PAGEREF _Toc104996586 \h </w:instrText>
            </w:r>
            <w:r w:rsidR="003162D8">
              <w:rPr>
                <w:noProof/>
                <w:webHidden/>
              </w:rPr>
            </w:r>
            <w:r w:rsidR="003162D8">
              <w:rPr>
                <w:noProof/>
                <w:webHidden/>
              </w:rPr>
              <w:fldChar w:fldCharType="separate"/>
            </w:r>
            <w:r w:rsidR="003162D8">
              <w:rPr>
                <w:noProof/>
                <w:webHidden/>
              </w:rPr>
              <w:t>20</w:t>
            </w:r>
            <w:r w:rsidR="003162D8">
              <w:rPr>
                <w:noProof/>
                <w:webHidden/>
              </w:rPr>
              <w:fldChar w:fldCharType="end"/>
            </w:r>
          </w:hyperlink>
        </w:p>
        <w:p w14:paraId="248E5564" w14:textId="2A8ABEAB" w:rsidR="003162D8" w:rsidRDefault="00741457">
          <w:pPr>
            <w:pStyle w:val="TOC2"/>
            <w:rPr>
              <w:rFonts w:asciiTheme="minorHAnsi" w:eastAsiaTheme="minorEastAsia" w:hAnsiTheme="minorHAnsi" w:cstheme="minorBidi"/>
              <w:noProof/>
              <w:sz w:val="22"/>
              <w:szCs w:val="22"/>
            </w:rPr>
          </w:pPr>
          <w:hyperlink w:anchor="_Toc104996587" w:history="1">
            <w:r w:rsidR="003162D8" w:rsidRPr="00AD79C5">
              <w:rPr>
                <w:rStyle w:val="Hyperlink"/>
                <w:noProof/>
              </w:rPr>
              <w:t>5.3</w:t>
            </w:r>
            <w:r w:rsidR="003162D8">
              <w:rPr>
                <w:rFonts w:asciiTheme="minorHAnsi" w:eastAsiaTheme="minorEastAsia" w:hAnsiTheme="minorHAnsi" w:cstheme="minorBidi"/>
                <w:noProof/>
                <w:sz w:val="22"/>
                <w:szCs w:val="22"/>
              </w:rPr>
              <w:tab/>
            </w:r>
            <w:r w:rsidR="003162D8" w:rsidRPr="00AD79C5">
              <w:rPr>
                <w:rStyle w:val="Hyperlink"/>
                <w:noProof/>
              </w:rPr>
              <w:t>Beperkingen</w:t>
            </w:r>
            <w:r w:rsidR="003162D8">
              <w:rPr>
                <w:noProof/>
                <w:webHidden/>
              </w:rPr>
              <w:tab/>
            </w:r>
            <w:r w:rsidR="003162D8">
              <w:rPr>
                <w:noProof/>
                <w:webHidden/>
              </w:rPr>
              <w:fldChar w:fldCharType="begin"/>
            </w:r>
            <w:r w:rsidR="003162D8">
              <w:rPr>
                <w:noProof/>
                <w:webHidden/>
              </w:rPr>
              <w:instrText xml:space="preserve"> PAGEREF _Toc104996587 \h </w:instrText>
            </w:r>
            <w:r w:rsidR="003162D8">
              <w:rPr>
                <w:noProof/>
                <w:webHidden/>
              </w:rPr>
            </w:r>
            <w:r w:rsidR="003162D8">
              <w:rPr>
                <w:noProof/>
                <w:webHidden/>
              </w:rPr>
              <w:fldChar w:fldCharType="separate"/>
            </w:r>
            <w:r w:rsidR="003162D8">
              <w:rPr>
                <w:noProof/>
                <w:webHidden/>
              </w:rPr>
              <w:t>20</w:t>
            </w:r>
            <w:r w:rsidR="003162D8">
              <w:rPr>
                <w:noProof/>
                <w:webHidden/>
              </w:rPr>
              <w:fldChar w:fldCharType="end"/>
            </w:r>
          </w:hyperlink>
        </w:p>
        <w:p w14:paraId="036EB3F3" w14:textId="680414CC" w:rsidR="003162D8" w:rsidRDefault="00741457">
          <w:pPr>
            <w:pStyle w:val="TOC1"/>
            <w:rPr>
              <w:rFonts w:asciiTheme="minorHAnsi" w:eastAsiaTheme="minorEastAsia" w:hAnsiTheme="minorHAnsi" w:cstheme="minorBidi"/>
              <w:b w:val="0"/>
              <w:sz w:val="22"/>
              <w:szCs w:val="22"/>
            </w:rPr>
          </w:pPr>
          <w:hyperlink w:anchor="_Toc104996588" w:history="1">
            <w:r w:rsidR="003162D8" w:rsidRPr="00AD79C5">
              <w:rPr>
                <w:rStyle w:val="Hyperlink"/>
              </w:rPr>
              <w:t>6</w:t>
            </w:r>
            <w:r w:rsidR="003162D8">
              <w:rPr>
                <w:rFonts w:asciiTheme="minorHAnsi" w:eastAsiaTheme="minorEastAsia" w:hAnsiTheme="minorHAnsi" w:cstheme="minorBidi"/>
                <w:b w:val="0"/>
                <w:sz w:val="22"/>
                <w:szCs w:val="22"/>
              </w:rPr>
              <w:tab/>
            </w:r>
            <w:r w:rsidR="003162D8" w:rsidRPr="00AD79C5">
              <w:rPr>
                <w:rStyle w:val="Hyperlink"/>
              </w:rPr>
              <w:t>Afvoerstatistiek en golfvorm</w:t>
            </w:r>
            <w:r w:rsidR="003162D8">
              <w:rPr>
                <w:webHidden/>
              </w:rPr>
              <w:tab/>
            </w:r>
            <w:r w:rsidR="003162D8">
              <w:rPr>
                <w:webHidden/>
              </w:rPr>
              <w:fldChar w:fldCharType="begin"/>
            </w:r>
            <w:r w:rsidR="003162D8">
              <w:rPr>
                <w:webHidden/>
              </w:rPr>
              <w:instrText xml:space="preserve"> PAGEREF _Toc104996588 \h </w:instrText>
            </w:r>
            <w:r w:rsidR="003162D8">
              <w:rPr>
                <w:webHidden/>
              </w:rPr>
            </w:r>
            <w:r w:rsidR="003162D8">
              <w:rPr>
                <w:webHidden/>
              </w:rPr>
              <w:fldChar w:fldCharType="separate"/>
            </w:r>
            <w:r w:rsidR="003162D8">
              <w:rPr>
                <w:webHidden/>
              </w:rPr>
              <w:t>21</w:t>
            </w:r>
            <w:r w:rsidR="003162D8">
              <w:rPr>
                <w:webHidden/>
              </w:rPr>
              <w:fldChar w:fldCharType="end"/>
            </w:r>
          </w:hyperlink>
        </w:p>
        <w:p w14:paraId="48FA23DB" w14:textId="7C40D201" w:rsidR="003162D8" w:rsidRDefault="00741457">
          <w:pPr>
            <w:pStyle w:val="TOC2"/>
            <w:rPr>
              <w:rFonts w:asciiTheme="minorHAnsi" w:eastAsiaTheme="minorEastAsia" w:hAnsiTheme="minorHAnsi" w:cstheme="minorBidi"/>
              <w:noProof/>
              <w:sz w:val="22"/>
              <w:szCs w:val="22"/>
            </w:rPr>
          </w:pPr>
          <w:hyperlink w:anchor="_Toc104996589" w:history="1">
            <w:r w:rsidR="003162D8" w:rsidRPr="00AD79C5">
              <w:rPr>
                <w:rStyle w:val="Hyperlink"/>
                <w:noProof/>
              </w:rPr>
              <w:t>6.1</w:t>
            </w:r>
            <w:r w:rsidR="003162D8">
              <w:rPr>
                <w:rFonts w:asciiTheme="minorHAnsi" w:eastAsiaTheme="minorEastAsia" w:hAnsiTheme="minorHAnsi" w:cstheme="minorBidi"/>
                <w:noProof/>
                <w:sz w:val="22"/>
                <w:szCs w:val="22"/>
              </w:rPr>
              <w:tab/>
            </w:r>
            <w:r w:rsidR="003162D8" w:rsidRPr="00AD79C5">
              <w:rPr>
                <w:rStyle w:val="Hyperlink"/>
                <w:noProof/>
              </w:rPr>
              <w:t>Afvoerstatistiek</w:t>
            </w:r>
            <w:r w:rsidR="003162D8">
              <w:rPr>
                <w:noProof/>
                <w:webHidden/>
              </w:rPr>
              <w:tab/>
            </w:r>
            <w:r w:rsidR="003162D8">
              <w:rPr>
                <w:noProof/>
                <w:webHidden/>
              </w:rPr>
              <w:fldChar w:fldCharType="begin"/>
            </w:r>
            <w:r w:rsidR="003162D8">
              <w:rPr>
                <w:noProof/>
                <w:webHidden/>
              </w:rPr>
              <w:instrText xml:space="preserve"> PAGEREF _Toc104996589 \h </w:instrText>
            </w:r>
            <w:r w:rsidR="003162D8">
              <w:rPr>
                <w:noProof/>
                <w:webHidden/>
              </w:rPr>
            </w:r>
            <w:r w:rsidR="003162D8">
              <w:rPr>
                <w:noProof/>
                <w:webHidden/>
              </w:rPr>
              <w:fldChar w:fldCharType="separate"/>
            </w:r>
            <w:r w:rsidR="003162D8">
              <w:rPr>
                <w:noProof/>
                <w:webHidden/>
              </w:rPr>
              <w:t>21</w:t>
            </w:r>
            <w:r w:rsidR="003162D8">
              <w:rPr>
                <w:noProof/>
                <w:webHidden/>
              </w:rPr>
              <w:fldChar w:fldCharType="end"/>
            </w:r>
          </w:hyperlink>
        </w:p>
        <w:p w14:paraId="3F3E5356" w14:textId="362CE782" w:rsidR="003162D8" w:rsidRDefault="00741457">
          <w:pPr>
            <w:pStyle w:val="TOC2"/>
            <w:rPr>
              <w:rFonts w:asciiTheme="minorHAnsi" w:eastAsiaTheme="minorEastAsia" w:hAnsiTheme="minorHAnsi" w:cstheme="minorBidi"/>
              <w:noProof/>
              <w:sz w:val="22"/>
              <w:szCs w:val="22"/>
            </w:rPr>
          </w:pPr>
          <w:hyperlink w:anchor="_Toc104996590" w:history="1">
            <w:r w:rsidR="003162D8" w:rsidRPr="00AD79C5">
              <w:rPr>
                <w:rStyle w:val="Hyperlink"/>
                <w:noProof/>
              </w:rPr>
              <w:t>6.2</w:t>
            </w:r>
            <w:r w:rsidR="003162D8">
              <w:rPr>
                <w:rFonts w:asciiTheme="minorHAnsi" w:eastAsiaTheme="minorEastAsia" w:hAnsiTheme="minorHAnsi" w:cstheme="minorBidi"/>
                <w:noProof/>
                <w:sz w:val="22"/>
                <w:szCs w:val="22"/>
              </w:rPr>
              <w:tab/>
            </w:r>
            <w:r w:rsidR="003162D8" w:rsidRPr="00AD79C5">
              <w:rPr>
                <w:rStyle w:val="Hyperlink"/>
                <w:noProof/>
              </w:rPr>
              <w:t>Golfvorm</w:t>
            </w:r>
            <w:r w:rsidR="003162D8">
              <w:rPr>
                <w:noProof/>
                <w:webHidden/>
              </w:rPr>
              <w:tab/>
            </w:r>
            <w:r w:rsidR="003162D8">
              <w:rPr>
                <w:noProof/>
                <w:webHidden/>
              </w:rPr>
              <w:fldChar w:fldCharType="begin"/>
            </w:r>
            <w:r w:rsidR="003162D8">
              <w:rPr>
                <w:noProof/>
                <w:webHidden/>
              </w:rPr>
              <w:instrText xml:space="preserve"> PAGEREF _Toc104996590 \h </w:instrText>
            </w:r>
            <w:r w:rsidR="003162D8">
              <w:rPr>
                <w:noProof/>
                <w:webHidden/>
              </w:rPr>
            </w:r>
            <w:r w:rsidR="003162D8">
              <w:rPr>
                <w:noProof/>
                <w:webHidden/>
              </w:rPr>
              <w:fldChar w:fldCharType="separate"/>
            </w:r>
            <w:r w:rsidR="003162D8">
              <w:rPr>
                <w:noProof/>
                <w:webHidden/>
              </w:rPr>
              <w:t>21</w:t>
            </w:r>
            <w:r w:rsidR="003162D8">
              <w:rPr>
                <w:noProof/>
                <w:webHidden/>
              </w:rPr>
              <w:fldChar w:fldCharType="end"/>
            </w:r>
          </w:hyperlink>
        </w:p>
        <w:p w14:paraId="550FEEB8" w14:textId="617DCC52" w:rsidR="003162D8" w:rsidRDefault="00741457">
          <w:pPr>
            <w:pStyle w:val="TOC1"/>
            <w:rPr>
              <w:rFonts w:asciiTheme="minorHAnsi" w:eastAsiaTheme="minorEastAsia" w:hAnsiTheme="minorHAnsi" w:cstheme="minorBidi"/>
              <w:b w:val="0"/>
              <w:sz w:val="22"/>
              <w:szCs w:val="22"/>
            </w:rPr>
          </w:pPr>
          <w:hyperlink w:anchor="_Toc104996591" w:history="1">
            <w:r w:rsidR="003162D8" w:rsidRPr="00AD79C5">
              <w:rPr>
                <w:rStyle w:val="Hyperlink"/>
              </w:rPr>
              <w:t>7</w:t>
            </w:r>
            <w:r w:rsidR="003162D8">
              <w:rPr>
                <w:rFonts w:asciiTheme="minorHAnsi" w:eastAsiaTheme="minorEastAsia" w:hAnsiTheme="minorHAnsi" w:cstheme="minorBidi"/>
                <w:b w:val="0"/>
                <w:sz w:val="22"/>
                <w:szCs w:val="22"/>
              </w:rPr>
              <w:tab/>
            </w:r>
            <w:r w:rsidR="003162D8" w:rsidRPr="00AD79C5">
              <w:rPr>
                <w:rStyle w:val="Hyperlink"/>
              </w:rPr>
              <w:t>Onzekerheidsanalyse</w:t>
            </w:r>
            <w:r w:rsidR="003162D8">
              <w:rPr>
                <w:webHidden/>
              </w:rPr>
              <w:tab/>
            </w:r>
            <w:r w:rsidR="003162D8">
              <w:rPr>
                <w:webHidden/>
              </w:rPr>
              <w:fldChar w:fldCharType="begin"/>
            </w:r>
            <w:r w:rsidR="003162D8">
              <w:rPr>
                <w:webHidden/>
              </w:rPr>
              <w:instrText xml:space="preserve"> PAGEREF _Toc104996591 \h </w:instrText>
            </w:r>
            <w:r w:rsidR="003162D8">
              <w:rPr>
                <w:webHidden/>
              </w:rPr>
            </w:r>
            <w:r w:rsidR="003162D8">
              <w:rPr>
                <w:webHidden/>
              </w:rPr>
              <w:fldChar w:fldCharType="separate"/>
            </w:r>
            <w:r w:rsidR="003162D8">
              <w:rPr>
                <w:webHidden/>
              </w:rPr>
              <w:t>22</w:t>
            </w:r>
            <w:r w:rsidR="003162D8">
              <w:rPr>
                <w:webHidden/>
              </w:rPr>
              <w:fldChar w:fldCharType="end"/>
            </w:r>
          </w:hyperlink>
        </w:p>
        <w:p w14:paraId="5F45F8EF" w14:textId="1C0E1E10" w:rsidR="003162D8" w:rsidRDefault="00741457">
          <w:pPr>
            <w:pStyle w:val="TOC2"/>
            <w:rPr>
              <w:rFonts w:asciiTheme="minorHAnsi" w:eastAsiaTheme="minorEastAsia" w:hAnsiTheme="minorHAnsi" w:cstheme="minorBidi"/>
              <w:noProof/>
              <w:sz w:val="22"/>
              <w:szCs w:val="22"/>
            </w:rPr>
          </w:pPr>
          <w:hyperlink w:anchor="_Toc104996592" w:history="1">
            <w:r w:rsidR="003162D8" w:rsidRPr="00AD79C5">
              <w:rPr>
                <w:rStyle w:val="Hyperlink"/>
                <w:noProof/>
              </w:rPr>
              <w:t>7.1</w:t>
            </w:r>
            <w:r w:rsidR="003162D8">
              <w:rPr>
                <w:rFonts w:asciiTheme="minorHAnsi" w:eastAsiaTheme="minorEastAsia" w:hAnsiTheme="minorHAnsi" w:cstheme="minorBidi"/>
                <w:noProof/>
                <w:sz w:val="22"/>
                <w:szCs w:val="22"/>
              </w:rPr>
              <w:tab/>
            </w:r>
            <w:r w:rsidR="003162D8" w:rsidRPr="00AD79C5">
              <w:rPr>
                <w:rStyle w:val="Hyperlink"/>
                <w:noProof/>
              </w:rPr>
              <w:t>Weergenerator</w:t>
            </w:r>
            <w:r w:rsidR="003162D8">
              <w:rPr>
                <w:noProof/>
                <w:webHidden/>
              </w:rPr>
              <w:tab/>
            </w:r>
            <w:r w:rsidR="003162D8">
              <w:rPr>
                <w:noProof/>
                <w:webHidden/>
              </w:rPr>
              <w:fldChar w:fldCharType="begin"/>
            </w:r>
            <w:r w:rsidR="003162D8">
              <w:rPr>
                <w:noProof/>
                <w:webHidden/>
              </w:rPr>
              <w:instrText xml:space="preserve"> PAGEREF _Toc104996592 \h </w:instrText>
            </w:r>
            <w:r w:rsidR="003162D8">
              <w:rPr>
                <w:noProof/>
                <w:webHidden/>
              </w:rPr>
            </w:r>
            <w:r w:rsidR="003162D8">
              <w:rPr>
                <w:noProof/>
                <w:webHidden/>
              </w:rPr>
              <w:fldChar w:fldCharType="separate"/>
            </w:r>
            <w:r w:rsidR="003162D8">
              <w:rPr>
                <w:noProof/>
                <w:webHidden/>
              </w:rPr>
              <w:t>22</w:t>
            </w:r>
            <w:r w:rsidR="003162D8">
              <w:rPr>
                <w:noProof/>
                <w:webHidden/>
              </w:rPr>
              <w:fldChar w:fldCharType="end"/>
            </w:r>
          </w:hyperlink>
        </w:p>
        <w:p w14:paraId="1A6BDED7" w14:textId="3F9DC3BC" w:rsidR="003162D8" w:rsidRDefault="00741457">
          <w:pPr>
            <w:pStyle w:val="TOC2"/>
            <w:rPr>
              <w:rFonts w:asciiTheme="minorHAnsi" w:eastAsiaTheme="minorEastAsia" w:hAnsiTheme="minorHAnsi" w:cstheme="minorBidi"/>
              <w:noProof/>
              <w:sz w:val="22"/>
              <w:szCs w:val="22"/>
            </w:rPr>
          </w:pPr>
          <w:hyperlink w:anchor="_Toc104996593" w:history="1">
            <w:r w:rsidR="003162D8" w:rsidRPr="00AD79C5">
              <w:rPr>
                <w:rStyle w:val="Hyperlink"/>
                <w:noProof/>
              </w:rPr>
              <w:t>7.2</w:t>
            </w:r>
            <w:r w:rsidR="003162D8">
              <w:rPr>
                <w:rFonts w:asciiTheme="minorHAnsi" w:eastAsiaTheme="minorEastAsia" w:hAnsiTheme="minorHAnsi" w:cstheme="minorBidi"/>
                <w:noProof/>
                <w:sz w:val="22"/>
                <w:szCs w:val="22"/>
              </w:rPr>
              <w:tab/>
            </w:r>
            <w:r w:rsidR="003162D8" w:rsidRPr="00AD79C5">
              <w:rPr>
                <w:rStyle w:val="Hyperlink"/>
                <w:noProof/>
              </w:rPr>
              <w:t>Hydrologisch model</w:t>
            </w:r>
            <w:r w:rsidR="003162D8">
              <w:rPr>
                <w:noProof/>
                <w:webHidden/>
              </w:rPr>
              <w:tab/>
            </w:r>
            <w:r w:rsidR="003162D8">
              <w:rPr>
                <w:noProof/>
                <w:webHidden/>
              </w:rPr>
              <w:fldChar w:fldCharType="begin"/>
            </w:r>
            <w:r w:rsidR="003162D8">
              <w:rPr>
                <w:noProof/>
                <w:webHidden/>
              </w:rPr>
              <w:instrText xml:space="preserve"> PAGEREF _Toc104996593 \h </w:instrText>
            </w:r>
            <w:r w:rsidR="003162D8">
              <w:rPr>
                <w:noProof/>
                <w:webHidden/>
              </w:rPr>
            </w:r>
            <w:r w:rsidR="003162D8">
              <w:rPr>
                <w:noProof/>
                <w:webHidden/>
              </w:rPr>
              <w:fldChar w:fldCharType="separate"/>
            </w:r>
            <w:r w:rsidR="003162D8">
              <w:rPr>
                <w:noProof/>
                <w:webHidden/>
              </w:rPr>
              <w:t>22</w:t>
            </w:r>
            <w:r w:rsidR="003162D8">
              <w:rPr>
                <w:noProof/>
                <w:webHidden/>
              </w:rPr>
              <w:fldChar w:fldCharType="end"/>
            </w:r>
          </w:hyperlink>
        </w:p>
        <w:p w14:paraId="375094CE" w14:textId="20ED0E73" w:rsidR="003162D8" w:rsidRDefault="00741457">
          <w:pPr>
            <w:pStyle w:val="TOC2"/>
            <w:rPr>
              <w:rFonts w:asciiTheme="minorHAnsi" w:eastAsiaTheme="minorEastAsia" w:hAnsiTheme="minorHAnsi" w:cstheme="minorBidi"/>
              <w:noProof/>
              <w:sz w:val="22"/>
              <w:szCs w:val="22"/>
            </w:rPr>
          </w:pPr>
          <w:hyperlink w:anchor="_Toc104996594" w:history="1">
            <w:r w:rsidR="003162D8" w:rsidRPr="00AD79C5">
              <w:rPr>
                <w:rStyle w:val="Hyperlink"/>
                <w:noProof/>
              </w:rPr>
              <w:t>7.3</w:t>
            </w:r>
            <w:r w:rsidR="003162D8">
              <w:rPr>
                <w:rFonts w:asciiTheme="minorHAnsi" w:eastAsiaTheme="minorEastAsia" w:hAnsiTheme="minorHAnsi" w:cstheme="minorBidi"/>
                <w:noProof/>
                <w:sz w:val="22"/>
                <w:szCs w:val="22"/>
              </w:rPr>
              <w:tab/>
            </w:r>
            <w:r w:rsidR="003162D8" w:rsidRPr="00AD79C5">
              <w:rPr>
                <w:rStyle w:val="Hyperlink"/>
                <w:noProof/>
              </w:rPr>
              <w:t>Hydrodynamisch model</w:t>
            </w:r>
            <w:r w:rsidR="003162D8">
              <w:rPr>
                <w:noProof/>
                <w:webHidden/>
              </w:rPr>
              <w:tab/>
            </w:r>
            <w:r w:rsidR="003162D8">
              <w:rPr>
                <w:noProof/>
                <w:webHidden/>
              </w:rPr>
              <w:fldChar w:fldCharType="begin"/>
            </w:r>
            <w:r w:rsidR="003162D8">
              <w:rPr>
                <w:noProof/>
                <w:webHidden/>
              </w:rPr>
              <w:instrText xml:space="preserve"> PAGEREF _Toc104996594 \h </w:instrText>
            </w:r>
            <w:r w:rsidR="003162D8">
              <w:rPr>
                <w:noProof/>
                <w:webHidden/>
              </w:rPr>
            </w:r>
            <w:r w:rsidR="003162D8">
              <w:rPr>
                <w:noProof/>
                <w:webHidden/>
              </w:rPr>
              <w:fldChar w:fldCharType="separate"/>
            </w:r>
            <w:r w:rsidR="003162D8">
              <w:rPr>
                <w:noProof/>
                <w:webHidden/>
              </w:rPr>
              <w:t>22</w:t>
            </w:r>
            <w:r w:rsidR="003162D8">
              <w:rPr>
                <w:noProof/>
                <w:webHidden/>
              </w:rPr>
              <w:fldChar w:fldCharType="end"/>
            </w:r>
          </w:hyperlink>
        </w:p>
        <w:p w14:paraId="29696D3E" w14:textId="6DF7F219" w:rsidR="003162D8" w:rsidRDefault="00741457">
          <w:pPr>
            <w:pStyle w:val="TOC3"/>
            <w:rPr>
              <w:rFonts w:asciiTheme="minorHAnsi" w:hAnsiTheme="minorHAnsi" w:cstheme="minorBidi"/>
              <w:noProof/>
              <w:sz w:val="22"/>
            </w:rPr>
          </w:pPr>
          <w:hyperlink w:anchor="_Toc104996595" w:history="1">
            <w:r w:rsidR="003162D8" w:rsidRPr="00AD79C5">
              <w:rPr>
                <w:rStyle w:val="Hyperlink"/>
                <w:noProof/>
              </w:rPr>
              <w:t>7.3.1</w:t>
            </w:r>
            <w:r w:rsidR="003162D8">
              <w:rPr>
                <w:rFonts w:asciiTheme="minorHAnsi" w:hAnsiTheme="minorHAnsi" w:cstheme="minorBidi"/>
                <w:noProof/>
                <w:sz w:val="22"/>
              </w:rPr>
              <w:tab/>
            </w:r>
            <w:r w:rsidR="003162D8" w:rsidRPr="00AD79C5">
              <w:rPr>
                <w:rStyle w:val="Hyperlink"/>
                <w:noProof/>
              </w:rPr>
              <w:t>Model onzekerheden</w:t>
            </w:r>
            <w:r w:rsidR="003162D8">
              <w:rPr>
                <w:noProof/>
                <w:webHidden/>
              </w:rPr>
              <w:tab/>
            </w:r>
            <w:r w:rsidR="003162D8">
              <w:rPr>
                <w:noProof/>
                <w:webHidden/>
              </w:rPr>
              <w:fldChar w:fldCharType="begin"/>
            </w:r>
            <w:r w:rsidR="003162D8">
              <w:rPr>
                <w:noProof/>
                <w:webHidden/>
              </w:rPr>
              <w:instrText xml:space="preserve"> PAGEREF _Toc104996595 \h </w:instrText>
            </w:r>
            <w:r w:rsidR="003162D8">
              <w:rPr>
                <w:noProof/>
                <w:webHidden/>
              </w:rPr>
            </w:r>
            <w:r w:rsidR="003162D8">
              <w:rPr>
                <w:noProof/>
                <w:webHidden/>
              </w:rPr>
              <w:fldChar w:fldCharType="separate"/>
            </w:r>
            <w:r w:rsidR="003162D8">
              <w:rPr>
                <w:noProof/>
                <w:webHidden/>
              </w:rPr>
              <w:t>22</w:t>
            </w:r>
            <w:r w:rsidR="003162D8">
              <w:rPr>
                <w:noProof/>
                <w:webHidden/>
              </w:rPr>
              <w:fldChar w:fldCharType="end"/>
            </w:r>
          </w:hyperlink>
        </w:p>
        <w:p w14:paraId="4C90A529" w14:textId="08019488" w:rsidR="003162D8" w:rsidRDefault="00741457">
          <w:pPr>
            <w:pStyle w:val="TOC3"/>
            <w:rPr>
              <w:rFonts w:asciiTheme="minorHAnsi" w:hAnsiTheme="minorHAnsi" w:cstheme="minorBidi"/>
              <w:noProof/>
              <w:sz w:val="22"/>
            </w:rPr>
          </w:pPr>
          <w:hyperlink w:anchor="_Toc104996596" w:history="1">
            <w:r w:rsidR="003162D8" w:rsidRPr="00AD79C5">
              <w:rPr>
                <w:rStyle w:val="Hyperlink"/>
                <w:noProof/>
              </w:rPr>
              <w:t>7.3.2</w:t>
            </w:r>
            <w:r w:rsidR="003162D8">
              <w:rPr>
                <w:rFonts w:asciiTheme="minorHAnsi" w:hAnsiTheme="minorHAnsi" w:cstheme="minorBidi"/>
                <w:noProof/>
                <w:sz w:val="22"/>
              </w:rPr>
              <w:tab/>
            </w:r>
            <w:r w:rsidR="003162D8" w:rsidRPr="00AD79C5">
              <w:rPr>
                <w:rStyle w:val="Hyperlink"/>
                <w:noProof/>
              </w:rPr>
              <w:t>Scenario’s voor noodmaatregelen</w:t>
            </w:r>
            <w:r w:rsidR="003162D8">
              <w:rPr>
                <w:noProof/>
                <w:webHidden/>
              </w:rPr>
              <w:tab/>
            </w:r>
            <w:r w:rsidR="003162D8">
              <w:rPr>
                <w:noProof/>
                <w:webHidden/>
              </w:rPr>
              <w:fldChar w:fldCharType="begin"/>
            </w:r>
            <w:r w:rsidR="003162D8">
              <w:rPr>
                <w:noProof/>
                <w:webHidden/>
              </w:rPr>
              <w:instrText xml:space="preserve"> PAGEREF _Toc104996596 \h </w:instrText>
            </w:r>
            <w:r w:rsidR="003162D8">
              <w:rPr>
                <w:noProof/>
                <w:webHidden/>
              </w:rPr>
            </w:r>
            <w:r w:rsidR="003162D8">
              <w:rPr>
                <w:noProof/>
                <w:webHidden/>
              </w:rPr>
              <w:fldChar w:fldCharType="separate"/>
            </w:r>
            <w:r w:rsidR="003162D8">
              <w:rPr>
                <w:noProof/>
                <w:webHidden/>
              </w:rPr>
              <w:t>22</w:t>
            </w:r>
            <w:r w:rsidR="003162D8">
              <w:rPr>
                <w:noProof/>
                <w:webHidden/>
              </w:rPr>
              <w:fldChar w:fldCharType="end"/>
            </w:r>
          </w:hyperlink>
        </w:p>
        <w:p w14:paraId="641CF43A" w14:textId="64631D56" w:rsidR="003162D8" w:rsidRDefault="00741457">
          <w:pPr>
            <w:pStyle w:val="TOC2"/>
            <w:rPr>
              <w:rFonts w:asciiTheme="minorHAnsi" w:eastAsiaTheme="minorEastAsia" w:hAnsiTheme="minorHAnsi" w:cstheme="minorBidi"/>
              <w:noProof/>
              <w:sz w:val="22"/>
              <w:szCs w:val="22"/>
            </w:rPr>
          </w:pPr>
          <w:hyperlink w:anchor="_Toc104996597" w:history="1">
            <w:r w:rsidR="003162D8" w:rsidRPr="00AD79C5">
              <w:rPr>
                <w:rStyle w:val="Hyperlink"/>
                <w:noProof/>
              </w:rPr>
              <w:t>7.4</w:t>
            </w:r>
            <w:r w:rsidR="003162D8">
              <w:rPr>
                <w:rFonts w:asciiTheme="minorHAnsi" w:eastAsiaTheme="minorEastAsia" w:hAnsiTheme="minorHAnsi" w:cstheme="minorBidi"/>
                <w:noProof/>
                <w:sz w:val="22"/>
                <w:szCs w:val="22"/>
              </w:rPr>
              <w:tab/>
            </w:r>
            <w:r w:rsidR="003162D8" w:rsidRPr="00AD79C5">
              <w:rPr>
                <w:rStyle w:val="Hyperlink"/>
                <w:noProof/>
              </w:rPr>
              <w:t>Combineren van onzekerheden</w:t>
            </w:r>
            <w:r w:rsidR="003162D8">
              <w:rPr>
                <w:noProof/>
                <w:webHidden/>
              </w:rPr>
              <w:tab/>
            </w:r>
            <w:r w:rsidR="003162D8">
              <w:rPr>
                <w:noProof/>
                <w:webHidden/>
              </w:rPr>
              <w:fldChar w:fldCharType="begin"/>
            </w:r>
            <w:r w:rsidR="003162D8">
              <w:rPr>
                <w:noProof/>
                <w:webHidden/>
              </w:rPr>
              <w:instrText xml:space="preserve"> PAGEREF _Toc104996597 \h </w:instrText>
            </w:r>
            <w:r w:rsidR="003162D8">
              <w:rPr>
                <w:noProof/>
                <w:webHidden/>
              </w:rPr>
            </w:r>
            <w:r w:rsidR="003162D8">
              <w:rPr>
                <w:noProof/>
                <w:webHidden/>
              </w:rPr>
              <w:fldChar w:fldCharType="separate"/>
            </w:r>
            <w:r w:rsidR="003162D8">
              <w:rPr>
                <w:noProof/>
                <w:webHidden/>
              </w:rPr>
              <w:t>22</w:t>
            </w:r>
            <w:r w:rsidR="003162D8">
              <w:rPr>
                <w:noProof/>
                <w:webHidden/>
              </w:rPr>
              <w:fldChar w:fldCharType="end"/>
            </w:r>
          </w:hyperlink>
        </w:p>
        <w:p w14:paraId="45D24936" w14:textId="0AC5876D" w:rsidR="003162D8" w:rsidRDefault="00741457">
          <w:pPr>
            <w:pStyle w:val="TOC1"/>
            <w:rPr>
              <w:rFonts w:asciiTheme="minorHAnsi" w:eastAsiaTheme="minorEastAsia" w:hAnsiTheme="minorHAnsi" w:cstheme="minorBidi"/>
              <w:b w:val="0"/>
              <w:sz w:val="22"/>
              <w:szCs w:val="22"/>
            </w:rPr>
          </w:pPr>
          <w:hyperlink w:anchor="_Toc104996598" w:history="1">
            <w:r w:rsidR="003162D8" w:rsidRPr="00AD79C5">
              <w:rPr>
                <w:rStyle w:val="Hyperlink"/>
              </w:rPr>
              <w:t>8</w:t>
            </w:r>
            <w:r w:rsidR="003162D8">
              <w:rPr>
                <w:rFonts w:asciiTheme="minorHAnsi" w:eastAsiaTheme="minorEastAsia" w:hAnsiTheme="minorHAnsi" w:cstheme="minorBidi"/>
                <w:b w:val="0"/>
                <w:sz w:val="22"/>
                <w:szCs w:val="22"/>
              </w:rPr>
              <w:tab/>
            </w:r>
            <w:r w:rsidR="003162D8" w:rsidRPr="00AD79C5">
              <w:rPr>
                <w:rStyle w:val="Hyperlink"/>
              </w:rPr>
              <w:t>Eindresultaten</w:t>
            </w:r>
            <w:r w:rsidR="003162D8">
              <w:rPr>
                <w:webHidden/>
              </w:rPr>
              <w:tab/>
            </w:r>
            <w:r w:rsidR="003162D8">
              <w:rPr>
                <w:webHidden/>
              </w:rPr>
              <w:fldChar w:fldCharType="begin"/>
            </w:r>
            <w:r w:rsidR="003162D8">
              <w:rPr>
                <w:webHidden/>
              </w:rPr>
              <w:instrText xml:space="preserve"> PAGEREF _Toc104996598 \h </w:instrText>
            </w:r>
            <w:r w:rsidR="003162D8">
              <w:rPr>
                <w:webHidden/>
              </w:rPr>
            </w:r>
            <w:r w:rsidR="003162D8">
              <w:rPr>
                <w:webHidden/>
              </w:rPr>
              <w:fldChar w:fldCharType="separate"/>
            </w:r>
            <w:r w:rsidR="003162D8">
              <w:rPr>
                <w:webHidden/>
              </w:rPr>
              <w:t>23</w:t>
            </w:r>
            <w:r w:rsidR="003162D8">
              <w:rPr>
                <w:webHidden/>
              </w:rPr>
              <w:fldChar w:fldCharType="end"/>
            </w:r>
          </w:hyperlink>
        </w:p>
        <w:p w14:paraId="2F4F64ED" w14:textId="142C62EF" w:rsidR="003162D8" w:rsidRDefault="00741457">
          <w:pPr>
            <w:pStyle w:val="TOC1"/>
            <w:rPr>
              <w:rFonts w:asciiTheme="minorHAnsi" w:eastAsiaTheme="minorEastAsia" w:hAnsiTheme="minorHAnsi" w:cstheme="minorBidi"/>
              <w:b w:val="0"/>
              <w:sz w:val="22"/>
              <w:szCs w:val="22"/>
            </w:rPr>
          </w:pPr>
          <w:hyperlink w:anchor="_Toc104996599" w:history="1">
            <w:r w:rsidR="003162D8" w:rsidRPr="00AD79C5">
              <w:rPr>
                <w:rStyle w:val="Hyperlink"/>
              </w:rPr>
              <w:t>9</w:t>
            </w:r>
            <w:r w:rsidR="003162D8">
              <w:rPr>
                <w:rFonts w:asciiTheme="minorHAnsi" w:eastAsiaTheme="minorEastAsia" w:hAnsiTheme="minorHAnsi" w:cstheme="minorBidi"/>
                <w:b w:val="0"/>
                <w:sz w:val="22"/>
                <w:szCs w:val="22"/>
              </w:rPr>
              <w:tab/>
            </w:r>
            <w:r w:rsidR="003162D8" w:rsidRPr="00AD79C5">
              <w:rPr>
                <w:rStyle w:val="Hyperlink"/>
              </w:rPr>
              <w:t>Conclusies en aanbevelingen</w:t>
            </w:r>
            <w:r w:rsidR="003162D8">
              <w:rPr>
                <w:webHidden/>
              </w:rPr>
              <w:tab/>
            </w:r>
            <w:r w:rsidR="003162D8">
              <w:rPr>
                <w:webHidden/>
              </w:rPr>
              <w:fldChar w:fldCharType="begin"/>
            </w:r>
            <w:r w:rsidR="003162D8">
              <w:rPr>
                <w:webHidden/>
              </w:rPr>
              <w:instrText xml:space="preserve"> PAGEREF _Toc104996599 \h </w:instrText>
            </w:r>
            <w:r w:rsidR="003162D8">
              <w:rPr>
                <w:webHidden/>
              </w:rPr>
            </w:r>
            <w:r w:rsidR="003162D8">
              <w:rPr>
                <w:webHidden/>
              </w:rPr>
              <w:fldChar w:fldCharType="separate"/>
            </w:r>
            <w:r w:rsidR="003162D8">
              <w:rPr>
                <w:webHidden/>
              </w:rPr>
              <w:t>24</w:t>
            </w:r>
            <w:r w:rsidR="003162D8">
              <w:rPr>
                <w:webHidden/>
              </w:rPr>
              <w:fldChar w:fldCharType="end"/>
            </w:r>
          </w:hyperlink>
        </w:p>
        <w:p w14:paraId="28128AC2" w14:textId="1BDE7E7F" w:rsidR="006333DF" w:rsidRPr="003E61D9" w:rsidRDefault="006333DF" w:rsidP="007A3BE2">
          <w:r>
            <w:fldChar w:fldCharType="end"/>
          </w:r>
        </w:p>
      </w:sdtContent>
    </w:sdt>
    <w:p w14:paraId="6A620D57" w14:textId="77777777" w:rsidR="006333DF" w:rsidRPr="00844EBA" w:rsidRDefault="006333DF">
      <w:r>
        <w:br w:type="page"/>
      </w:r>
    </w:p>
    <w:p w14:paraId="4EA6ACC7" w14:textId="0C18F6C9" w:rsidR="006333DF" w:rsidRDefault="006333DF" w:rsidP="007A3BE2">
      <w:pPr>
        <w:pStyle w:val="Heading1"/>
      </w:pPr>
      <w:bookmarkStart w:id="14" w:name="_Toc104996559"/>
      <w:r>
        <w:lastRenderedPageBreak/>
        <w:t>Inleiding</w:t>
      </w:r>
      <w:bookmarkEnd w:id="14"/>
    </w:p>
    <w:p w14:paraId="34C03DD5" w14:textId="77777777" w:rsidR="00BA2469" w:rsidRPr="00BA2469" w:rsidRDefault="00BA2469" w:rsidP="00BA2469"/>
    <w:p w14:paraId="25B8D323" w14:textId="69C53F21" w:rsidR="007A3BE2" w:rsidRDefault="007A3BE2" w:rsidP="007A3BE2">
      <w:pPr>
        <w:pStyle w:val="Heading2"/>
      </w:pPr>
      <w:bookmarkStart w:id="15" w:name="_Toc104996560"/>
      <w:r>
        <w:t>Achtergrond</w:t>
      </w:r>
      <w:bookmarkEnd w:id="15"/>
    </w:p>
    <w:p w14:paraId="7BCA377B" w14:textId="4070029C" w:rsidR="009C5319" w:rsidRDefault="009C5319" w:rsidP="009C5319">
      <w:pPr>
        <w:jc w:val="both"/>
      </w:pPr>
      <w:bookmarkStart w:id="16" w:name="_Hlk105506690"/>
      <w:r>
        <w:t>De tot nu toe gehanteerde afvoerstatistiek voor de Overijsselse Vecht is gebaseerd op statistische extrapolatie van de beschikbare metingen</w:t>
      </w:r>
      <w:bookmarkEnd w:id="16"/>
      <w:r>
        <w:t xml:space="preserve">. Deze methode heeft enkele nadelen. </w:t>
      </w:r>
      <w:bookmarkStart w:id="17" w:name="_Hlk105506945"/>
      <w:r>
        <w:t xml:space="preserve">De kwaliteit van de meetreeks is onder andere sterke afhankelijkheid van de lengte van de meetreeks. </w:t>
      </w:r>
      <w:bookmarkEnd w:id="17"/>
      <w:r>
        <w:t>Dit geldt specifiek voor het meetpunt Dalfsen, waar de lengte van de reeks zeer beperkt is en de kwaliteit van de meetreeks ook als zeer beperkt wordt beschouwd door experts. Daarnaast is het verwerken van kennis over toekomstige ontwikkelingen, door bijv</w:t>
      </w:r>
      <w:r w:rsidR="00104990">
        <w:t>oorbeeld</w:t>
      </w:r>
      <w:r>
        <w:t xml:space="preserve"> klimaatverandering, lastig te verwerken in een op metingen gebaseerde afvoerstatistiek. Bovendien wordt voor de andere grote rivieren in Nederland  al de GRADE methodiek gebruikt. Vanwege de bovengenoemde redenen en de consistentie in de aanpak voor de grote rivieren in Nederland, is ervoor gekozen om ook voor de Vecht over te gaan op de GRADE methodiek.  </w:t>
      </w:r>
    </w:p>
    <w:p w14:paraId="17BF6F49" w14:textId="77777777" w:rsidR="009C5319" w:rsidRDefault="009C5319" w:rsidP="009C5319">
      <w:pPr>
        <w:jc w:val="both"/>
      </w:pPr>
    </w:p>
    <w:p w14:paraId="4F13C0A9" w14:textId="3DE6AD80" w:rsidR="00D36789" w:rsidRPr="00D36789" w:rsidRDefault="009C5319" w:rsidP="009D6BF5">
      <w:pPr>
        <w:jc w:val="both"/>
      </w:pPr>
      <w:r>
        <w:t>In de nieuwe GRADE methode zijn deze beperkingen gereduceerd door het genereren en bestuderen van zeer lange afvoerreeksen. GRADE levert afvoerreeksen met een lengte tot 50.000 jaar, welke zijn gebaseerd op de neerslag- en temperatuurreeksen van een weergenerator. Deze weersdata wordt gebruikt in neerslag-afvoer modellen, waarvan de uitvoer gebruikt wordt in een hydrodynamisch model van de rivier. Het hydrodynamisch model geeft de fysische karakteristieken van de hydraulische infrastructuur weer. Het voordeel van het gebruik van deze modellen is dat de effecten van de huidige en/of geplande infrastructuur kunnen worden meegenomen. Door de lange tijdsreeksen is er in veel mindere mate extrapolatie van de afvoerverdeling of een opschaling van de hydrografen nodig. Wel blijven de GRADE-uitkomsten gevoelig voor de eigenschappen van de gebruikte basisdata, echter zijn de effecten van de overstromingen door klimaatverandering makkelijker te beoordelen in GRADE. Bovenstaande GRADE methode is daarom een geschikte methode toe te passen in de Vecht en is al met succes toegepast in de Rijn en de Maas.</w:t>
      </w:r>
      <w:r w:rsidR="00C93C05">
        <w:t xml:space="preserve"> Dit rapport beschrijft de</w:t>
      </w:r>
      <w:r w:rsidR="009D6BF5">
        <w:t xml:space="preserve"> opzet van de GRADE methodiek voor de Vecht.</w:t>
      </w:r>
      <w:r w:rsidR="009733E7">
        <w:t xml:space="preserve"> </w:t>
      </w:r>
      <w:r w:rsidR="009733E7" w:rsidRPr="005B1D68">
        <w:t>De resultaten van de onzekerheidsanalyse zullen vervolgens met de afvoerstatistiek worden gecombineerd en opgeleverd aan BOI2023.</w:t>
      </w:r>
    </w:p>
    <w:p w14:paraId="6B3F36E4" w14:textId="11FA5C9D" w:rsidR="006333DF" w:rsidRDefault="006333DF" w:rsidP="007A3BE2">
      <w:pPr>
        <w:pStyle w:val="Heading2"/>
      </w:pPr>
      <w:bookmarkStart w:id="18" w:name="_Toc104996561"/>
      <w:r>
        <w:t>Leeswijzer</w:t>
      </w:r>
      <w:bookmarkEnd w:id="18"/>
    </w:p>
    <w:p w14:paraId="4CBFBF9D" w14:textId="7326B5EF" w:rsidR="009D6BF5" w:rsidRDefault="009D6BF5" w:rsidP="009D6BF5"/>
    <w:p w14:paraId="56ECDDF0" w14:textId="3CE98429" w:rsidR="009D6BF5" w:rsidRDefault="00E007A5" w:rsidP="009D6BF5">
      <w:r>
        <w:t>In het volgende hoofdstuk 2, achtergrond hydrologie, word</w:t>
      </w:r>
      <w:r w:rsidR="00233C7E">
        <w:t>en</w:t>
      </w:r>
      <w:r>
        <w:t xml:space="preserve"> de Vecht karakteristieken besproken.</w:t>
      </w:r>
      <w:r w:rsidR="00233C7E">
        <w:t xml:space="preserve"> </w:t>
      </w:r>
      <w:r w:rsidR="00323E96">
        <w:t xml:space="preserve">Onder de karakteristieken vallen </w:t>
      </w:r>
      <w:r w:rsidR="00233C7E">
        <w:t>het stroomgebied van de Vecht, de hydrologie van de Vecht, het extreemste hoogwatergebeurtenis uit 1998 en de data beschikbaarheid</w:t>
      </w:r>
      <w:r w:rsidR="00323E96">
        <w:t xml:space="preserve"> voor de Vecht</w:t>
      </w:r>
      <w:r w:rsidR="00233C7E">
        <w:t>. In de hoofstukken 3, 4 en 5</w:t>
      </w:r>
      <w:r w:rsidR="00990B81">
        <w:t xml:space="preserve"> </w:t>
      </w:r>
      <w:r w:rsidR="00233C7E">
        <w:t xml:space="preserve">worden de drie onderdelen van </w:t>
      </w:r>
      <w:r w:rsidR="009D6BF5" w:rsidRPr="005B1D68">
        <w:t xml:space="preserve">het </w:t>
      </w:r>
      <w:r w:rsidR="00990B81">
        <w:t xml:space="preserve">GRADE </w:t>
      </w:r>
      <w:r w:rsidR="009D6BF5" w:rsidRPr="005B1D68">
        <w:t xml:space="preserve">modelinstrumentarium </w:t>
      </w:r>
      <w:r w:rsidR="00233C7E">
        <w:t>beschreven</w:t>
      </w:r>
      <w:r w:rsidR="00990B81">
        <w:t>, respectievelijk Weergenerator, Hydrologisch model en Hydrodynamisch model</w:t>
      </w:r>
      <w:r w:rsidR="009D6BF5" w:rsidRPr="005B1D68">
        <w:t xml:space="preserve">. </w:t>
      </w:r>
      <w:r w:rsidR="00323E96">
        <w:t xml:space="preserve">Voor deze drie onderdelen worden de methode, de kalibratie en de beperkingen beschreven. </w:t>
      </w:r>
      <w:r w:rsidR="009D6BF5" w:rsidRPr="005B1D68">
        <w:t xml:space="preserve">Met </w:t>
      </w:r>
      <w:r w:rsidR="00323E96">
        <w:t xml:space="preserve">alle onderdelen van het </w:t>
      </w:r>
      <w:r w:rsidR="009D6BF5" w:rsidRPr="005B1D68">
        <w:t xml:space="preserve">instrumentarium </w:t>
      </w:r>
      <w:r w:rsidR="009D6BF5">
        <w:t>hebben we</w:t>
      </w:r>
      <w:r w:rsidR="009D6BF5" w:rsidRPr="005B1D68">
        <w:t xml:space="preserve"> berekeningen uitgevoerd voor de lange synthetische reeksen, inclusief het effect van dijkdoorbraak. Deze lange reeksen</w:t>
      </w:r>
      <w:r w:rsidR="009D6BF5">
        <w:t xml:space="preserve"> dienen als </w:t>
      </w:r>
      <w:r w:rsidR="009D6BF5" w:rsidRPr="005B1D68">
        <w:t xml:space="preserve"> basis voor de afvoerstatistiek</w:t>
      </w:r>
      <w:r w:rsidR="00323E96">
        <w:t xml:space="preserve"> en de golfvorm, welke worden beschreven in Hoofdstuk 6</w:t>
      </w:r>
      <w:r w:rsidR="009D6BF5">
        <w:t xml:space="preserve">. Echter zijn er onzekerheden in deze afvoerstatistiek zowel bij de meteorologische reeks als in het hydrologische en hydraulische model. Deze onzekerheden worden uitgebreid bestudeerd en beschreven in </w:t>
      </w:r>
      <w:r w:rsidR="00323E96">
        <w:t>Hoofdstuk 7</w:t>
      </w:r>
      <w:r w:rsidR="009D6BF5">
        <w:t xml:space="preserve">. De onzekerheden in de meteorologische reeksen worden onderzocht met een </w:t>
      </w:r>
      <w:proofErr w:type="spellStart"/>
      <w:r w:rsidR="009D6BF5">
        <w:t>jackknife</w:t>
      </w:r>
      <w:proofErr w:type="spellEnd"/>
      <w:r w:rsidR="009D6BF5">
        <w:t xml:space="preserve"> analyse. In de hydrologische modellen wordt de parameterwaarden van berging op maaiveld </w:t>
      </w:r>
      <w:r w:rsidR="009D6BF5">
        <w:lastRenderedPageBreak/>
        <w:t xml:space="preserve">onderzocht en in de hydraulische modellen worden de parameterwaarden van de ruwheid, dijkhoogte, dijkdoorbraken, dijkdoorbraakmoment en de ‘extra’ bergingscapaciteit in de zijbeken bij hoge afvoeren onderzocht. Uiteindelijk worden de onzekerheden van de verschillende componenten van de GRADE methodiek samengevoegd in een onzekerheidsband rond de werklijn van GRADE Vecht. </w:t>
      </w:r>
      <w:r w:rsidR="009733E7">
        <w:t>Hoofdstuk 8, Eindresultaten, laat vervolgens de eindresultaten van de gehele GRADE Vecht instrumentarium zien. In Hoofdstuk 9, Conclusies, worden uiteindelijk de conclusies beschreven en samengevat en worden aanbevelingen voor volgende GRADE rondes gegeven.</w:t>
      </w:r>
    </w:p>
    <w:p w14:paraId="2F1E921A" w14:textId="77777777" w:rsidR="009D6BF5" w:rsidRPr="009D6BF5" w:rsidRDefault="009D6BF5" w:rsidP="009D6BF5"/>
    <w:p w14:paraId="50F58BE4" w14:textId="3BFC5042" w:rsidR="006333DF" w:rsidRDefault="006333DF" w:rsidP="006333DF">
      <w:pPr>
        <w:pStyle w:val="Heading1"/>
      </w:pPr>
      <w:bookmarkStart w:id="19" w:name="_Toc104996562"/>
      <w:r>
        <w:lastRenderedPageBreak/>
        <w:t>Achtergrond hydrologie</w:t>
      </w:r>
      <w:bookmarkEnd w:id="19"/>
    </w:p>
    <w:p w14:paraId="62292249" w14:textId="77777777" w:rsidR="006333DF" w:rsidRDefault="006333DF" w:rsidP="006333DF">
      <w:pPr>
        <w:pStyle w:val="Heading2"/>
        <w:jc w:val="both"/>
      </w:pPr>
      <w:bookmarkStart w:id="20" w:name="_Toc14865060"/>
      <w:bookmarkStart w:id="21" w:name="_Toc104996563"/>
      <w:r>
        <w:t>Het stroomgebied</w:t>
      </w:r>
      <w:bookmarkEnd w:id="20"/>
      <w:bookmarkEnd w:id="21"/>
    </w:p>
    <w:p w14:paraId="5F153FC8" w14:textId="5F88C5B0" w:rsidR="006333DF" w:rsidRDefault="006333DF" w:rsidP="006333DF">
      <w:r>
        <w:t>De rivier de Vecht heeft een lengte van 177 km en stroomt door Duitsland en Nederland in een stroomgebied van 3800 km</w:t>
      </w:r>
      <w:r w:rsidRPr="00690BC4">
        <w:rPr>
          <w:vertAlign w:val="superscript"/>
        </w:rPr>
        <w:t>2</w:t>
      </w:r>
      <w:r>
        <w:t>, waarvan circa 2100 km</w:t>
      </w:r>
      <w:r w:rsidRPr="00690BC4">
        <w:rPr>
          <w:vertAlign w:val="superscript"/>
        </w:rPr>
        <w:t>2</w:t>
      </w:r>
      <w:r>
        <w:t xml:space="preserve"> in Nederland en 1700 km</w:t>
      </w:r>
      <w:r w:rsidRPr="00690BC4">
        <w:rPr>
          <w:vertAlign w:val="superscript"/>
        </w:rPr>
        <w:t>2</w:t>
      </w:r>
      <w:r>
        <w:t xml:space="preserve"> in Duitsland. Het hoogteverschil tussen het hoogste en het laagste punt van het stroomgebied bedraagt ongeveer 185 meters. De Vecht is een typische regenrivier met een sterk variërende afvoer: in de zomer kan een afvoer van slechts enkele m</w:t>
      </w:r>
      <w:r w:rsidRPr="00690BC4">
        <w:rPr>
          <w:vertAlign w:val="superscript"/>
        </w:rPr>
        <w:t>3</w:t>
      </w:r>
      <w:r>
        <w:t>/s voorkomen, terwijl in de wintermaanden van 100 tot 200 m</w:t>
      </w:r>
      <w:r w:rsidRPr="00690BC4">
        <w:rPr>
          <w:vertAlign w:val="superscript"/>
        </w:rPr>
        <w:t>3</w:t>
      </w:r>
      <w:r>
        <w:t xml:space="preserve">/s niet ongebruikelijk is. In de 19de eeuw, speelde de rivier een belangrijke rol voor de scheepvaart, </w:t>
      </w:r>
      <w:r w:rsidR="009733E7">
        <w:t>terwijl</w:t>
      </w:r>
      <w:r>
        <w:t xml:space="preserve"> de rivier alleen in de natte maanden bevaarbaar was (oktober tot april). In 1908, is het Nederlandse deel van de rivier gekanaliseerd en zijn veel bochten </w:t>
      </w:r>
      <w:r w:rsidR="009733E7">
        <w:t>afgesneden</w:t>
      </w:r>
      <w:r>
        <w:t xml:space="preserve"> wat de lengte van </w:t>
      </w:r>
      <w:r w:rsidR="009733E7">
        <w:t>het gekanaliseerde</w:t>
      </w:r>
      <w:r>
        <w:t xml:space="preserve"> </w:t>
      </w:r>
      <w:r w:rsidR="009733E7">
        <w:t>ge</w:t>
      </w:r>
      <w:r>
        <w:t>deel</w:t>
      </w:r>
      <w:r w:rsidR="009733E7">
        <w:t>te</w:t>
      </w:r>
      <w:r>
        <w:t xml:space="preserve"> van de rivier </w:t>
      </w:r>
      <w:r w:rsidR="009733E7">
        <w:t xml:space="preserve">verkortte van </w:t>
      </w:r>
      <w:r>
        <w:t xml:space="preserve">85 km naar 60 km. De looptijd van een afvoergolf door </w:t>
      </w:r>
      <w:r w:rsidR="009733E7">
        <w:t xml:space="preserve">dit riviergedeelte van </w:t>
      </w:r>
      <w:r>
        <w:t xml:space="preserve">60 km bedraagt circa 14 uur (Moll en </w:t>
      </w:r>
      <w:proofErr w:type="spellStart"/>
      <w:r>
        <w:t>Crebas</w:t>
      </w:r>
      <w:proofErr w:type="spellEnd"/>
      <w:r>
        <w:t xml:space="preserve">, 1989). </w:t>
      </w:r>
      <w:r w:rsidR="009733E7">
        <w:t>Op verschillende plekken wordt de rivier gestuwd voor operationeel beheer tijdens gemiddeld- en laagwater.</w:t>
      </w:r>
    </w:p>
    <w:p w14:paraId="4D3CBFC3" w14:textId="77777777" w:rsidR="006333DF" w:rsidRDefault="006333DF" w:rsidP="006333DF"/>
    <w:p w14:paraId="2E956918" w14:textId="77777777" w:rsidR="006333DF" w:rsidRDefault="006333DF" w:rsidP="006333DF"/>
    <w:p w14:paraId="34ED7B9C" w14:textId="77777777" w:rsidR="006333DF" w:rsidRDefault="006333DF" w:rsidP="006333DF">
      <w:r>
        <w:rPr>
          <w:b/>
          <w:noProof/>
          <w:sz w:val="28"/>
        </w:rPr>
        <w:drawing>
          <wp:inline distT="0" distB="0" distL="0" distR="0" wp14:anchorId="75CFB291" wp14:editId="3C0266D4">
            <wp:extent cx="5403850" cy="3253727"/>
            <wp:effectExtent l="0" t="0" r="6350" b="4445"/>
            <wp:docPr id="24" name="Picture 24" descr="D:\projects\NL\GRADE\documents\2019\vecht\IMG_5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NL\GRADE\documents\2019\vecht\IMG_507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261" b="9457"/>
                    <a:stretch/>
                  </pic:blipFill>
                  <pic:spPr bwMode="auto">
                    <a:xfrm>
                      <a:off x="0" y="0"/>
                      <a:ext cx="5403472" cy="3253500"/>
                    </a:xfrm>
                    <a:prstGeom prst="rect">
                      <a:avLst/>
                    </a:prstGeom>
                    <a:noFill/>
                    <a:ln>
                      <a:noFill/>
                    </a:ln>
                    <a:extLst>
                      <a:ext uri="{53640926-AAD7-44D8-BBD7-CCE9431645EC}">
                        <a14:shadowObscured xmlns:a14="http://schemas.microsoft.com/office/drawing/2010/main"/>
                      </a:ext>
                    </a:extLst>
                  </pic:spPr>
                </pic:pic>
              </a:graphicData>
            </a:graphic>
          </wp:inline>
        </w:drawing>
      </w:r>
    </w:p>
    <w:p w14:paraId="15ABEADD" w14:textId="4B651F50" w:rsidR="006333DF" w:rsidRDefault="006333DF" w:rsidP="006333DF">
      <w:pPr>
        <w:pStyle w:val="Caption"/>
        <w:jc w:val="both"/>
      </w:pPr>
      <w:r>
        <w:t xml:space="preserve">Figuur </w:t>
      </w:r>
      <w:fldSimple w:instr=" SEQ Figuur \* ARABIC ">
        <w:r w:rsidR="00DC6840">
          <w:rPr>
            <w:noProof/>
          </w:rPr>
          <w:t>1</w:t>
        </w:r>
      </w:fldSimple>
      <w:r>
        <w:t xml:space="preserve"> De Vecht bij “Mooi rivier” nabij Dalfsen.</w:t>
      </w:r>
    </w:p>
    <w:p w14:paraId="7F5DD5EE" w14:textId="77777777" w:rsidR="006333DF" w:rsidRDefault="006333DF" w:rsidP="006333DF"/>
    <w:p w14:paraId="4DE50DC3" w14:textId="35D12D09" w:rsidR="006333DF" w:rsidRDefault="006333DF" w:rsidP="006333DF">
      <w:r>
        <w:t xml:space="preserve">Het hoogteverloop binnen het stroomgebied van Vecht gaat van ca. 190 meter +NAP in Duitsland naar zeeniveau. Een overzicht van het stroomgebied met daarbij het verloop van de hoogte is te zien in </w:t>
      </w:r>
      <w:r>
        <w:fldChar w:fldCharType="begin"/>
      </w:r>
      <w:r>
        <w:instrText xml:space="preserve"> REF _Ref14860486 \h  \* MERGEFORMAT </w:instrText>
      </w:r>
      <w:r>
        <w:fldChar w:fldCharType="separate"/>
      </w:r>
      <w:r w:rsidR="00DC6840">
        <w:t xml:space="preserve">Figuur </w:t>
      </w:r>
      <w:r w:rsidR="00DC6840">
        <w:rPr>
          <w:noProof/>
        </w:rPr>
        <w:t>2</w:t>
      </w:r>
      <w:r>
        <w:fldChar w:fldCharType="end"/>
      </w:r>
      <w:r>
        <w:t>. In delen van Nederland is de Vecht vrij vlak en in sommige deelstroomgebieden vind</w:t>
      </w:r>
      <w:r w:rsidR="009733E7">
        <w:t>t</w:t>
      </w:r>
      <w:r>
        <w:t xml:space="preserve"> beperkt</w:t>
      </w:r>
      <w:r w:rsidR="00DE15FE">
        <w:t>e</w:t>
      </w:r>
      <w:r>
        <w:t xml:space="preserve"> vrije afwatering plaats. In </w:t>
      </w:r>
      <w:r>
        <w:fldChar w:fldCharType="begin"/>
      </w:r>
      <w:r>
        <w:instrText xml:space="preserve"> REF _Ref14862170 \h  \* MERGEFORMAT </w:instrText>
      </w:r>
      <w:r>
        <w:fldChar w:fldCharType="separate"/>
      </w:r>
      <w:r w:rsidR="00DC6840">
        <w:t xml:space="preserve">Figuur </w:t>
      </w:r>
      <w:r w:rsidR="00DC6840">
        <w:rPr>
          <w:noProof/>
        </w:rPr>
        <w:t>3</w:t>
      </w:r>
      <w:r>
        <w:fldChar w:fldCharType="end"/>
      </w:r>
      <w:r>
        <w:t xml:space="preserve"> is het hoogteverloop langs de Vecht weergegeven.</w:t>
      </w:r>
    </w:p>
    <w:p w14:paraId="674DC6E2" w14:textId="377B37A1" w:rsidR="006333DF" w:rsidRDefault="00B26B8C" w:rsidP="006333DF">
      <w:pPr>
        <w:keepNext/>
      </w:pPr>
      <w:r>
        <w:rPr>
          <w:noProof/>
        </w:rPr>
        <w:lastRenderedPageBreak/>
        <mc:AlternateContent>
          <mc:Choice Requires="wpg">
            <w:drawing>
              <wp:anchor distT="0" distB="0" distL="114300" distR="114300" simplePos="0" relativeHeight="251670528" behindDoc="0" locked="0" layoutInCell="1" allowOverlap="1" wp14:anchorId="0D11DCE7" wp14:editId="0B66ECFB">
                <wp:simplePos x="0" y="0"/>
                <wp:positionH relativeFrom="column">
                  <wp:posOffset>1036121</wp:posOffset>
                </wp:positionH>
                <wp:positionV relativeFrom="paragraph">
                  <wp:posOffset>293569</wp:posOffset>
                </wp:positionV>
                <wp:extent cx="3919475" cy="2306810"/>
                <wp:effectExtent l="285750" t="0" r="157480" b="36830"/>
                <wp:wrapNone/>
                <wp:docPr id="13" name="Group 13"/>
                <wp:cNvGraphicFramePr/>
                <a:graphic xmlns:a="http://schemas.openxmlformats.org/drawingml/2006/main">
                  <a:graphicData uri="http://schemas.microsoft.com/office/word/2010/wordprocessingGroup">
                    <wpg:wgp>
                      <wpg:cNvGrpSpPr/>
                      <wpg:grpSpPr>
                        <a:xfrm>
                          <a:off x="0" y="0"/>
                          <a:ext cx="3919475" cy="2306810"/>
                          <a:chOff x="0" y="0"/>
                          <a:chExt cx="3919475" cy="2306810"/>
                        </a:xfrm>
                      </wpg:grpSpPr>
                      <wps:wsp>
                        <wps:cNvPr id="7" name="Text Box 7"/>
                        <wps:cNvSpPr txBox="1"/>
                        <wps:spPr>
                          <a:xfrm rot="18300000">
                            <a:off x="3519687" y="1907023"/>
                            <a:ext cx="561975" cy="237600"/>
                          </a:xfrm>
                          <a:prstGeom prst="rect">
                            <a:avLst/>
                          </a:prstGeom>
                          <a:solidFill>
                            <a:srgbClr val="FFFFFF">
                              <a:alpha val="50196"/>
                            </a:srgbClr>
                          </a:solidFill>
                          <a:ln w="6350">
                            <a:solidFill>
                              <a:prstClr val="black"/>
                            </a:solidFill>
                          </a:ln>
                        </wps:spPr>
                        <wps:txbx>
                          <w:txbxContent>
                            <w:p w14:paraId="1EED9F5A" w14:textId="0A9642EB" w:rsidR="00023673" w:rsidRPr="00B26B8C" w:rsidRDefault="00023673">
                              <w:pPr>
                                <w:rPr>
                                  <w:b/>
                                  <w:bCs/>
                                </w:rPr>
                              </w:pPr>
                              <w:r w:rsidRPr="00B26B8C">
                                <w:rPr>
                                  <w:b/>
                                  <w:bCs/>
                                </w:rPr>
                                <w:t>Ohne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Text Box 8"/>
                        <wps:cNvSpPr txBox="1"/>
                        <wps:spPr>
                          <a:xfrm rot="18300000">
                            <a:off x="2612906" y="762119"/>
                            <a:ext cx="1009650" cy="237600"/>
                          </a:xfrm>
                          <a:prstGeom prst="rect">
                            <a:avLst/>
                          </a:prstGeom>
                          <a:solidFill>
                            <a:srgbClr val="FFFFFF">
                              <a:alpha val="50196"/>
                            </a:srgbClr>
                          </a:solidFill>
                          <a:ln w="6350">
                            <a:solidFill>
                              <a:prstClr val="black"/>
                            </a:solidFill>
                          </a:ln>
                        </wps:spPr>
                        <wps:txbx>
                          <w:txbxContent>
                            <w:p w14:paraId="31B15A7E" w14:textId="04343CA1" w:rsidR="00023673" w:rsidRPr="00DE15FE" w:rsidRDefault="00023673" w:rsidP="00DE15FE">
                              <w:pPr>
                                <w:rPr>
                                  <w:b/>
                                  <w:bCs/>
                                </w:rPr>
                              </w:pPr>
                              <w:r>
                                <w:rPr>
                                  <w:b/>
                                  <w:bCs/>
                                </w:rPr>
                                <w:t>Neuhenhause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rot="18300000">
                            <a:off x="2214762" y="335398"/>
                            <a:ext cx="904875" cy="237600"/>
                          </a:xfrm>
                          <a:prstGeom prst="rect">
                            <a:avLst/>
                          </a:prstGeom>
                          <a:solidFill>
                            <a:srgbClr val="FFFFFF">
                              <a:alpha val="50196"/>
                            </a:srgbClr>
                          </a:solidFill>
                          <a:ln w="6350">
                            <a:solidFill>
                              <a:prstClr val="black"/>
                            </a:solidFill>
                          </a:ln>
                        </wps:spPr>
                        <wps:txbx>
                          <w:txbxContent>
                            <w:p w14:paraId="76904F19" w14:textId="55EE91B3" w:rsidR="00023673" w:rsidRPr="00B26B8C" w:rsidRDefault="00023673" w:rsidP="00DE15FE">
                              <w:pPr>
                                <w:rPr>
                                  <w:b/>
                                  <w:bCs/>
                                </w:rPr>
                              </w:pPr>
                              <w:r w:rsidRPr="00B26B8C">
                                <w:rPr>
                                  <w:b/>
                                  <w:bCs/>
                                </w:rPr>
                                <w:t>Emlichheim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rot="18278385">
                            <a:off x="1043504" y="831016"/>
                            <a:ext cx="676275" cy="238125"/>
                          </a:xfrm>
                          <a:prstGeom prst="rect">
                            <a:avLst/>
                          </a:prstGeom>
                          <a:solidFill>
                            <a:srgbClr val="FFFFFF">
                              <a:alpha val="50196"/>
                            </a:srgbClr>
                          </a:solidFill>
                          <a:ln w="6350">
                            <a:solidFill>
                              <a:prstClr val="black"/>
                            </a:solidFill>
                          </a:ln>
                        </wps:spPr>
                        <wps:txbx>
                          <w:txbxContent>
                            <w:p w14:paraId="058F8AA1" w14:textId="63A22D85" w:rsidR="00023673" w:rsidRPr="00DE15FE" w:rsidRDefault="00023673" w:rsidP="00B26B8C">
                              <w:pPr>
                                <w:rPr>
                                  <w:b/>
                                  <w:bCs/>
                                </w:rPr>
                              </w:pPr>
                              <w:r>
                                <w:rPr>
                                  <w:b/>
                                  <w:bCs/>
                                </w:rPr>
                                <w:t>Ommen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rot="18300000">
                            <a:off x="509787" y="859273"/>
                            <a:ext cx="657362" cy="237490"/>
                          </a:xfrm>
                          <a:prstGeom prst="rect">
                            <a:avLst/>
                          </a:prstGeom>
                          <a:solidFill>
                            <a:srgbClr val="FFFFFF">
                              <a:alpha val="50196"/>
                            </a:srgbClr>
                          </a:solidFill>
                          <a:ln w="6350">
                            <a:solidFill>
                              <a:prstClr val="black"/>
                            </a:solidFill>
                          </a:ln>
                        </wps:spPr>
                        <wps:txbx>
                          <w:txbxContent>
                            <w:p w14:paraId="68229363" w14:textId="36CF5861" w:rsidR="00023673" w:rsidRPr="00DE15FE" w:rsidRDefault="00023673" w:rsidP="00B26B8C">
                              <w:pPr>
                                <w:rPr>
                                  <w:b/>
                                  <w:bCs/>
                                </w:rPr>
                              </w:pPr>
                              <w:r>
                                <w:rPr>
                                  <w:b/>
                                  <w:bCs/>
                                </w:rPr>
                                <w:t>Dalfsen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rot="18300000">
                            <a:off x="-383341" y="383341"/>
                            <a:ext cx="1004282" cy="237600"/>
                          </a:xfrm>
                          <a:prstGeom prst="rect">
                            <a:avLst/>
                          </a:prstGeom>
                          <a:solidFill>
                            <a:srgbClr val="FFFFFF">
                              <a:alpha val="50196"/>
                            </a:srgbClr>
                          </a:solidFill>
                          <a:ln w="6350">
                            <a:solidFill>
                              <a:prstClr val="black"/>
                            </a:solidFill>
                          </a:ln>
                        </wps:spPr>
                        <wps:txbx>
                          <w:txbxContent>
                            <w:p w14:paraId="341C34A9" w14:textId="4FAC757C" w:rsidR="00023673" w:rsidRPr="00DE15FE" w:rsidRDefault="00023673" w:rsidP="00B26B8C">
                              <w:pPr>
                                <w:rPr>
                                  <w:b/>
                                  <w:bCs/>
                                </w:rPr>
                              </w:pPr>
                              <w:r>
                                <w:rPr>
                                  <w:b/>
                                  <w:bCs/>
                                </w:rPr>
                                <w:t xml:space="preserve">Zwarte Water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D11DCE7" id="Group 13" o:spid="_x0000_s1026" style="position:absolute;margin-left:81.6pt;margin-top:23.1pt;width:308.6pt;height:181.65pt;z-index:251670528" coordsize="39194,23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">
                <v:shapetype id="_x0000_t202" coordsize="21600,21600" o:spt="202" path="m,l,21600r21600,l21600,xe">
                  <v:stroke joinstyle="miter"/>
                  <v:path gradientshapeok="t" o:connecttype="rect"/>
                </v:shapetype>
                <v:shape id="Text Box 7" o:spid="_x0000_s1027" type="#_x0000_t202" style="position:absolute;left:35196;top:19070;width:5620;height:2376;rotation:-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" strokeweight=".5pt">
                  <v:fill opacity="32896f"/>
                  <v:textbox>
                    <w:txbxContent>
                      <w:p w14:paraId="1EED9F5A" w14:textId="0A9642EB" w:rsidR="00023673" w:rsidRPr="00B26B8C" w:rsidRDefault="00023673">
                        <w:pPr>
                          <w:rPr>
                            <w:b/>
                            <w:bCs/>
                          </w:rPr>
                        </w:pPr>
                        <w:r w:rsidRPr="00B26B8C">
                          <w:rPr>
                            <w:b/>
                            <w:bCs/>
                          </w:rPr>
                          <w:t>Ohne</w:t>
                        </w:r>
                      </w:p>
                    </w:txbxContent>
                  </v:textbox>
                </v:shape>
                <v:shape id="Text Box 8" o:spid="_x0000_s1028" type="#_x0000_t202" style="position:absolute;left:26128;top:7621;width:10097;height:2376;rotation:-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" strokeweight=".5pt">
                  <v:fill opacity="32896f"/>
                  <v:textbox>
                    <w:txbxContent>
                      <w:p w14:paraId="31B15A7E" w14:textId="04343CA1" w:rsidR="00023673" w:rsidRPr="00DE15FE" w:rsidRDefault="00023673" w:rsidP="00DE15FE">
                        <w:pPr>
                          <w:rPr>
                            <w:b/>
                            <w:bCs/>
                          </w:rPr>
                        </w:pPr>
                        <w:r>
                          <w:rPr>
                            <w:b/>
                            <w:bCs/>
                          </w:rPr>
                          <w:t>Neuhenhause</w:t>
                        </w:r>
                      </w:p>
                    </w:txbxContent>
                  </v:textbox>
                </v:shape>
                <v:shape id="Text Box 9" o:spid="_x0000_s1029" type="#_x0000_t202" style="position:absolute;left:22147;top:3354;width:9049;height:2376;rotation:-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" strokeweight=".5pt">
                  <v:fill opacity="32896f"/>
                  <v:textbox>
                    <w:txbxContent>
                      <w:p w14:paraId="76904F19" w14:textId="55EE91B3" w:rsidR="00023673" w:rsidRPr="00B26B8C" w:rsidRDefault="00023673" w:rsidP="00DE15FE">
                        <w:pPr>
                          <w:rPr>
                            <w:b/>
                            <w:bCs/>
                          </w:rPr>
                        </w:pPr>
                        <w:r w:rsidRPr="00B26B8C">
                          <w:rPr>
                            <w:b/>
                            <w:bCs/>
                          </w:rPr>
                          <w:t>Emlichheim</w:t>
                        </w:r>
                      </w:p>
                    </w:txbxContent>
                  </v:textbox>
                </v:shape>
                <v:shape id="Text Box 10" o:spid="_x0000_s1030" type="#_x0000_t202" style="position:absolute;left:10434;top:8310;width:6763;height:2382;rotation:-36280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" strokeweight=".5pt">
                  <v:fill opacity="32896f"/>
                  <v:textbox>
                    <w:txbxContent>
                      <w:p w14:paraId="058F8AA1" w14:textId="63A22D85" w:rsidR="00023673" w:rsidRPr="00DE15FE" w:rsidRDefault="00023673" w:rsidP="00B26B8C">
                        <w:pPr>
                          <w:rPr>
                            <w:b/>
                            <w:bCs/>
                          </w:rPr>
                        </w:pPr>
                        <w:r>
                          <w:rPr>
                            <w:b/>
                            <w:bCs/>
                          </w:rPr>
                          <w:t>Ommen</w:t>
                        </w:r>
                      </w:p>
                    </w:txbxContent>
                  </v:textbox>
                </v:shape>
                <v:shape id="Text Box 11" o:spid="_x0000_s1031" type="#_x0000_t202" style="position:absolute;left:5098;top:8592;width:6573;height:2375;rotation:-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" strokeweight=".5pt">
                  <v:fill opacity="32896f"/>
                  <v:textbox>
                    <w:txbxContent>
                      <w:p w14:paraId="68229363" w14:textId="36CF5861" w:rsidR="00023673" w:rsidRPr="00DE15FE" w:rsidRDefault="00023673" w:rsidP="00B26B8C">
                        <w:pPr>
                          <w:rPr>
                            <w:b/>
                            <w:bCs/>
                          </w:rPr>
                        </w:pPr>
                        <w:r>
                          <w:rPr>
                            <w:b/>
                            <w:bCs/>
                          </w:rPr>
                          <w:t>Dalfsen</w:t>
                        </w:r>
                      </w:p>
                    </w:txbxContent>
                  </v:textbox>
                </v:shape>
                <v:shape id="Text Box 12" o:spid="_x0000_s1032" type="#_x0000_t202" style="position:absolute;left:-3833;top:3833;width:10042;height:2376;rotation:-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" strokeweight=".5pt">
                  <v:fill opacity="32896f"/>
                  <v:textbox>
                    <w:txbxContent>
                      <w:p w14:paraId="341C34A9" w14:textId="4FAC757C" w:rsidR="00023673" w:rsidRPr="00DE15FE" w:rsidRDefault="00023673" w:rsidP="00B26B8C">
                        <w:pPr>
                          <w:rPr>
                            <w:b/>
                            <w:bCs/>
                          </w:rPr>
                        </w:pPr>
                        <w:r>
                          <w:rPr>
                            <w:b/>
                            <w:bCs/>
                          </w:rPr>
                          <w:t xml:space="preserve">Zwarte Water </w:t>
                        </w:r>
                      </w:p>
                    </w:txbxContent>
                  </v:textbox>
                </v:shape>
              </v:group>
            </w:pict>
          </mc:Fallback>
        </mc:AlternateContent>
      </w:r>
      <w:r w:rsidR="006333DF" w:rsidRPr="00AC4EA2">
        <w:rPr>
          <w:noProof/>
        </w:rPr>
        <w:drawing>
          <wp:inline distT="0" distB="0" distL="0" distR="0" wp14:anchorId="432F9A1F" wp14:editId="103EECD8">
            <wp:extent cx="5533390" cy="42339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33390" cy="4233989"/>
                    </a:xfrm>
                    <a:prstGeom prst="rect">
                      <a:avLst/>
                    </a:prstGeom>
                  </pic:spPr>
                </pic:pic>
              </a:graphicData>
            </a:graphic>
          </wp:inline>
        </w:drawing>
      </w:r>
    </w:p>
    <w:p w14:paraId="2DD3AC29" w14:textId="213A9CE5" w:rsidR="006333DF" w:rsidRDefault="006333DF" w:rsidP="006333DF">
      <w:pPr>
        <w:pStyle w:val="Caption"/>
        <w:jc w:val="both"/>
      </w:pPr>
      <w:bookmarkStart w:id="22" w:name="_Ref14860486"/>
      <w:r>
        <w:t xml:space="preserve">Figuur </w:t>
      </w:r>
      <w:fldSimple w:instr=" SEQ Figuur \* ARABIC ">
        <w:r w:rsidR="00DC6840">
          <w:rPr>
            <w:noProof/>
          </w:rPr>
          <w:t>2</w:t>
        </w:r>
      </w:fldSimple>
      <w:bookmarkEnd w:id="22"/>
      <w:r>
        <w:t xml:space="preserve"> Overzicht van het Vecht stroomgebied</w:t>
      </w:r>
      <w:r w:rsidR="00D36789">
        <w:t xml:space="preserve"> (zwart omlijnt)</w:t>
      </w:r>
      <w:r>
        <w:t>.</w:t>
      </w:r>
    </w:p>
    <w:p w14:paraId="2C80757D" w14:textId="77777777" w:rsidR="006333DF" w:rsidRDefault="006333DF" w:rsidP="006333DF"/>
    <w:p w14:paraId="57281905" w14:textId="77777777" w:rsidR="006333DF" w:rsidRDefault="006333DF" w:rsidP="006333DF">
      <w:r>
        <w:rPr>
          <w:noProof/>
        </w:rPr>
        <w:drawing>
          <wp:inline distT="0" distB="0" distL="0" distR="0" wp14:anchorId="56828B28" wp14:editId="51580946">
            <wp:extent cx="5533390" cy="2721133"/>
            <wp:effectExtent l="0" t="0" r="0" b="3175"/>
            <wp:docPr id="53" name="Picture 53" descr="D:\projects\NL\GRADE\analysis\Vecht\hydrolgi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s\NL\GRADE\analysis\Vecht\hydrolgie\profil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3390" cy="2721133"/>
                    </a:xfrm>
                    <a:prstGeom prst="rect">
                      <a:avLst/>
                    </a:prstGeom>
                    <a:noFill/>
                    <a:ln>
                      <a:noFill/>
                    </a:ln>
                  </pic:spPr>
                </pic:pic>
              </a:graphicData>
            </a:graphic>
          </wp:inline>
        </w:drawing>
      </w:r>
    </w:p>
    <w:p w14:paraId="3854C223" w14:textId="5E17D7D9" w:rsidR="006333DF" w:rsidRDefault="006333DF" w:rsidP="006333DF">
      <w:pPr>
        <w:pStyle w:val="Caption"/>
        <w:jc w:val="both"/>
      </w:pPr>
      <w:bookmarkStart w:id="23" w:name="_Ref14862170"/>
      <w:r>
        <w:t xml:space="preserve">Figuur </w:t>
      </w:r>
      <w:fldSimple w:instr=" SEQ Figuur \* ARABIC ">
        <w:r w:rsidR="00DC6840">
          <w:rPr>
            <w:noProof/>
          </w:rPr>
          <w:t>3</w:t>
        </w:r>
      </w:fldSimple>
      <w:bookmarkEnd w:id="23"/>
      <w:r>
        <w:t xml:space="preserve"> Hoogteverloop van de Vecht van de bron tot het Zwarte Water.</w:t>
      </w:r>
    </w:p>
    <w:p w14:paraId="26A89315" w14:textId="77777777" w:rsidR="006333DF" w:rsidRDefault="006333DF" w:rsidP="006333DF"/>
    <w:p w14:paraId="2C1F425B" w14:textId="77777777" w:rsidR="006333DF" w:rsidRPr="00234BD2" w:rsidRDefault="006333DF" w:rsidP="006333DF"/>
    <w:p w14:paraId="4641599A" w14:textId="77777777" w:rsidR="006333DF" w:rsidRPr="00AC4EA2" w:rsidRDefault="006333DF" w:rsidP="006333DF"/>
    <w:p w14:paraId="541739CB" w14:textId="77777777" w:rsidR="006333DF" w:rsidRDefault="006333DF" w:rsidP="006333DF">
      <w:pPr>
        <w:pStyle w:val="Heading2"/>
        <w:jc w:val="both"/>
      </w:pPr>
      <w:bookmarkStart w:id="24" w:name="_Toc14865061"/>
      <w:bookmarkStart w:id="25" w:name="_Toc104996564"/>
      <w:r>
        <w:lastRenderedPageBreak/>
        <w:t>Hydrologie van de Vecht</w:t>
      </w:r>
      <w:bookmarkEnd w:id="24"/>
      <w:bookmarkEnd w:id="25"/>
    </w:p>
    <w:p w14:paraId="1A10FA37" w14:textId="4D82F34A" w:rsidR="006333DF" w:rsidRDefault="006333DF" w:rsidP="006333DF">
      <w:r>
        <w:t>De Vecht is een typische regen</w:t>
      </w:r>
      <w:r w:rsidR="001D7FE8">
        <w:t>rivier</w:t>
      </w:r>
      <w:r>
        <w:t xml:space="preserve"> met een bijbehorend</w:t>
      </w:r>
      <w:r w:rsidR="001D7FE8">
        <w:t>e</w:t>
      </w:r>
      <w:r>
        <w:t xml:space="preserve"> afvoerregime. Dit afvoer</w:t>
      </w:r>
      <w:r w:rsidR="001D7FE8">
        <w:t>regime heeft typisch hoog</w:t>
      </w:r>
      <w:r>
        <w:t xml:space="preserve"> in de winter en </w:t>
      </w:r>
      <w:r w:rsidR="001D7FE8">
        <w:t xml:space="preserve">laag </w:t>
      </w:r>
      <w:r>
        <w:t xml:space="preserve">in de zomer. De oorzaak is tweeledig, namelijk dat de langdurige neerslag (meerdaagse sommen) in de winter gemiddeld groter zijn dan in de zomer, maar ook dat de verdamping door lagere temperaturen veel lager is in de winter. Netto verdwijnt er dus veel minder water in de winter en is het systeem gemiddeld genomen veel natter. </w:t>
      </w:r>
    </w:p>
    <w:p w14:paraId="185BBED0" w14:textId="77777777" w:rsidR="006333DF" w:rsidRDefault="006333DF" w:rsidP="006333DF"/>
    <w:p w14:paraId="12B3F932" w14:textId="153EE4BC" w:rsidR="006333DF" w:rsidRDefault="006333DF" w:rsidP="006333DF">
      <w:r>
        <w:t xml:space="preserve">In </w:t>
      </w:r>
      <w:r>
        <w:fldChar w:fldCharType="begin"/>
      </w:r>
      <w:r>
        <w:instrText xml:space="preserve"> REF _Ref14853970 \h  \* MERGEFORMAT </w:instrText>
      </w:r>
      <w:r>
        <w:fldChar w:fldCharType="separate"/>
      </w:r>
      <w:r w:rsidR="00DC6840">
        <w:t xml:space="preserve">Figuur </w:t>
      </w:r>
      <w:r w:rsidR="00DC6840">
        <w:rPr>
          <w:noProof/>
        </w:rPr>
        <w:t>4</w:t>
      </w:r>
      <w:r>
        <w:fldChar w:fldCharType="end"/>
      </w:r>
      <w:r>
        <w:t xml:space="preserve"> is het maandgemiddelde afvoerverloop voor de meetpunten </w:t>
      </w:r>
      <w:proofErr w:type="spellStart"/>
      <w:r>
        <w:t>Emlichheim</w:t>
      </w:r>
      <w:proofErr w:type="spellEnd"/>
      <w:r>
        <w:t xml:space="preserve"> en Dalfsen. </w:t>
      </w:r>
      <w:proofErr w:type="spellStart"/>
      <w:r>
        <w:t>Emlichheim</w:t>
      </w:r>
      <w:proofErr w:type="spellEnd"/>
      <w:r>
        <w:t xml:space="preserve"> representeert ca. 50% van het oppervlak van het stroomgebied bovenstrooms van Dalfsen. Dit is ook terug te zien in de bijdrage van </w:t>
      </w:r>
      <w:proofErr w:type="spellStart"/>
      <w:r>
        <w:t>Emlichheim</w:t>
      </w:r>
      <w:proofErr w:type="spellEnd"/>
      <w:r>
        <w:t xml:space="preserve"> aan de afvoer, die ca. 55% van de afvoer van Dalfsen bedraagt. Dit is ook weergegeven in </w:t>
      </w:r>
      <w:r>
        <w:fldChar w:fldCharType="begin"/>
      </w:r>
      <w:r>
        <w:instrText xml:space="preserve"> REF _Ref14854264 \h  \* MERGEFORMAT </w:instrText>
      </w:r>
      <w:r>
        <w:fldChar w:fldCharType="separate"/>
      </w:r>
      <w:r w:rsidR="00DC6840">
        <w:t xml:space="preserve">Tabel </w:t>
      </w:r>
      <w:r w:rsidR="00DC6840">
        <w:rPr>
          <w:noProof/>
        </w:rPr>
        <w:t>1</w:t>
      </w:r>
      <w:r>
        <w:fldChar w:fldCharType="end"/>
      </w:r>
      <w:r>
        <w:t xml:space="preserve">. </w:t>
      </w:r>
    </w:p>
    <w:p w14:paraId="1D6BBF85" w14:textId="77777777" w:rsidR="006333DF" w:rsidRDefault="006333DF" w:rsidP="006333DF">
      <w:pPr>
        <w:keepNext/>
      </w:pPr>
    </w:p>
    <w:tbl>
      <w:tblPr>
        <w:tblStyle w:val="d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133"/>
        <w:gridCol w:w="4134"/>
      </w:tblGrid>
      <w:tr w:rsidR="006333DF" w14:paraId="539BA01F" w14:textId="77777777" w:rsidTr="007A3BE2">
        <w:trPr>
          <w:cnfStyle w:val="100000000000" w:firstRow="1" w:lastRow="0" w:firstColumn="0" w:lastColumn="0" w:oddVBand="0" w:evenVBand="0" w:oddHBand="0" w:evenHBand="0" w:firstRowFirstColumn="0" w:firstRowLastColumn="0" w:lastRowFirstColumn="0" w:lastRowLastColumn="0"/>
        </w:trPr>
        <w:tc>
          <w:tcPr>
            <w:tcW w:w="4465" w:type="dxa"/>
            <w:shd w:val="clear" w:color="auto" w:fill="FFFFFF" w:themeFill="background1"/>
          </w:tcPr>
          <w:p w14:paraId="499F0850" w14:textId="77777777" w:rsidR="006333DF" w:rsidRPr="00470277" w:rsidRDefault="006333DF" w:rsidP="007A3BE2">
            <w:pPr>
              <w:keepNext/>
            </w:pPr>
            <w:r>
              <w:rPr>
                <w:noProof/>
              </w:rPr>
              <w:drawing>
                <wp:inline distT="0" distB="0" distL="0" distR="0" wp14:anchorId="409A383E" wp14:editId="3968AB8E">
                  <wp:extent cx="2700000" cy="2116333"/>
                  <wp:effectExtent l="0" t="0" r="5715" b="0"/>
                  <wp:docPr id="29" name="Picture 29" descr="D:\projects\NL\GRADE\analysis\Vecht\hydrolgie\mean_month_emlichhe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s\NL\GRADE\analysis\Vecht\hydrolgie\mean_month_emlichhei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00000" cy="2116333"/>
                          </a:xfrm>
                          <a:prstGeom prst="rect">
                            <a:avLst/>
                          </a:prstGeom>
                          <a:noFill/>
                          <a:ln>
                            <a:noFill/>
                          </a:ln>
                        </pic:spPr>
                      </pic:pic>
                    </a:graphicData>
                  </a:graphic>
                </wp:inline>
              </w:drawing>
            </w:r>
          </w:p>
        </w:tc>
        <w:tc>
          <w:tcPr>
            <w:tcW w:w="4465" w:type="dxa"/>
            <w:shd w:val="clear" w:color="auto" w:fill="FFFFFF" w:themeFill="background1"/>
          </w:tcPr>
          <w:p w14:paraId="750ECB56" w14:textId="77777777" w:rsidR="006333DF" w:rsidRPr="00470277" w:rsidRDefault="006333DF" w:rsidP="007A3BE2">
            <w:pPr>
              <w:keepNext/>
            </w:pPr>
            <w:r>
              <w:rPr>
                <w:noProof/>
              </w:rPr>
              <w:drawing>
                <wp:inline distT="0" distB="0" distL="0" distR="0" wp14:anchorId="17703305" wp14:editId="7F8A3A5A">
                  <wp:extent cx="2700000" cy="2116333"/>
                  <wp:effectExtent l="0" t="0" r="5715" b="0"/>
                  <wp:docPr id="30" name="Picture 30" descr="D:\projects\NL\GRADE\analysis\Vecht\hydrolgie\mean_month_dalf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s\NL\GRADE\analysis\Vecht\hydrolgie\mean_month_dalfs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0000" cy="2116333"/>
                          </a:xfrm>
                          <a:prstGeom prst="rect">
                            <a:avLst/>
                          </a:prstGeom>
                          <a:noFill/>
                          <a:ln>
                            <a:noFill/>
                          </a:ln>
                        </pic:spPr>
                      </pic:pic>
                    </a:graphicData>
                  </a:graphic>
                </wp:inline>
              </w:drawing>
            </w:r>
          </w:p>
        </w:tc>
      </w:tr>
    </w:tbl>
    <w:p w14:paraId="145AA519" w14:textId="5B7FE8A3" w:rsidR="006333DF" w:rsidRDefault="006333DF" w:rsidP="006333DF">
      <w:pPr>
        <w:pStyle w:val="Caption"/>
        <w:jc w:val="both"/>
      </w:pPr>
      <w:bookmarkStart w:id="26" w:name="_Ref14853970"/>
      <w:r>
        <w:t xml:space="preserve">Figuur </w:t>
      </w:r>
      <w:fldSimple w:instr=" SEQ Figuur \* ARABIC ">
        <w:r w:rsidR="00DC6840">
          <w:rPr>
            <w:noProof/>
          </w:rPr>
          <w:t>4</w:t>
        </w:r>
      </w:fldSimple>
      <w:bookmarkEnd w:id="26"/>
      <w:r>
        <w:t xml:space="preserve"> Maandgemiddelde afvoer voor meetpunt </w:t>
      </w:r>
      <w:proofErr w:type="spellStart"/>
      <w:r w:rsidRPr="00645773">
        <w:rPr>
          <w:b/>
        </w:rPr>
        <w:t>Emlichheim</w:t>
      </w:r>
      <w:proofErr w:type="spellEnd"/>
      <w:r>
        <w:t xml:space="preserve"> (links) en </w:t>
      </w:r>
      <w:r w:rsidRPr="00645773">
        <w:rPr>
          <w:b/>
        </w:rPr>
        <w:t>Dalfsen</w:t>
      </w:r>
      <w:r>
        <w:t xml:space="preserve"> (rechts).</w:t>
      </w:r>
    </w:p>
    <w:p w14:paraId="747C6FC5" w14:textId="77777777" w:rsidR="006333DF" w:rsidRDefault="006333DF" w:rsidP="006333DF"/>
    <w:p w14:paraId="64D8C18A" w14:textId="077536D2" w:rsidR="006333DF" w:rsidRDefault="006333DF" w:rsidP="006333DF">
      <w:pPr>
        <w:pStyle w:val="Caption"/>
        <w:jc w:val="both"/>
      </w:pPr>
      <w:bookmarkStart w:id="27" w:name="_Ref14854264"/>
      <w:r>
        <w:t xml:space="preserve">Tabel </w:t>
      </w:r>
      <w:fldSimple w:instr=" SEQ Tabel \* ARABIC ">
        <w:r w:rsidR="00DC6840">
          <w:rPr>
            <w:noProof/>
          </w:rPr>
          <w:t>1</w:t>
        </w:r>
      </w:fldSimple>
      <w:bookmarkEnd w:id="27"/>
      <w:r>
        <w:t xml:space="preserve"> Maan</w:t>
      </w:r>
      <w:r w:rsidR="006D3275">
        <w:t>d</w:t>
      </w:r>
      <w:r>
        <w:t xml:space="preserve">gemiddelde afvoer Dalfsen en </w:t>
      </w:r>
      <w:proofErr w:type="spellStart"/>
      <w:r>
        <w:t>Emlichheim</w:t>
      </w:r>
      <w:proofErr w:type="spellEnd"/>
    </w:p>
    <w:tbl>
      <w:tblPr>
        <w:tblStyle w:val="LightList-Accent1"/>
        <w:tblW w:w="6054" w:type="dxa"/>
        <w:tblLook w:val="04A0" w:firstRow="1" w:lastRow="0" w:firstColumn="1" w:lastColumn="0" w:noHBand="0" w:noVBand="1"/>
      </w:tblPr>
      <w:tblGrid>
        <w:gridCol w:w="1565"/>
        <w:gridCol w:w="1558"/>
        <w:gridCol w:w="1506"/>
        <w:gridCol w:w="1425"/>
      </w:tblGrid>
      <w:tr w:rsidR="006333DF" w:rsidRPr="00470277" w14:paraId="10381A90" w14:textId="77777777" w:rsidTr="007A3BE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6A85B767" w14:textId="77777777" w:rsidR="006333DF" w:rsidRPr="00470277" w:rsidRDefault="006333DF" w:rsidP="007A3BE2">
            <w:pPr>
              <w:rPr>
                <w:rFonts w:ascii="Calibri" w:hAnsi="Calibri"/>
                <w:color w:val="F2F2F2" w:themeColor="background1" w:themeShade="F2"/>
                <w:sz w:val="22"/>
                <w:szCs w:val="22"/>
                <w:lang w:val="en-GB" w:eastAsia="zh-CN"/>
              </w:rPr>
            </w:pPr>
            <w:r w:rsidRPr="00470277">
              <w:rPr>
                <w:rFonts w:ascii="Calibri" w:hAnsi="Calibri"/>
                <w:color w:val="F2F2F2" w:themeColor="background1" w:themeShade="F2"/>
                <w:sz w:val="22"/>
                <w:szCs w:val="22"/>
                <w:lang w:eastAsia="zh-CN"/>
              </w:rPr>
              <w:t> </w:t>
            </w:r>
            <w:proofErr w:type="spellStart"/>
            <w:r w:rsidRPr="00470277">
              <w:rPr>
                <w:rFonts w:ascii="Calibri" w:hAnsi="Calibri"/>
                <w:color w:val="F2F2F2" w:themeColor="background1" w:themeShade="F2"/>
                <w:sz w:val="22"/>
                <w:szCs w:val="22"/>
                <w:lang w:val="en-GB" w:eastAsia="zh-CN"/>
              </w:rPr>
              <w:t>Maand</w:t>
            </w:r>
            <w:proofErr w:type="spellEnd"/>
          </w:p>
        </w:tc>
        <w:tc>
          <w:tcPr>
            <w:tcW w:w="1558" w:type="dxa"/>
            <w:noWrap/>
            <w:hideMark/>
          </w:tcPr>
          <w:p w14:paraId="26D9D651" w14:textId="77777777" w:rsidR="006333DF" w:rsidRPr="00470277"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22"/>
                <w:szCs w:val="22"/>
                <w:lang w:val="en-GB" w:eastAsia="zh-CN"/>
              </w:rPr>
            </w:pPr>
            <w:proofErr w:type="spellStart"/>
            <w:r w:rsidRPr="00470277">
              <w:rPr>
                <w:rFonts w:ascii="Calibri" w:hAnsi="Calibri"/>
                <w:color w:val="F2F2F2" w:themeColor="background1" w:themeShade="F2"/>
                <w:sz w:val="22"/>
                <w:szCs w:val="22"/>
                <w:lang w:val="en-GB" w:eastAsia="zh-CN"/>
              </w:rPr>
              <w:t>Emlichheim</w:t>
            </w:r>
            <w:proofErr w:type="spellEnd"/>
          </w:p>
          <w:p w14:paraId="0DFFAA7C" w14:textId="77777777" w:rsidR="006333DF" w:rsidRPr="00470277"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22"/>
                <w:szCs w:val="22"/>
                <w:lang w:val="en-GB" w:eastAsia="zh-CN"/>
              </w:rPr>
            </w:pPr>
            <w:r w:rsidRPr="00470277">
              <w:rPr>
                <w:rFonts w:ascii="Calibri" w:hAnsi="Calibri"/>
                <w:color w:val="F2F2F2" w:themeColor="background1" w:themeShade="F2"/>
                <w:sz w:val="22"/>
                <w:szCs w:val="22"/>
                <w:lang w:val="en-GB" w:eastAsia="zh-CN"/>
              </w:rPr>
              <w:t>(m</w:t>
            </w:r>
            <w:r w:rsidRPr="00470277">
              <w:rPr>
                <w:rFonts w:ascii="Calibri" w:hAnsi="Calibri"/>
                <w:color w:val="F2F2F2" w:themeColor="background1" w:themeShade="F2"/>
                <w:sz w:val="22"/>
                <w:szCs w:val="22"/>
                <w:vertAlign w:val="superscript"/>
                <w:lang w:val="en-GB" w:eastAsia="zh-CN"/>
              </w:rPr>
              <w:t>3</w:t>
            </w:r>
            <w:r w:rsidRPr="00470277">
              <w:rPr>
                <w:rFonts w:ascii="Calibri" w:hAnsi="Calibri"/>
                <w:color w:val="F2F2F2" w:themeColor="background1" w:themeShade="F2"/>
                <w:sz w:val="22"/>
                <w:szCs w:val="22"/>
                <w:lang w:val="en-GB" w:eastAsia="zh-CN"/>
              </w:rPr>
              <w:t>/s)</w:t>
            </w:r>
          </w:p>
        </w:tc>
        <w:tc>
          <w:tcPr>
            <w:tcW w:w="1506" w:type="dxa"/>
            <w:noWrap/>
            <w:hideMark/>
          </w:tcPr>
          <w:p w14:paraId="243C0E59" w14:textId="77777777" w:rsidR="006333DF" w:rsidRPr="00470277"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22"/>
                <w:szCs w:val="22"/>
                <w:lang w:val="en-GB" w:eastAsia="zh-CN"/>
              </w:rPr>
            </w:pPr>
            <w:proofErr w:type="spellStart"/>
            <w:r w:rsidRPr="00470277">
              <w:rPr>
                <w:rFonts w:ascii="Calibri" w:hAnsi="Calibri"/>
                <w:color w:val="F2F2F2" w:themeColor="background1" w:themeShade="F2"/>
                <w:sz w:val="22"/>
                <w:szCs w:val="22"/>
                <w:lang w:val="en-GB" w:eastAsia="zh-CN"/>
              </w:rPr>
              <w:t>Dalfsen</w:t>
            </w:r>
            <w:proofErr w:type="spellEnd"/>
          </w:p>
          <w:p w14:paraId="2EFF21C2" w14:textId="77777777" w:rsidR="006333DF" w:rsidRPr="00470277"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22"/>
                <w:szCs w:val="22"/>
                <w:lang w:val="en-GB" w:eastAsia="zh-CN"/>
              </w:rPr>
            </w:pPr>
            <w:r w:rsidRPr="00470277">
              <w:rPr>
                <w:rFonts w:ascii="Calibri" w:hAnsi="Calibri"/>
                <w:color w:val="F2F2F2" w:themeColor="background1" w:themeShade="F2"/>
                <w:sz w:val="22"/>
                <w:szCs w:val="22"/>
                <w:lang w:val="en-GB" w:eastAsia="zh-CN"/>
              </w:rPr>
              <w:t>(m</w:t>
            </w:r>
            <w:r w:rsidRPr="00470277">
              <w:rPr>
                <w:rFonts w:ascii="Calibri" w:hAnsi="Calibri"/>
                <w:color w:val="F2F2F2" w:themeColor="background1" w:themeShade="F2"/>
                <w:sz w:val="22"/>
                <w:szCs w:val="22"/>
                <w:vertAlign w:val="superscript"/>
                <w:lang w:val="en-GB" w:eastAsia="zh-CN"/>
              </w:rPr>
              <w:t>3</w:t>
            </w:r>
            <w:r w:rsidRPr="00470277">
              <w:rPr>
                <w:rFonts w:ascii="Calibri" w:hAnsi="Calibri"/>
                <w:color w:val="F2F2F2" w:themeColor="background1" w:themeShade="F2"/>
                <w:sz w:val="22"/>
                <w:szCs w:val="22"/>
                <w:lang w:val="en-GB" w:eastAsia="zh-CN"/>
              </w:rPr>
              <w:t>/s)</w:t>
            </w:r>
          </w:p>
        </w:tc>
        <w:tc>
          <w:tcPr>
            <w:tcW w:w="1506" w:type="dxa"/>
          </w:tcPr>
          <w:p w14:paraId="0CBED683" w14:textId="77777777" w:rsidR="006333DF" w:rsidRPr="00EE66B6" w:rsidRDefault="006333DF" w:rsidP="007A3BE2">
            <w:pPr>
              <w:cnfStyle w:val="100000000000" w:firstRow="1" w:lastRow="0" w:firstColumn="0" w:lastColumn="0" w:oddVBand="0" w:evenVBand="0" w:oddHBand="0" w:evenHBand="0" w:firstRowFirstColumn="0" w:firstRowLastColumn="0" w:lastRowFirstColumn="0" w:lastRowLastColumn="0"/>
            </w:pPr>
            <w:r w:rsidRPr="00EE66B6">
              <w:t xml:space="preserve">% Bijdrage </w:t>
            </w:r>
            <w:proofErr w:type="spellStart"/>
            <w:r w:rsidRPr="00EE66B6">
              <w:t>Emlichheim</w:t>
            </w:r>
            <w:proofErr w:type="spellEnd"/>
          </w:p>
        </w:tc>
      </w:tr>
      <w:tr w:rsidR="006333DF" w:rsidRPr="00470277" w14:paraId="1DC63A64" w14:textId="77777777" w:rsidTr="007A3B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535FB7EA" w14:textId="77777777" w:rsidR="006333DF" w:rsidRPr="00470277" w:rsidRDefault="006333DF" w:rsidP="007A3BE2">
            <w:pPr>
              <w:rPr>
                <w:rFonts w:ascii="Calibri" w:hAnsi="Calibri"/>
                <w:color w:val="000000"/>
                <w:sz w:val="22"/>
                <w:szCs w:val="22"/>
                <w:lang w:val="en-GB" w:eastAsia="zh-CN"/>
              </w:rPr>
            </w:pPr>
            <w:proofErr w:type="spellStart"/>
            <w:r w:rsidRPr="00470277">
              <w:rPr>
                <w:rFonts w:ascii="Calibri" w:hAnsi="Calibri"/>
                <w:color w:val="000000"/>
                <w:sz w:val="22"/>
                <w:szCs w:val="22"/>
                <w:lang w:val="en-GB" w:eastAsia="zh-CN"/>
              </w:rPr>
              <w:t>J</w:t>
            </w:r>
            <w:r>
              <w:rPr>
                <w:rFonts w:ascii="Calibri" w:hAnsi="Calibri"/>
                <w:color w:val="000000"/>
                <w:sz w:val="22"/>
                <w:szCs w:val="22"/>
                <w:lang w:val="en-GB" w:eastAsia="zh-CN"/>
              </w:rPr>
              <w:t>anuari</w:t>
            </w:r>
            <w:proofErr w:type="spellEnd"/>
          </w:p>
        </w:tc>
        <w:tc>
          <w:tcPr>
            <w:tcW w:w="1558" w:type="dxa"/>
            <w:noWrap/>
            <w:hideMark/>
          </w:tcPr>
          <w:p w14:paraId="1A1F6F4A"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22</w:t>
            </w:r>
          </w:p>
        </w:tc>
        <w:tc>
          <w:tcPr>
            <w:tcW w:w="1506" w:type="dxa"/>
            <w:noWrap/>
            <w:hideMark/>
          </w:tcPr>
          <w:p w14:paraId="42FD3735"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42</w:t>
            </w:r>
          </w:p>
        </w:tc>
        <w:tc>
          <w:tcPr>
            <w:tcW w:w="1506" w:type="dxa"/>
          </w:tcPr>
          <w:p w14:paraId="073BD77B" w14:textId="77777777" w:rsidR="006333DF" w:rsidRPr="00EE66B6" w:rsidRDefault="006333DF" w:rsidP="007A3BE2">
            <w:pPr>
              <w:cnfStyle w:val="000000100000" w:firstRow="0" w:lastRow="0" w:firstColumn="0" w:lastColumn="0" w:oddVBand="0" w:evenVBand="0" w:oddHBand="1" w:evenHBand="0" w:firstRowFirstColumn="0" w:firstRowLastColumn="0" w:lastRowFirstColumn="0" w:lastRowLastColumn="0"/>
            </w:pPr>
            <w:r w:rsidRPr="00EE66B6">
              <w:t>51%</w:t>
            </w:r>
          </w:p>
        </w:tc>
      </w:tr>
      <w:tr w:rsidR="006333DF" w:rsidRPr="00470277" w14:paraId="06E3046D" w14:textId="77777777" w:rsidTr="007A3BE2">
        <w:trPr>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58BAC45A" w14:textId="77777777" w:rsidR="006333DF" w:rsidRPr="00470277" w:rsidRDefault="006333DF" w:rsidP="007A3BE2">
            <w:pPr>
              <w:rPr>
                <w:rFonts w:ascii="Calibri" w:hAnsi="Calibri"/>
                <w:color w:val="000000"/>
                <w:sz w:val="22"/>
                <w:szCs w:val="22"/>
                <w:lang w:val="en-GB" w:eastAsia="zh-CN"/>
              </w:rPr>
            </w:pPr>
            <w:proofErr w:type="spellStart"/>
            <w:r w:rsidRPr="00470277">
              <w:rPr>
                <w:rFonts w:ascii="Calibri" w:hAnsi="Calibri"/>
                <w:color w:val="000000"/>
                <w:sz w:val="22"/>
                <w:szCs w:val="22"/>
                <w:lang w:val="en-GB" w:eastAsia="zh-CN"/>
              </w:rPr>
              <w:t>F</w:t>
            </w:r>
            <w:r>
              <w:rPr>
                <w:rFonts w:ascii="Calibri" w:hAnsi="Calibri"/>
                <w:color w:val="000000"/>
                <w:sz w:val="22"/>
                <w:szCs w:val="22"/>
                <w:lang w:val="en-GB" w:eastAsia="zh-CN"/>
              </w:rPr>
              <w:t>ebruari</w:t>
            </w:r>
            <w:proofErr w:type="spellEnd"/>
          </w:p>
        </w:tc>
        <w:tc>
          <w:tcPr>
            <w:tcW w:w="1558" w:type="dxa"/>
            <w:noWrap/>
            <w:hideMark/>
          </w:tcPr>
          <w:p w14:paraId="100B891D"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18</w:t>
            </w:r>
          </w:p>
        </w:tc>
        <w:tc>
          <w:tcPr>
            <w:tcW w:w="1506" w:type="dxa"/>
            <w:noWrap/>
            <w:hideMark/>
          </w:tcPr>
          <w:p w14:paraId="2597DDE7"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40</w:t>
            </w:r>
          </w:p>
        </w:tc>
        <w:tc>
          <w:tcPr>
            <w:tcW w:w="1506" w:type="dxa"/>
          </w:tcPr>
          <w:p w14:paraId="4E289B84" w14:textId="77777777" w:rsidR="006333DF" w:rsidRPr="00EE66B6" w:rsidRDefault="006333DF" w:rsidP="007A3BE2">
            <w:pPr>
              <w:cnfStyle w:val="000000000000" w:firstRow="0" w:lastRow="0" w:firstColumn="0" w:lastColumn="0" w:oddVBand="0" w:evenVBand="0" w:oddHBand="0" w:evenHBand="0" w:firstRowFirstColumn="0" w:firstRowLastColumn="0" w:lastRowFirstColumn="0" w:lastRowLastColumn="0"/>
            </w:pPr>
            <w:r w:rsidRPr="00EE66B6">
              <w:t>46%</w:t>
            </w:r>
          </w:p>
        </w:tc>
      </w:tr>
      <w:tr w:rsidR="006333DF" w:rsidRPr="00470277" w14:paraId="33EC6E6D" w14:textId="77777777" w:rsidTr="007A3B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4E2D8B89" w14:textId="77777777" w:rsidR="006333DF" w:rsidRPr="00470277" w:rsidRDefault="006333DF" w:rsidP="007A3BE2">
            <w:pPr>
              <w:rPr>
                <w:rFonts w:ascii="Calibri" w:hAnsi="Calibri"/>
                <w:color w:val="000000"/>
                <w:sz w:val="22"/>
                <w:szCs w:val="22"/>
                <w:lang w:val="en-GB" w:eastAsia="zh-CN"/>
              </w:rPr>
            </w:pPr>
            <w:proofErr w:type="spellStart"/>
            <w:r w:rsidRPr="00470277">
              <w:rPr>
                <w:rFonts w:ascii="Calibri" w:hAnsi="Calibri"/>
                <w:color w:val="000000"/>
                <w:sz w:val="22"/>
                <w:szCs w:val="22"/>
                <w:lang w:val="en-GB" w:eastAsia="zh-CN"/>
              </w:rPr>
              <w:t>M</w:t>
            </w:r>
            <w:r>
              <w:rPr>
                <w:rFonts w:ascii="Calibri" w:hAnsi="Calibri"/>
                <w:color w:val="000000"/>
                <w:sz w:val="22"/>
                <w:szCs w:val="22"/>
                <w:lang w:val="en-GB" w:eastAsia="zh-CN"/>
              </w:rPr>
              <w:t>aart</w:t>
            </w:r>
            <w:proofErr w:type="spellEnd"/>
          </w:p>
        </w:tc>
        <w:tc>
          <w:tcPr>
            <w:tcW w:w="1558" w:type="dxa"/>
            <w:noWrap/>
            <w:hideMark/>
          </w:tcPr>
          <w:p w14:paraId="444EDA9D"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17</w:t>
            </w:r>
          </w:p>
        </w:tc>
        <w:tc>
          <w:tcPr>
            <w:tcW w:w="1506" w:type="dxa"/>
            <w:noWrap/>
            <w:hideMark/>
          </w:tcPr>
          <w:p w14:paraId="20259CB1"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36</w:t>
            </w:r>
          </w:p>
        </w:tc>
        <w:tc>
          <w:tcPr>
            <w:tcW w:w="1506" w:type="dxa"/>
          </w:tcPr>
          <w:p w14:paraId="5DF8FC1B" w14:textId="77777777" w:rsidR="006333DF" w:rsidRPr="00EE66B6" w:rsidRDefault="006333DF" w:rsidP="007A3BE2">
            <w:pPr>
              <w:cnfStyle w:val="000000100000" w:firstRow="0" w:lastRow="0" w:firstColumn="0" w:lastColumn="0" w:oddVBand="0" w:evenVBand="0" w:oddHBand="1" w:evenHBand="0" w:firstRowFirstColumn="0" w:firstRowLastColumn="0" w:lastRowFirstColumn="0" w:lastRowLastColumn="0"/>
            </w:pPr>
            <w:r w:rsidRPr="00EE66B6">
              <w:t>48%</w:t>
            </w:r>
          </w:p>
        </w:tc>
      </w:tr>
      <w:tr w:rsidR="006333DF" w:rsidRPr="00470277" w14:paraId="4E5DD6B5" w14:textId="77777777" w:rsidTr="007A3BE2">
        <w:trPr>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1055248A" w14:textId="77777777" w:rsidR="006333DF" w:rsidRPr="00470277" w:rsidRDefault="006333DF" w:rsidP="007A3BE2">
            <w:pPr>
              <w:rPr>
                <w:rFonts w:ascii="Calibri" w:hAnsi="Calibri"/>
                <w:color w:val="000000"/>
                <w:sz w:val="22"/>
                <w:szCs w:val="22"/>
                <w:lang w:val="en-GB" w:eastAsia="zh-CN"/>
              </w:rPr>
            </w:pPr>
            <w:r w:rsidRPr="00470277">
              <w:rPr>
                <w:rFonts w:ascii="Calibri" w:hAnsi="Calibri"/>
                <w:color w:val="000000"/>
                <w:sz w:val="22"/>
                <w:szCs w:val="22"/>
                <w:lang w:val="en-GB" w:eastAsia="zh-CN"/>
              </w:rPr>
              <w:t>A</w:t>
            </w:r>
            <w:r>
              <w:rPr>
                <w:rFonts w:ascii="Calibri" w:hAnsi="Calibri"/>
                <w:color w:val="000000"/>
                <w:sz w:val="22"/>
                <w:szCs w:val="22"/>
                <w:lang w:val="en-GB" w:eastAsia="zh-CN"/>
              </w:rPr>
              <w:t>pril</w:t>
            </w:r>
          </w:p>
        </w:tc>
        <w:tc>
          <w:tcPr>
            <w:tcW w:w="1558" w:type="dxa"/>
            <w:noWrap/>
            <w:hideMark/>
          </w:tcPr>
          <w:p w14:paraId="2D678CEA"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12</w:t>
            </w:r>
          </w:p>
        </w:tc>
        <w:tc>
          <w:tcPr>
            <w:tcW w:w="1506" w:type="dxa"/>
            <w:noWrap/>
            <w:hideMark/>
          </w:tcPr>
          <w:p w14:paraId="7895AB1F"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25</w:t>
            </w:r>
          </w:p>
        </w:tc>
        <w:tc>
          <w:tcPr>
            <w:tcW w:w="1506" w:type="dxa"/>
          </w:tcPr>
          <w:p w14:paraId="20D2B45B" w14:textId="77777777" w:rsidR="006333DF" w:rsidRPr="00EE66B6" w:rsidRDefault="006333DF" w:rsidP="007A3BE2">
            <w:pPr>
              <w:cnfStyle w:val="000000000000" w:firstRow="0" w:lastRow="0" w:firstColumn="0" w:lastColumn="0" w:oddVBand="0" w:evenVBand="0" w:oddHBand="0" w:evenHBand="0" w:firstRowFirstColumn="0" w:firstRowLastColumn="0" w:lastRowFirstColumn="0" w:lastRowLastColumn="0"/>
            </w:pPr>
            <w:r w:rsidRPr="00EE66B6">
              <w:t>48%</w:t>
            </w:r>
          </w:p>
        </w:tc>
      </w:tr>
      <w:tr w:rsidR="006333DF" w:rsidRPr="00470277" w14:paraId="292652E0" w14:textId="77777777" w:rsidTr="007A3B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0102BAD2" w14:textId="77777777" w:rsidR="006333DF" w:rsidRPr="00470277" w:rsidRDefault="006333DF" w:rsidP="007A3BE2">
            <w:pPr>
              <w:rPr>
                <w:rFonts w:ascii="Calibri" w:hAnsi="Calibri"/>
                <w:color w:val="000000"/>
                <w:sz w:val="22"/>
                <w:szCs w:val="22"/>
                <w:lang w:val="en-GB" w:eastAsia="zh-CN"/>
              </w:rPr>
            </w:pPr>
            <w:r w:rsidRPr="00470277">
              <w:rPr>
                <w:rFonts w:ascii="Calibri" w:hAnsi="Calibri"/>
                <w:color w:val="000000"/>
                <w:sz w:val="22"/>
                <w:szCs w:val="22"/>
                <w:lang w:val="en-GB" w:eastAsia="zh-CN"/>
              </w:rPr>
              <w:t>M</w:t>
            </w:r>
            <w:r>
              <w:rPr>
                <w:rFonts w:ascii="Calibri" w:hAnsi="Calibri"/>
                <w:color w:val="000000"/>
                <w:sz w:val="22"/>
                <w:szCs w:val="22"/>
                <w:lang w:val="en-GB" w:eastAsia="zh-CN"/>
              </w:rPr>
              <w:t>ei</w:t>
            </w:r>
          </w:p>
        </w:tc>
        <w:tc>
          <w:tcPr>
            <w:tcW w:w="1558" w:type="dxa"/>
            <w:noWrap/>
            <w:hideMark/>
          </w:tcPr>
          <w:p w14:paraId="60C5AE54"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8</w:t>
            </w:r>
          </w:p>
        </w:tc>
        <w:tc>
          <w:tcPr>
            <w:tcW w:w="1506" w:type="dxa"/>
            <w:noWrap/>
            <w:hideMark/>
          </w:tcPr>
          <w:p w14:paraId="1ABDB485"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15</w:t>
            </w:r>
          </w:p>
        </w:tc>
        <w:tc>
          <w:tcPr>
            <w:tcW w:w="1506" w:type="dxa"/>
          </w:tcPr>
          <w:p w14:paraId="7AC315C0" w14:textId="77777777" w:rsidR="006333DF" w:rsidRPr="00EE66B6" w:rsidRDefault="006333DF" w:rsidP="007A3BE2">
            <w:pPr>
              <w:cnfStyle w:val="000000100000" w:firstRow="0" w:lastRow="0" w:firstColumn="0" w:lastColumn="0" w:oddVBand="0" w:evenVBand="0" w:oddHBand="1" w:evenHBand="0" w:firstRowFirstColumn="0" w:firstRowLastColumn="0" w:lastRowFirstColumn="0" w:lastRowLastColumn="0"/>
            </w:pPr>
            <w:r w:rsidRPr="00EE66B6">
              <w:t>56%</w:t>
            </w:r>
          </w:p>
        </w:tc>
      </w:tr>
      <w:tr w:rsidR="006333DF" w:rsidRPr="00470277" w14:paraId="52EF4156" w14:textId="77777777" w:rsidTr="007A3BE2">
        <w:trPr>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3E46130C" w14:textId="77777777" w:rsidR="006333DF" w:rsidRPr="00470277" w:rsidRDefault="006333DF" w:rsidP="007A3BE2">
            <w:pPr>
              <w:rPr>
                <w:rFonts w:ascii="Calibri" w:hAnsi="Calibri"/>
                <w:color w:val="000000"/>
                <w:sz w:val="22"/>
                <w:szCs w:val="22"/>
                <w:lang w:val="en-GB" w:eastAsia="zh-CN"/>
              </w:rPr>
            </w:pPr>
            <w:proofErr w:type="spellStart"/>
            <w:r w:rsidRPr="00470277">
              <w:rPr>
                <w:rFonts w:ascii="Calibri" w:hAnsi="Calibri"/>
                <w:color w:val="000000"/>
                <w:sz w:val="22"/>
                <w:szCs w:val="22"/>
                <w:lang w:val="en-GB" w:eastAsia="zh-CN"/>
              </w:rPr>
              <w:t>J</w:t>
            </w:r>
            <w:r>
              <w:rPr>
                <w:rFonts w:ascii="Calibri" w:hAnsi="Calibri"/>
                <w:color w:val="000000"/>
                <w:sz w:val="22"/>
                <w:szCs w:val="22"/>
                <w:lang w:val="en-GB" w:eastAsia="zh-CN"/>
              </w:rPr>
              <w:t>uni</w:t>
            </w:r>
            <w:proofErr w:type="spellEnd"/>
          </w:p>
        </w:tc>
        <w:tc>
          <w:tcPr>
            <w:tcW w:w="1558" w:type="dxa"/>
            <w:noWrap/>
            <w:hideMark/>
          </w:tcPr>
          <w:p w14:paraId="21558BA1"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6</w:t>
            </w:r>
          </w:p>
        </w:tc>
        <w:tc>
          <w:tcPr>
            <w:tcW w:w="1506" w:type="dxa"/>
            <w:noWrap/>
            <w:hideMark/>
          </w:tcPr>
          <w:p w14:paraId="69DA51EA"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9</w:t>
            </w:r>
          </w:p>
        </w:tc>
        <w:tc>
          <w:tcPr>
            <w:tcW w:w="1506" w:type="dxa"/>
          </w:tcPr>
          <w:p w14:paraId="77856136" w14:textId="77777777" w:rsidR="006333DF" w:rsidRPr="00EE66B6" w:rsidRDefault="006333DF" w:rsidP="007A3BE2">
            <w:pPr>
              <w:cnfStyle w:val="000000000000" w:firstRow="0" w:lastRow="0" w:firstColumn="0" w:lastColumn="0" w:oddVBand="0" w:evenVBand="0" w:oddHBand="0" w:evenHBand="0" w:firstRowFirstColumn="0" w:firstRowLastColumn="0" w:lastRowFirstColumn="0" w:lastRowLastColumn="0"/>
            </w:pPr>
            <w:r w:rsidRPr="00EE66B6">
              <w:t>71%</w:t>
            </w:r>
          </w:p>
        </w:tc>
      </w:tr>
      <w:tr w:rsidR="006333DF" w:rsidRPr="00470277" w14:paraId="5EB8971D" w14:textId="77777777" w:rsidTr="007A3B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3FAA6FA9" w14:textId="77777777" w:rsidR="006333DF" w:rsidRPr="00470277" w:rsidRDefault="006333DF" w:rsidP="007A3BE2">
            <w:pPr>
              <w:rPr>
                <w:rFonts w:ascii="Calibri" w:hAnsi="Calibri"/>
                <w:color w:val="000000"/>
                <w:sz w:val="22"/>
                <w:szCs w:val="22"/>
                <w:lang w:val="en-GB" w:eastAsia="zh-CN"/>
              </w:rPr>
            </w:pPr>
            <w:proofErr w:type="spellStart"/>
            <w:r w:rsidRPr="00470277">
              <w:rPr>
                <w:rFonts w:ascii="Calibri" w:hAnsi="Calibri"/>
                <w:color w:val="000000"/>
                <w:sz w:val="22"/>
                <w:szCs w:val="22"/>
                <w:lang w:val="en-GB" w:eastAsia="zh-CN"/>
              </w:rPr>
              <w:t>J</w:t>
            </w:r>
            <w:r>
              <w:rPr>
                <w:rFonts w:ascii="Calibri" w:hAnsi="Calibri"/>
                <w:color w:val="000000"/>
                <w:sz w:val="22"/>
                <w:szCs w:val="22"/>
                <w:lang w:val="en-GB" w:eastAsia="zh-CN"/>
              </w:rPr>
              <w:t>uli</w:t>
            </w:r>
            <w:proofErr w:type="spellEnd"/>
          </w:p>
        </w:tc>
        <w:tc>
          <w:tcPr>
            <w:tcW w:w="1558" w:type="dxa"/>
            <w:noWrap/>
            <w:hideMark/>
          </w:tcPr>
          <w:p w14:paraId="088A840F"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6</w:t>
            </w:r>
          </w:p>
        </w:tc>
        <w:tc>
          <w:tcPr>
            <w:tcW w:w="1506" w:type="dxa"/>
            <w:noWrap/>
            <w:hideMark/>
          </w:tcPr>
          <w:p w14:paraId="44F8E8E0"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9</w:t>
            </w:r>
          </w:p>
        </w:tc>
        <w:tc>
          <w:tcPr>
            <w:tcW w:w="1506" w:type="dxa"/>
          </w:tcPr>
          <w:p w14:paraId="1C0AA069" w14:textId="77777777" w:rsidR="006333DF" w:rsidRPr="00EE66B6" w:rsidRDefault="006333DF" w:rsidP="007A3BE2">
            <w:pPr>
              <w:cnfStyle w:val="000000100000" w:firstRow="0" w:lastRow="0" w:firstColumn="0" w:lastColumn="0" w:oddVBand="0" w:evenVBand="0" w:oddHBand="1" w:evenHBand="0" w:firstRowFirstColumn="0" w:firstRowLastColumn="0" w:lastRowFirstColumn="0" w:lastRowLastColumn="0"/>
            </w:pPr>
            <w:r w:rsidRPr="00EE66B6">
              <w:t>67%</w:t>
            </w:r>
          </w:p>
        </w:tc>
      </w:tr>
      <w:tr w:rsidR="006333DF" w:rsidRPr="00470277" w14:paraId="5CB5D1EC" w14:textId="77777777" w:rsidTr="007A3BE2">
        <w:trPr>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6A8A0B80" w14:textId="77777777" w:rsidR="006333DF" w:rsidRPr="00470277" w:rsidRDefault="006333DF" w:rsidP="007A3BE2">
            <w:pPr>
              <w:rPr>
                <w:rFonts w:ascii="Calibri" w:hAnsi="Calibri"/>
                <w:color w:val="000000"/>
                <w:sz w:val="22"/>
                <w:szCs w:val="22"/>
                <w:lang w:val="en-GB" w:eastAsia="zh-CN"/>
              </w:rPr>
            </w:pPr>
            <w:r w:rsidRPr="00470277">
              <w:rPr>
                <w:rFonts w:ascii="Calibri" w:hAnsi="Calibri"/>
                <w:color w:val="000000"/>
                <w:sz w:val="22"/>
                <w:szCs w:val="22"/>
                <w:lang w:val="en-GB" w:eastAsia="zh-CN"/>
              </w:rPr>
              <w:t>A</w:t>
            </w:r>
            <w:r>
              <w:rPr>
                <w:rFonts w:ascii="Calibri" w:hAnsi="Calibri"/>
                <w:color w:val="000000"/>
                <w:sz w:val="22"/>
                <w:szCs w:val="22"/>
                <w:lang w:val="en-GB" w:eastAsia="zh-CN"/>
              </w:rPr>
              <w:t>ugustus</w:t>
            </w:r>
          </w:p>
        </w:tc>
        <w:tc>
          <w:tcPr>
            <w:tcW w:w="1558" w:type="dxa"/>
            <w:noWrap/>
            <w:hideMark/>
          </w:tcPr>
          <w:p w14:paraId="4CE810C8"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6</w:t>
            </w:r>
          </w:p>
        </w:tc>
        <w:tc>
          <w:tcPr>
            <w:tcW w:w="1506" w:type="dxa"/>
            <w:noWrap/>
            <w:hideMark/>
          </w:tcPr>
          <w:p w14:paraId="7DD895FB"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10</w:t>
            </w:r>
          </w:p>
        </w:tc>
        <w:tc>
          <w:tcPr>
            <w:tcW w:w="1506" w:type="dxa"/>
          </w:tcPr>
          <w:p w14:paraId="78FEA967" w14:textId="77777777" w:rsidR="006333DF" w:rsidRPr="00EE66B6" w:rsidRDefault="006333DF" w:rsidP="007A3BE2">
            <w:pPr>
              <w:cnfStyle w:val="000000000000" w:firstRow="0" w:lastRow="0" w:firstColumn="0" w:lastColumn="0" w:oddVBand="0" w:evenVBand="0" w:oddHBand="0" w:evenHBand="0" w:firstRowFirstColumn="0" w:firstRowLastColumn="0" w:lastRowFirstColumn="0" w:lastRowLastColumn="0"/>
            </w:pPr>
            <w:r w:rsidRPr="00EE66B6">
              <w:t>61%</w:t>
            </w:r>
          </w:p>
        </w:tc>
      </w:tr>
      <w:tr w:rsidR="006333DF" w:rsidRPr="00470277" w14:paraId="7527FEF0" w14:textId="77777777" w:rsidTr="007A3B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46432E2A" w14:textId="77777777" w:rsidR="006333DF" w:rsidRPr="00470277" w:rsidRDefault="006333DF" w:rsidP="007A3BE2">
            <w:pPr>
              <w:rPr>
                <w:rFonts w:ascii="Calibri" w:hAnsi="Calibri"/>
                <w:color w:val="000000"/>
                <w:sz w:val="22"/>
                <w:szCs w:val="22"/>
                <w:lang w:val="en-GB" w:eastAsia="zh-CN"/>
              </w:rPr>
            </w:pPr>
            <w:r w:rsidRPr="00470277">
              <w:rPr>
                <w:rFonts w:ascii="Calibri" w:hAnsi="Calibri"/>
                <w:color w:val="000000"/>
                <w:sz w:val="22"/>
                <w:szCs w:val="22"/>
                <w:lang w:val="en-GB" w:eastAsia="zh-CN"/>
              </w:rPr>
              <w:t>S</w:t>
            </w:r>
            <w:r>
              <w:rPr>
                <w:rFonts w:ascii="Calibri" w:hAnsi="Calibri"/>
                <w:color w:val="000000"/>
                <w:sz w:val="22"/>
                <w:szCs w:val="22"/>
                <w:lang w:val="en-GB" w:eastAsia="zh-CN"/>
              </w:rPr>
              <w:t>eptember</w:t>
            </w:r>
          </w:p>
        </w:tc>
        <w:tc>
          <w:tcPr>
            <w:tcW w:w="1558" w:type="dxa"/>
            <w:noWrap/>
            <w:hideMark/>
          </w:tcPr>
          <w:p w14:paraId="1A4EDC86"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7</w:t>
            </w:r>
          </w:p>
        </w:tc>
        <w:tc>
          <w:tcPr>
            <w:tcW w:w="1506" w:type="dxa"/>
            <w:noWrap/>
            <w:hideMark/>
          </w:tcPr>
          <w:p w14:paraId="5E6EBD4C"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10</w:t>
            </w:r>
          </w:p>
        </w:tc>
        <w:tc>
          <w:tcPr>
            <w:tcW w:w="1506" w:type="dxa"/>
          </w:tcPr>
          <w:p w14:paraId="5960E46D" w14:textId="77777777" w:rsidR="006333DF" w:rsidRPr="00EE66B6" w:rsidRDefault="006333DF" w:rsidP="007A3BE2">
            <w:pPr>
              <w:cnfStyle w:val="000000100000" w:firstRow="0" w:lastRow="0" w:firstColumn="0" w:lastColumn="0" w:oddVBand="0" w:evenVBand="0" w:oddHBand="1" w:evenHBand="0" w:firstRowFirstColumn="0" w:firstRowLastColumn="0" w:lastRowFirstColumn="0" w:lastRowLastColumn="0"/>
            </w:pPr>
            <w:r w:rsidRPr="00EE66B6">
              <w:t>65%</w:t>
            </w:r>
          </w:p>
        </w:tc>
      </w:tr>
      <w:tr w:rsidR="006333DF" w:rsidRPr="00470277" w14:paraId="0AAE55B7" w14:textId="77777777" w:rsidTr="007A3BE2">
        <w:trPr>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1A6C391F" w14:textId="77777777" w:rsidR="006333DF" w:rsidRPr="00470277" w:rsidRDefault="006333DF" w:rsidP="007A3BE2">
            <w:pPr>
              <w:rPr>
                <w:rFonts w:ascii="Calibri" w:hAnsi="Calibri"/>
                <w:color w:val="000000"/>
                <w:sz w:val="22"/>
                <w:szCs w:val="22"/>
                <w:lang w:val="en-GB" w:eastAsia="zh-CN"/>
              </w:rPr>
            </w:pPr>
            <w:proofErr w:type="spellStart"/>
            <w:r w:rsidRPr="00470277">
              <w:rPr>
                <w:rFonts w:ascii="Calibri" w:hAnsi="Calibri"/>
                <w:color w:val="000000"/>
                <w:sz w:val="22"/>
                <w:szCs w:val="22"/>
                <w:lang w:val="en-GB" w:eastAsia="zh-CN"/>
              </w:rPr>
              <w:t>O</w:t>
            </w:r>
            <w:r>
              <w:rPr>
                <w:rFonts w:ascii="Calibri" w:hAnsi="Calibri"/>
                <w:color w:val="000000"/>
                <w:sz w:val="22"/>
                <w:szCs w:val="22"/>
                <w:lang w:val="en-GB" w:eastAsia="zh-CN"/>
              </w:rPr>
              <w:t>ktober</w:t>
            </w:r>
            <w:proofErr w:type="spellEnd"/>
          </w:p>
        </w:tc>
        <w:tc>
          <w:tcPr>
            <w:tcW w:w="1558" w:type="dxa"/>
            <w:noWrap/>
            <w:hideMark/>
          </w:tcPr>
          <w:p w14:paraId="44D81E85"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8</w:t>
            </w:r>
          </w:p>
        </w:tc>
        <w:tc>
          <w:tcPr>
            <w:tcW w:w="1506" w:type="dxa"/>
            <w:noWrap/>
            <w:hideMark/>
          </w:tcPr>
          <w:p w14:paraId="3217C05D"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17</w:t>
            </w:r>
          </w:p>
        </w:tc>
        <w:tc>
          <w:tcPr>
            <w:tcW w:w="1506" w:type="dxa"/>
          </w:tcPr>
          <w:p w14:paraId="543B86C7" w14:textId="77777777" w:rsidR="006333DF" w:rsidRPr="00EE66B6" w:rsidRDefault="006333DF" w:rsidP="007A3BE2">
            <w:pPr>
              <w:cnfStyle w:val="000000000000" w:firstRow="0" w:lastRow="0" w:firstColumn="0" w:lastColumn="0" w:oddVBand="0" w:evenVBand="0" w:oddHBand="0" w:evenHBand="0" w:firstRowFirstColumn="0" w:firstRowLastColumn="0" w:lastRowFirstColumn="0" w:lastRowLastColumn="0"/>
            </w:pPr>
            <w:r w:rsidRPr="00EE66B6">
              <w:t>50%</w:t>
            </w:r>
          </w:p>
        </w:tc>
      </w:tr>
      <w:tr w:rsidR="006333DF" w:rsidRPr="00470277" w14:paraId="0083D2E0" w14:textId="77777777" w:rsidTr="007A3B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5D1B03A7" w14:textId="77777777" w:rsidR="006333DF" w:rsidRPr="00470277" w:rsidRDefault="006333DF" w:rsidP="007A3BE2">
            <w:pPr>
              <w:rPr>
                <w:rFonts w:ascii="Calibri" w:hAnsi="Calibri"/>
                <w:color w:val="000000"/>
                <w:sz w:val="22"/>
                <w:szCs w:val="22"/>
                <w:lang w:val="en-GB" w:eastAsia="zh-CN"/>
              </w:rPr>
            </w:pPr>
            <w:r w:rsidRPr="00470277">
              <w:rPr>
                <w:rFonts w:ascii="Calibri" w:hAnsi="Calibri"/>
                <w:color w:val="000000"/>
                <w:sz w:val="22"/>
                <w:szCs w:val="22"/>
                <w:lang w:val="en-GB" w:eastAsia="zh-CN"/>
              </w:rPr>
              <w:t>N</w:t>
            </w:r>
            <w:r>
              <w:rPr>
                <w:rFonts w:ascii="Calibri" w:hAnsi="Calibri"/>
                <w:color w:val="000000"/>
                <w:sz w:val="22"/>
                <w:szCs w:val="22"/>
                <w:lang w:val="en-GB" w:eastAsia="zh-CN"/>
              </w:rPr>
              <w:t>ovember</w:t>
            </w:r>
          </w:p>
        </w:tc>
        <w:tc>
          <w:tcPr>
            <w:tcW w:w="1558" w:type="dxa"/>
            <w:noWrap/>
            <w:hideMark/>
          </w:tcPr>
          <w:p w14:paraId="70680404"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14</w:t>
            </w:r>
          </w:p>
        </w:tc>
        <w:tc>
          <w:tcPr>
            <w:tcW w:w="1506" w:type="dxa"/>
            <w:noWrap/>
            <w:hideMark/>
          </w:tcPr>
          <w:p w14:paraId="616F124D" w14:textId="77777777" w:rsidR="006333DF" w:rsidRPr="00972B30" w:rsidRDefault="006333DF" w:rsidP="007A3BE2">
            <w:pPr>
              <w:cnfStyle w:val="000000100000" w:firstRow="0" w:lastRow="0" w:firstColumn="0" w:lastColumn="0" w:oddVBand="0" w:evenVBand="0" w:oddHBand="1" w:evenHBand="0" w:firstRowFirstColumn="0" w:firstRowLastColumn="0" w:lastRowFirstColumn="0" w:lastRowLastColumn="0"/>
            </w:pPr>
            <w:r w:rsidRPr="00972B30">
              <w:t>31</w:t>
            </w:r>
          </w:p>
        </w:tc>
        <w:tc>
          <w:tcPr>
            <w:tcW w:w="1506" w:type="dxa"/>
          </w:tcPr>
          <w:p w14:paraId="7D1DEFC2" w14:textId="77777777" w:rsidR="006333DF" w:rsidRPr="00EE66B6" w:rsidRDefault="006333DF" w:rsidP="007A3BE2">
            <w:pPr>
              <w:cnfStyle w:val="000000100000" w:firstRow="0" w:lastRow="0" w:firstColumn="0" w:lastColumn="0" w:oddVBand="0" w:evenVBand="0" w:oddHBand="1" w:evenHBand="0" w:firstRowFirstColumn="0" w:firstRowLastColumn="0" w:lastRowFirstColumn="0" w:lastRowLastColumn="0"/>
            </w:pPr>
            <w:r w:rsidRPr="00EE66B6">
              <w:t>44%</w:t>
            </w:r>
          </w:p>
        </w:tc>
      </w:tr>
      <w:tr w:rsidR="006333DF" w:rsidRPr="00470277" w14:paraId="6A390ED8" w14:textId="77777777" w:rsidTr="007A3BE2">
        <w:trPr>
          <w:trHeight w:val="300"/>
        </w:trPr>
        <w:tc>
          <w:tcPr>
            <w:cnfStyle w:val="001000000000" w:firstRow="0" w:lastRow="0" w:firstColumn="1" w:lastColumn="0" w:oddVBand="0" w:evenVBand="0" w:oddHBand="0" w:evenHBand="0" w:firstRowFirstColumn="0" w:firstRowLastColumn="0" w:lastRowFirstColumn="0" w:lastRowLastColumn="0"/>
            <w:tcW w:w="1484" w:type="dxa"/>
            <w:noWrap/>
            <w:hideMark/>
          </w:tcPr>
          <w:p w14:paraId="5C3D9658" w14:textId="77777777" w:rsidR="006333DF" w:rsidRPr="00470277" w:rsidRDefault="006333DF" w:rsidP="007A3BE2">
            <w:pPr>
              <w:rPr>
                <w:rFonts w:ascii="Calibri" w:hAnsi="Calibri"/>
                <w:color w:val="000000"/>
                <w:sz w:val="22"/>
                <w:szCs w:val="22"/>
                <w:lang w:val="en-GB" w:eastAsia="zh-CN"/>
              </w:rPr>
            </w:pPr>
            <w:r w:rsidRPr="00470277">
              <w:rPr>
                <w:rFonts w:ascii="Calibri" w:hAnsi="Calibri"/>
                <w:color w:val="000000"/>
                <w:sz w:val="22"/>
                <w:szCs w:val="22"/>
                <w:lang w:val="en-GB" w:eastAsia="zh-CN"/>
              </w:rPr>
              <w:t>D</w:t>
            </w:r>
            <w:r>
              <w:rPr>
                <w:rFonts w:ascii="Calibri" w:hAnsi="Calibri"/>
                <w:color w:val="000000"/>
                <w:sz w:val="22"/>
                <w:szCs w:val="22"/>
                <w:lang w:val="en-GB" w:eastAsia="zh-CN"/>
              </w:rPr>
              <w:t>ecember</w:t>
            </w:r>
          </w:p>
        </w:tc>
        <w:tc>
          <w:tcPr>
            <w:tcW w:w="1558" w:type="dxa"/>
            <w:noWrap/>
            <w:hideMark/>
          </w:tcPr>
          <w:p w14:paraId="41BD85F0" w14:textId="77777777" w:rsidR="006333DF" w:rsidRPr="00972B30" w:rsidRDefault="006333DF" w:rsidP="007A3BE2">
            <w:pPr>
              <w:cnfStyle w:val="000000000000" w:firstRow="0" w:lastRow="0" w:firstColumn="0" w:lastColumn="0" w:oddVBand="0" w:evenVBand="0" w:oddHBand="0" w:evenHBand="0" w:firstRowFirstColumn="0" w:firstRowLastColumn="0" w:lastRowFirstColumn="0" w:lastRowLastColumn="0"/>
            </w:pPr>
            <w:r w:rsidRPr="00972B30">
              <w:t>20</w:t>
            </w:r>
          </w:p>
        </w:tc>
        <w:tc>
          <w:tcPr>
            <w:tcW w:w="1506" w:type="dxa"/>
            <w:noWrap/>
            <w:hideMark/>
          </w:tcPr>
          <w:p w14:paraId="1EC81092" w14:textId="77777777" w:rsidR="006333DF" w:rsidRDefault="006333DF" w:rsidP="007A3BE2">
            <w:pPr>
              <w:cnfStyle w:val="000000000000" w:firstRow="0" w:lastRow="0" w:firstColumn="0" w:lastColumn="0" w:oddVBand="0" w:evenVBand="0" w:oddHBand="0" w:evenHBand="0" w:firstRowFirstColumn="0" w:firstRowLastColumn="0" w:lastRowFirstColumn="0" w:lastRowLastColumn="0"/>
            </w:pPr>
            <w:r w:rsidRPr="00972B30">
              <w:t>42</w:t>
            </w:r>
          </w:p>
        </w:tc>
        <w:tc>
          <w:tcPr>
            <w:tcW w:w="1506" w:type="dxa"/>
          </w:tcPr>
          <w:p w14:paraId="7C307658" w14:textId="77777777" w:rsidR="006333DF" w:rsidRDefault="006333DF" w:rsidP="007A3BE2">
            <w:pPr>
              <w:cnfStyle w:val="000000000000" w:firstRow="0" w:lastRow="0" w:firstColumn="0" w:lastColumn="0" w:oddVBand="0" w:evenVBand="0" w:oddHBand="0" w:evenHBand="0" w:firstRowFirstColumn="0" w:firstRowLastColumn="0" w:lastRowFirstColumn="0" w:lastRowLastColumn="0"/>
            </w:pPr>
            <w:r w:rsidRPr="00EE66B6">
              <w:t>47%</w:t>
            </w:r>
          </w:p>
        </w:tc>
      </w:tr>
      <w:tr w:rsidR="006333DF" w:rsidRPr="00470277" w14:paraId="7416BDE5" w14:textId="77777777" w:rsidTr="007A3BE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484" w:type="dxa"/>
            <w:shd w:val="clear" w:color="auto" w:fill="B7DFA8" w:themeFill="accent1" w:themeFillTint="66"/>
            <w:noWrap/>
          </w:tcPr>
          <w:p w14:paraId="29FB5E7E" w14:textId="77777777" w:rsidR="006333DF" w:rsidRPr="00470277" w:rsidRDefault="006333DF" w:rsidP="007A3BE2">
            <w:pPr>
              <w:rPr>
                <w:rFonts w:ascii="Calibri" w:hAnsi="Calibri"/>
                <w:i/>
                <w:color w:val="000000"/>
                <w:sz w:val="22"/>
                <w:szCs w:val="22"/>
                <w:lang w:val="en-GB" w:eastAsia="zh-CN"/>
              </w:rPr>
            </w:pPr>
            <w:proofErr w:type="spellStart"/>
            <w:r w:rsidRPr="00470277">
              <w:rPr>
                <w:rFonts w:ascii="Calibri" w:hAnsi="Calibri"/>
                <w:i/>
                <w:color w:val="000000"/>
                <w:sz w:val="22"/>
                <w:szCs w:val="22"/>
                <w:lang w:val="en-GB" w:eastAsia="zh-CN"/>
              </w:rPr>
              <w:t>Jaargemiddeld</w:t>
            </w:r>
            <w:proofErr w:type="spellEnd"/>
          </w:p>
        </w:tc>
        <w:tc>
          <w:tcPr>
            <w:tcW w:w="1558" w:type="dxa"/>
            <w:shd w:val="clear" w:color="auto" w:fill="B7DFA8" w:themeFill="accent1" w:themeFillTint="66"/>
            <w:noWrap/>
          </w:tcPr>
          <w:p w14:paraId="2B64E270" w14:textId="77777777" w:rsidR="006333DF" w:rsidRPr="00470277" w:rsidRDefault="006333DF" w:rsidP="007A3BE2">
            <w:pPr>
              <w:cnfStyle w:val="000000100000" w:firstRow="0" w:lastRow="0" w:firstColumn="0" w:lastColumn="0" w:oddVBand="0" w:evenVBand="0" w:oddHBand="1" w:evenHBand="0" w:firstRowFirstColumn="0" w:firstRowLastColumn="0" w:lastRowFirstColumn="0" w:lastRowLastColumn="0"/>
              <w:rPr>
                <w:b/>
                <w:i/>
              </w:rPr>
            </w:pPr>
            <w:r w:rsidRPr="00470277">
              <w:rPr>
                <w:b/>
                <w:i/>
              </w:rPr>
              <w:t>12</w:t>
            </w:r>
          </w:p>
        </w:tc>
        <w:tc>
          <w:tcPr>
            <w:tcW w:w="1506" w:type="dxa"/>
            <w:shd w:val="clear" w:color="auto" w:fill="B7DFA8" w:themeFill="accent1" w:themeFillTint="66"/>
            <w:noWrap/>
          </w:tcPr>
          <w:p w14:paraId="584FB449" w14:textId="77777777" w:rsidR="006333DF" w:rsidRPr="00470277" w:rsidRDefault="006333DF" w:rsidP="007A3BE2">
            <w:pPr>
              <w:cnfStyle w:val="000000100000" w:firstRow="0" w:lastRow="0" w:firstColumn="0" w:lastColumn="0" w:oddVBand="0" w:evenVBand="0" w:oddHBand="1" w:evenHBand="0" w:firstRowFirstColumn="0" w:firstRowLastColumn="0" w:lastRowFirstColumn="0" w:lastRowLastColumn="0"/>
              <w:rPr>
                <w:b/>
                <w:i/>
              </w:rPr>
            </w:pPr>
            <w:r w:rsidRPr="00470277">
              <w:rPr>
                <w:b/>
                <w:i/>
              </w:rPr>
              <w:t>24</w:t>
            </w:r>
          </w:p>
        </w:tc>
        <w:tc>
          <w:tcPr>
            <w:tcW w:w="1506" w:type="dxa"/>
            <w:shd w:val="clear" w:color="auto" w:fill="B7DFA8" w:themeFill="accent1" w:themeFillTint="66"/>
          </w:tcPr>
          <w:p w14:paraId="04C426F2" w14:textId="77777777" w:rsidR="006333DF" w:rsidRPr="00470277" w:rsidRDefault="006333DF" w:rsidP="007A3BE2">
            <w:pPr>
              <w:cnfStyle w:val="000000100000" w:firstRow="0" w:lastRow="0" w:firstColumn="0" w:lastColumn="0" w:oddVBand="0" w:evenVBand="0" w:oddHBand="1" w:evenHBand="0" w:firstRowFirstColumn="0" w:firstRowLastColumn="0" w:lastRowFirstColumn="0" w:lastRowLastColumn="0"/>
              <w:rPr>
                <w:b/>
                <w:i/>
              </w:rPr>
            </w:pPr>
            <w:r w:rsidRPr="00470277">
              <w:rPr>
                <w:b/>
                <w:i/>
              </w:rPr>
              <w:t>55%</w:t>
            </w:r>
          </w:p>
        </w:tc>
      </w:tr>
    </w:tbl>
    <w:p w14:paraId="277FEBEF" w14:textId="77777777" w:rsidR="006333DF" w:rsidRDefault="006333DF" w:rsidP="006333DF"/>
    <w:p w14:paraId="718AFF78" w14:textId="77777777" w:rsidR="006333DF" w:rsidRDefault="006333DF" w:rsidP="006333DF"/>
    <w:p w14:paraId="7C77A204" w14:textId="77777777" w:rsidR="006333DF" w:rsidRDefault="006333DF" w:rsidP="006333DF"/>
    <w:p w14:paraId="148F645F" w14:textId="77777777" w:rsidR="006333DF" w:rsidRDefault="006333DF" w:rsidP="006333DF"/>
    <w:p w14:paraId="5C0A6029" w14:textId="1B2E11C3" w:rsidR="006333DF" w:rsidRDefault="006333DF" w:rsidP="006333DF">
      <w:r>
        <w:lastRenderedPageBreak/>
        <w:t xml:space="preserve">Naast het gemiddelde afvoerverloop zijn vooral ook de extreme afvoeren relevant voor </w:t>
      </w:r>
      <w:r w:rsidR="00D61047">
        <w:t xml:space="preserve">de hoogwaterstatistiek die bepaald wordt in </w:t>
      </w:r>
      <w:r>
        <w:t xml:space="preserve">het GRADE project. In </w:t>
      </w:r>
      <w:r>
        <w:fldChar w:fldCharType="begin"/>
      </w:r>
      <w:r>
        <w:instrText xml:space="preserve"> REF _Ref14856520 \h  \* MERGEFORMAT </w:instrText>
      </w:r>
      <w:r>
        <w:fldChar w:fldCharType="separate"/>
      </w:r>
      <w:r w:rsidR="00DC6840">
        <w:t xml:space="preserve">Figuur </w:t>
      </w:r>
      <w:r w:rsidR="00DC6840">
        <w:rPr>
          <w:noProof/>
        </w:rPr>
        <w:t>5</w:t>
      </w:r>
      <w:r>
        <w:fldChar w:fldCharType="end"/>
      </w:r>
      <w:r>
        <w:t xml:space="preserve"> zijn de jaarmaxima geplot voor </w:t>
      </w:r>
      <w:proofErr w:type="spellStart"/>
      <w:r>
        <w:t>Emlichheim</w:t>
      </w:r>
      <w:proofErr w:type="spellEnd"/>
      <w:r>
        <w:t xml:space="preserve"> en Dalfsen voor verschillende herhalingstijden. De herhalingstijden in de figuren zijn vooral indicatief, omdat op basis van de beperkte lengte van de </w:t>
      </w:r>
      <w:r w:rsidR="00D61047">
        <w:t>gemeten afvoer</w:t>
      </w:r>
      <w:r>
        <w:t xml:space="preserve">reeks hiervan slechts een (mathematische) inschatting gemaakt kan worden. </w:t>
      </w:r>
    </w:p>
    <w:p w14:paraId="1517E1F5" w14:textId="77777777" w:rsidR="006333DF" w:rsidRDefault="006333DF" w:rsidP="006333DF"/>
    <w:p w14:paraId="50443E68" w14:textId="05DC21D3" w:rsidR="006333DF" w:rsidRDefault="006333DF" w:rsidP="006333DF">
      <w:r>
        <w:t xml:space="preserve">Interessant is ook om te kijken wanneer hoogwaters vooral voorkomen. In </w:t>
      </w:r>
      <w:r>
        <w:fldChar w:fldCharType="begin"/>
      </w:r>
      <w:r>
        <w:instrText xml:space="preserve"> REF _Ref14859520 \h  \* MERGEFORMAT </w:instrText>
      </w:r>
      <w:r>
        <w:fldChar w:fldCharType="separate"/>
      </w:r>
      <w:r w:rsidR="00DC6840">
        <w:t xml:space="preserve">Figuur </w:t>
      </w:r>
      <w:r w:rsidR="00DC6840">
        <w:rPr>
          <w:noProof/>
        </w:rPr>
        <w:t>6</w:t>
      </w:r>
      <w:r>
        <w:fldChar w:fldCharType="end"/>
      </w:r>
      <w:r>
        <w:t xml:space="preserve"> zijn histogrammen geplot voor het aantal hoogwater in elke maand, op basis van de </w:t>
      </w:r>
      <w:r w:rsidR="00D61047">
        <w:t>gemeten</w:t>
      </w:r>
      <w:r w:rsidR="00743F77">
        <w:t xml:space="preserve"> </w:t>
      </w:r>
      <w:r>
        <w:t xml:space="preserve">jaarmaxima uit de volledige reeks. Hierin is voor </w:t>
      </w:r>
      <w:proofErr w:type="spellStart"/>
      <w:r>
        <w:t>Emlichheim</w:t>
      </w:r>
      <w:proofErr w:type="spellEnd"/>
      <w:r>
        <w:t xml:space="preserve"> (en ook Dalfsen) duidelijk te zien dat de jaarmaxima vooral voorkomen in de wintermaanden (december, januari en februari).</w:t>
      </w:r>
    </w:p>
    <w:p w14:paraId="651B03C8" w14:textId="77777777" w:rsidR="006333DF" w:rsidRDefault="006333DF" w:rsidP="006333DF"/>
    <w:p w14:paraId="586CEDFD" w14:textId="77777777" w:rsidR="006333DF" w:rsidRDefault="006333DF" w:rsidP="006333DF"/>
    <w:tbl>
      <w:tblPr>
        <w:tblStyle w:val="d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138"/>
        <w:gridCol w:w="4139"/>
      </w:tblGrid>
      <w:tr w:rsidR="006333DF" w14:paraId="5448CF3F" w14:textId="77777777" w:rsidTr="00BA2469">
        <w:trPr>
          <w:cnfStyle w:val="100000000000" w:firstRow="1" w:lastRow="0" w:firstColumn="0" w:lastColumn="0" w:oddVBand="0" w:evenVBand="0" w:oddHBand="0" w:evenHBand="0" w:firstRowFirstColumn="0" w:firstRowLastColumn="0" w:lastRowFirstColumn="0" w:lastRowLastColumn="0"/>
        </w:trPr>
        <w:tc>
          <w:tcPr>
            <w:tcW w:w="44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65F2F70C" w14:textId="77777777" w:rsidR="006333DF" w:rsidRPr="006729A9" w:rsidRDefault="006333DF" w:rsidP="007A3BE2">
            <w:r>
              <w:rPr>
                <w:noProof/>
              </w:rPr>
              <w:drawing>
                <wp:inline distT="0" distB="0" distL="0" distR="0" wp14:anchorId="3B4CB892" wp14:editId="74ED91BE">
                  <wp:extent cx="2700000" cy="2035285"/>
                  <wp:effectExtent l="0" t="0" r="5715" b="3175"/>
                  <wp:docPr id="28" name="Picture 28" descr="D:\projects\NL\GRADE\analysis\Vecht\hydrolgie\jaarmaxima_gumbel_emlichhe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s\NL\GRADE\analysis\Vecht\hydrolgie\jaarmaxima_gumbel_emlichhei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0000" cy="2035285"/>
                          </a:xfrm>
                          <a:prstGeom prst="rect">
                            <a:avLst/>
                          </a:prstGeom>
                          <a:noFill/>
                          <a:ln>
                            <a:noFill/>
                          </a:ln>
                        </pic:spPr>
                      </pic:pic>
                    </a:graphicData>
                  </a:graphic>
                </wp:inline>
              </w:drawing>
            </w:r>
          </w:p>
        </w:tc>
        <w:tc>
          <w:tcPr>
            <w:tcW w:w="44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4FC7608" w14:textId="77777777" w:rsidR="006333DF" w:rsidRPr="006729A9" w:rsidRDefault="006333DF" w:rsidP="007A3BE2">
            <w:r>
              <w:rPr>
                <w:noProof/>
              </w:rPr>
              <w:drawing>
                <wp:inline distT="0" distB="0" distL="0" distR="0" wp14:anchorId="16747655" wp14:editId="58FD1A63">
                  <wp:extent cx="2700000" cy="2035285"/>
                  <wp:effectExtent l="0" t="0" r="5715" b="3175"/>
                  <wp:docPr id="27" name="Picture 27" descr="D:\projects\NL\GRADE\analysis\Vecht\hydrolgie\jaarmaxima_gumbel_dalf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s\NL\GRADE\analysis\Vecht\hydrolgie\jaarmaxima_gumbel_dalfs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0000" cy="2035285"/>
                          </a:xfrm>
                          <a:prstGeom prst="rect">
                            <a:avLst/>
                          </a:prstGeom>
                          <a:noFill/>
                          <a:ln>
                            <a:noFill/>
                          </a:ln>
                        </pic:spPr>
                      </pic:pic>
                    </a:graphicData>
                  </a:graphic>
                </wp:inline>
              </w:drawing>
            </w:r>
          </w:p>
        </w:tc>
      </w:tr>
    </w:tbl>
    <w:p w14:paraId="08438286" w14:textId="72AAA9B1" w:rsidR="006333DF" w:rsidRDefault="006333DF" w:rsidP="006333DF">
      <w:pPr>
        <w:pStyle w:val="Caption"/>
        <w:jc w:val="both"/>
      </w:pPr>
      <w:bookmarkStart w:id="28" w:name="_Ref14856520"/>
      <w:r>
        <w:t xml:space="preserve">Figuur </w:t>
      </w:r>
      <w:fldSimple w:instr=" SEQ Figuur \* ARABIC ">
        <w:r w:rsidR="00DC6840">
          <w:rPr>
            <w:noProof/>
          </w:rPr>
          <w:t>5</w:t>
        </w:r>
      </w:fldSimple>
      <w:bookmarkEnd w:id="28"/>
      <w:r>
        <w:t xml:space="preserve"> Jaar maximale afvoer voor meetpunt </w:t>
      </w:r>
      <w:proofErr w:type="spellStart"/>
      <w:r w:rsidRPr="00645773">
        <w:rPr>
          <w:b/>
        </w:rPr>
        <w:t>Emlichheim</w:t>
      </w:r>
      <w:proofErr w:type="spellEnd"/>
      <w:r>
        <w:t xml:space="preserve"> (links) en </w:t>
      </w:r>
      <w:r w:rsidRPr="00645773">
        <w:rPr>
          <w:b/>
        </w:rPr>
        <w:t>Dalfsen</w:t>
      </w:r>
      <w:r>
        <w:t xml:space="preserve"> (rechts).</w:t>
      </w:r>
    </w:p>
    <w:p w14:paraId="20F311F8" w14:textId="77777777" w:rsidR="006333DF" w:rsidRDefault="006333DF" w:rsidP="006333DF"/>
    <w:p w14:paraId="28050EEB" w14:textId="77777777" w:rsidR="006333DF" w:rsidRDefault="006333DF" w:rsidP="006333DF"/>
    <w:p w14:paraId="651A0D35" w14:textId="77777777" w:rsidR="006333DF" w:rsidRDefault="006333DF" w:rsidP="006333DF"/>
    <w:tbl>
      <w:tblPr>
        <w:tblStyle w:val="d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138"/>
        <w:gridCol w:w="4139"/>
      </w:tblGrid>
      <w:tr w:rsidR="006333DF" w14:paraId="1F63794C" w14:textId="77777777" w:rsidTr="00BA2469">
        <w:trPr>
          <w:cnfStyle w:val="100000000000" w:firstRow="1" w:lastRow="0" w:firstColumn="0" w:lastColumn="0" w:oddVBand="0" w:evenVBand="0" w:oddHBand="0" w:evenHBand="0" w:firstRowFirstColumn="0" w:firstRowLastColumn="0" w:lastRowFirstColumn="0" w:lastRowLastColumn="0"/>
        </w:trPr>
        <w:tc>
          <w:tcPr>
            <w:tcW w:w="44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379A12B" w14:textId="77777777" w:rsidR="006333DF" w:rsidRDefault="006333DF" w:rsidP="007A3BE2">
            <w:r>
              <w:rPr>
                <w:noProof/>
              </w:rPr>
              <w:drawing>
                <wp:inline distT="0" distB="0" distL="0" distR="0" wp14:anchorId="607B4B3F" wp14:editId="00EA2541">
                  <wp:extent cx="2700000" cy="2143801"/>
                  <wp:effectExtent l="0" t="0" r="5715" b="8890"/>
                  <wp:docPr id="42" name="Picture 42" descr="D:\projects\NL\GRADE\analysis\Vecht\hydrolgie\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s\NL\GRADE\analysis\Vecht\hydrolgie\His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0000" cy="2143801"/>
                          </a:xfrm>
                          <a:prstGeom prst="rect">
                            <a:avLst/>
                          </a:prstGeom>
                          <a:noFill/>
                          <a:ln>
                            <a:noFill/>
                          </a:ln>
                        </pic:spPr>
                      </pic:pic>
                    </a:graphicData>
                  </a:graphic>
                </wp:inline>
              </w:drawing>
            </w:r>
          </w:p>
        </w:tc>
        <w:tc>
          <w:tcPr>
            <w:tcW w:w="44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C28AC36" w14:textId="77777777" w:rsidR="006333DF" w:rsidRDefault="006333DF" w:rsidP="007A3BE2">
            <w:r>
              <w:rPr>
                <w:noProof/>
              </w:rPr>
              <w:drawing>
                <wp:inline distT="0" distB="0" distL="0" distR="0" wp14:anchorId="7FD19A90" wp14:editId="31A3E78F">
                  <wp:extent cx="2700000" cy="2143800"/>
                  <wp:effectExtent l="0" t="0" r="5715" b="8890"/>
                  <wp:docPr id="43" name="Picture 43" descr="D:\projects\NL\GRADE\analysis\Vecht\hydrolgie\Hist_dalfs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s\NL\GRADE\analysis\Vecht\hydrolgie\Hist_dalfs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0000" cy="2143800"/>
                          </a:xfrm>
                          <a:prstGeom prst="rect">
                            <a:avLst/>
                          </a:prstGeom>
                          <a:noFill/>
                          <a:ln>
                            <a:noFill/>
                          </a:ln>
                        </pic:spPr>
                      </pic:pic>
                    </a:graphicData>
                  </a:graphic>
                </wp:inline>
              </w:drawing>
            </w:r>
          </w:p>
        </w:tc>
      </w:tr>
    </w:tbl>
    <w:p w14:paraId="46311EBE" w14:textId="750ECA14" w:rsidR="006333DF" w:rsidRPr="00690BC4" w:rsidRDefault="006333DF" w:rsidP="006333DF">
      <w:pPr>
        <w:pStyle w:val="Caption"/>
        <w:jc w:val="both"/>
      </w:pPr>
      <w:bookmarkStart w:id="29" w:name="_Ref14859520"/>
      <w:r>
        <w:t xml:space="preserve">Figuur </w:t>
      </w:r>
      <w:fldSimple w:instr=" SEQ Figuur \* ARABIC ">
        <w:r w:rsidR="00DC6840">
          <w:rPr>
            <w:noProof/>
          </w:rPr>
          <w:t>6</w:t>
        </w:r>
      </w:fldSimple>
      <w:bookmarkEnd w:id="29"/>
      <w:r>
        <w:t xml:space="preserve"> Overzicht van aantal jaarmaxima binnen elke maand in de hele afvoer tijdreeks voor </w:t>
      </w:r>
      <w:proofErr w:type="spellStart"/>
      <w:r w:rsidRPr="00645773">
        <w:rPr>
          <w:b/>
        </w:rPr>
        <w:t>Emlichheim</w:t>
      </w:r>
      <w:proofErr w:type="spellEnd"/>
      <w:r>
        <w:rPr>
          <w:b/>
        </w:rPr>
        <w:t xml:space="preserve"> </w:t>
      </w:r>
      <w:r>
        <w:t xml:space="preserve">(links) en </w:t>
      </w:r>
      <w:r>
        <w:rPr>
          <w:b/>
        </w:rPr>
        <w:t>Dalfsen</w:t>
      </w:r>
      <w:r>
        <w:t xml:space="preserve"> (rechts).</w:t>
      </w:r>
    </w:p>
    <w:p w14:paraId="65753976" w14:textId="77777777" w:rsidR="006333DF" w:rsidRPr="003474CA" w:rsidRDefault="006333DF" w:rsidP="006333DF">
      <w:pPr>
        <w:pStyle w:val="Heading2"/>
        <w:jc w:val="both"/>
      </w:pPr>
      <w:bookmarkStart w:id="30" w:name="_Toc14865062"/>
      <w:bookmarkStart w:id="31" w:name="_Toc104996565"/>
      <w:r>
        <w:t>Het hoogwater van 1998</w:t>
      </w:r>
      <w:bookmarkEnd w:id="30"/>
      <w:bookmarkEnd w:id="31"/>
    </w:p>
    <w:p w14:paraId="5D2A46EC" w14:textId="764FA2C5" w:rsidR="006333DF" w:rsidRDefault="006333DF" w:rsidP="006333DF">
      <w:pPr>
        <w:spacing w:line="240" w:lineRule="auto"/>
      </w:pPr>
      <w:r>
        <w:t>De hoogste afvoer gemeten in de Vecht is het hoogwater van 1998. Dit hoogwater heeft op regionale schaal ook tot veel overlast geleid, zoals ook te zien is in het krantenartikel uit 1998 (</w:t>
      </w:r>
      <w:r>
        <w:fldChar w:fldCharType="begin"/>
      </w:r>
      <w:r>
        <w:instrText xml:space="preserve"> REF _Ref14859869 \h  \* MERGEFORMAT </w:instrText>
      </w:r>
      <w:r>
        <w:fldChar w:fldCharType="separate"/>
      </w:r>
      <w:r w:rsidR="00DC6840">
        <w:t xml:space="preserve">Figuur </w:t>
      </w:r>
      <w:r w:rsidR="00DC6840">
        <w:rPr>
          <w:noProof/>
        </w:rPr>
        <w:t>7</w:t>
      </w:r>
      <w:r>
        <w:fldChar w:fldCharType="end"/>
      </w:r>
      <w:r>
        <w:t xml:space="preserve">) en de beelden in </w:t>
      </w:r>
      <w:r>
        <w:fldChar w:fldCharType="begin"/>
      </w:r>
      <w:r>
        <w:instrText xml:space="preserve"> REF _Ref14859886 \h  \* MERGEFORMAT </w:instrText>
      </w:r>
      <w:r>
        <w:fldChar w:fldCharType="separate"/>
      </w:r>
      <w:r w:rsidR="00DC6840">
        <w:t xml:space="preserve">Figuur </w:t>
      </w:r>
      <w:r w:rsidR="00DC6840">
        <w:rPr>
          <w:noProof/>
        </w:rPr>
        <w:t>8</w:t>
      </w:r>
      <w:r>
        <w:fldChar w:fldCharType="end"/>
      </w:r>
      <w:r>
        <w:t>.</w:t>
      </w:r>
    </w:p>
    <w:p w14:paraId="39EFAA85" w14:textId="77777777" w:rsidR="006333DF" w:rsidRDefault="006333DF" w:rsidP="006333DF">
      <w:pPr>
        <w:spacing w:line="240" w:lineRule="auto"/>
      </w:pPr>
    </w:p>
    <w:p w14:paraId="3A6D818A" w14:textId="1C2F5140" w:rsidR="006333DF" w:rsidRDefault="006333DF" w:rsidP="006333DF">
      <w:pPr>
        <w:spacing w:line="240" w:lineRule="auto"/>
      </w:pPr>
      <w:r>
        <w:t xml:space="preserve">In </w:t>
      </w:r>
      <w:r>
        <w:fldChar w:fldCharType="begin"/>
      </w:r>
      <w:r>
        <w:instrText xml:space="preserve"> REF _Ref14859976 \h  \* MERGEFORMAT </w:instrText>
      </w:r>
      <w:r>
        <w:fldChar w:fldCharType="separate"/>
      </w:r>
      <w:r w:rsidR="00DC6840">
        <w:t xml:space="preserve">Figuur </w:t>
      </w:r>
      <w:r w:rsidR="00DC6840">
        <w:rPr>
          <w:noProof/>
        </w:rPr>
        <w:t>9</w:t>
      </w:r>
      <w:r>
        <w:fldChar w:fldCharType="end"/>
      </w:r>
      <w:r>
        <w:t xml:space="preserve"> is het afvoerverloop </w:t>
      </w:r>
      <w:r w:rsidR="00F675B9">
        <w:t xml:space="preserve">van de Vecht </w:t>
      </w:r>
      <w:r>
        <w:t xml:space="preserve">voor 1998 geplot, zowel voor </w:t>
      </w:r>
      <w:proofErr w:type="spellStart"/>
      <w:r>
        <w:t>Emlichheim</w:t>
      </w:r>
      <w:proofErr w:type="spellEnd"/>
      <w:r>
        <w:t xml:space="preserve"> als Dalfsen en voor de Regge. Te zien is dat de piekafvoer bij Dalfsen circa 2 keer zo hoog is als </w:t>
      </w:r>
      <w:r>
        <w:lastRenderedPageBreak/>
        <w:t xml:space="preserve">afvoer bij </w:t>
      </w:r>
      <w:proofErr w:type="spellStart"/>
      <w:r>
        <w:t>Emlichheim</w:t>
      </w:r>
      <w:proofErr w:type="spellEnd"/>
      <w:r>
        <w:t xml:space="preserve">. Dit komt vooral doordat de bijdrage van de Regge in 1998 relatief groot was. </w:t>
      </w:r>
    </w:p>
    <w:p w14:paraId="160F6114" w14:textId="77777777" w:rsidR="006333DF" w:rsidRDefault="006333DF" w:rsidP="006333DF">
      <w:pPr>
        <w:spacing w:line="240" w:lineRule="auto"/>
      </w:pPr>
    </w:p>
    <w:p w14:paraId="670BFCDA" w14:textId="77777777" w:rsidR="006333DF" w:rsidRDefault="006333DF" w:rsidP="006333DF">
      <w:pPr>
        <w:spacing w:line="240" w:lineRule="auto"/>
      </w:pPr>
    </w:p>
    <w:p w14:paraId="51F02710" w14:textId="77777777" w:rsidR="006333DF" w:rsidRDefault="006333DF" w:rsidP="006333DF">
      <w:pPr>
        <w:spacing w:line="240" w:lineRule="auto"/>
      </w:pPr>
      <w:r w:rsidRPr="00645773">
        <w:rPr>
          <w:noProof/>
        </w:rPr>
        <w:drawing>
          <wp:inline distT="0" distB="0" distL="0" distR="0" wp14:anchorId="18EC47B4" wp14:editId="77F73496">
            <wp:extent cx="5533390" cy="5666995"/>
            <wp:effectExtent l="19050" t="19050" r="1016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33390" cy="5666995"/>
                    </a:xfrm>
                    <a:prstGeom prst="rect">
                      <a:avLst/>
                    </a:prstGeom>
                    <a:ln>
                      <a:solidFill>
                        <a:schemeClr val="tx1"/>
                      </a:solidFill>
                    </a:ln>
                  </pic:spPr>
                </pic:pic>
              </a:graphicData>
            </a:graphic>
          </wp:inline>
        </w:drawing>
      </w:r>
    </w:p>
    <w:p w14:paraId="051771EC" w14:textId="5B368932" w:rsidR="006333DF" w:rsidRDefault="006333DF" w:rsidP="006333DF">
      <w:pPr>
        <w:pStyle w:val="Caption"/>
        <w:jc w:val="both"/>
      </w:pPr>
      <w:bookmarkStart w:id="32" w:name="_Ref14859869"/>
      <w:r>
        <w:t xml:space="preserve">Figuur </w:t>
      </w:r>
      <w:fldSimple w:instr=" SEQ Figuur \* ARABIC ">
        <w:r w:rsidR="00DC6840">
          <w:rPr>
            <w:noProof/>
          </w:rPr>
          <w:t>7</w:t>
        </w:r>
      </w:fldSimple>
      <w:bookmarkEnd w:id="32"/>
      <w:r>
        <w:t xml:space="preserve"> Krantenartikel over het hoogwater van 1998 (bron: </w:t>
      </w:r>
      <w:hyperlink r:id="rId19" w:history="1">
        <w:r w:rsidRPr="00276714">
          <w:rPr>
            <w:rStyle w:val="Hyperlink"/>
          </w:rPr>
          <w:t>https://www.rtvdrenthe.nl/nieuws/30432/De-wateroverlast-van-oktober-1998</w:t>
        </w:r>
      </w:hyperlink>
      <w:r>
        <w:t xml:space="preserve">) </w:t>
      </w:r>
    </w:p>
    <w:p w14:paraId="6F7A2DCB" w14:textId="77777777" w:rsidR="006333DF" w:rsidRDefault="006333DF" w:rsidP="006333DF">
      <w:pPr>
        <w:spacing w:line="240" w:lineRule="auto"/>
      </w:pPr>
    </w:p>
    <w:p w14:paraId="3D3BB464" w14:textId="77777777" w:rsidR="006333DF" w:rsidRDefault="006333DF" w:rsidP="006333DF">
      <w:pPr>
        <w:spacing w:line="240" w:lineRule="auto"/>
      </w:pPr>
    </w:p>
    <w:tbl>
      <w:tblPr>
        <w:tblStyle w:val="d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138"/>
        <w:gridCol w:w="4139"/>
      </w:tblGrid>
      <w:tr w:rsidR="006333DF" w14:paraId="762A8350" w14:textId="77777777" w:rsidTr="00BA2469">
        <w:trPr>
          <w:cnfStyle w:val="100000000000" w:firstRow="1" w:lastRow="0" w:firstColumn="0" w:lastColumn="0" w:oddVBand="0" w:evenVBand="0" w:oddHBand="0" w:evenHBand="0" w:firstRowFirstColumn="0" w:firstRowLastColumn="0" w:lastRowFirstColumn="0" w:lastRowLastColumn="0"/>
        </w:trPr>
        <w:tc>
          <w:tcPr>
            <w:tcW w:w="44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36842CAE" w14:textId="77777777" w:rsidR="006333DF" w:rsidRDefault="006333DF" w:rsidP="007A3BE2">
            <w:pPr>
              <w:spacing w:line="240" w:lineRule="auto"/>
            </w:pPr>
            <w:r>
              <w:rPr>
                <w:noProof/>
              </w:rPr>
              <w:drawing>
                <wp:inline distT="0" distB="0" distL="0" distR="0" wp14:anchorId="58086611" wp14:editId="61A94973">
                  <wp:extent cx="2700000" cy="1518472"/>
                  <wp:effectExtent l="0" t="0" r="5715" b="5715"/>
                  <wp:docPr id="47" name="Picture 47" descr="EB6E113242EDC780C12574EC002903BB_WPicture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B6E113242EDC780C12574EC002903BB_WPicture2_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0000" cy="1518472"/>
                          </a:xfrm>
                          <a:prstGeom prst="rect">
                            <a:avLst/>
                          </a:prstGeom>
                          <a:noFill/>
                          <a:ln>
                            <a:noFill/>
                          </a:ln>
                        </pic:spPr>
                      </pic:pic>
                    </a:graphicData>
                  </a:graphic>
                </wp:inline>
              </w:drawing>
            </w:r>
          </w:p>
        </w:tc>
        <w:tc>
          <w:tcPr>
            <w:tcW w:w="4465"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07B2EC93" w14:textId="77777777" w:rsidR="006333DF" w:rsidRDefault="006333DF" w:rsidP="007A3BE2">
            <w:pPr>
              <w:spacing w:line="240" w:lineRule="auto"/>
            </w:pPr>
            <w:r w:rsidRPr="00F8170C">
              <w:rPr>
                <w:noProof/>
              </w:rPr>
              <w:drawing>
                <wp:inline distT="0" distB="0" distL="0" distR="0" wp14:anchorId="28614494" wp14:editId="3673B90A">
                  <wp:extent cx="2700068" cy="1518249"/>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184" b="17350"/>
                          <a:stretch/>
                        </pic:blipFill>
                        <pic:spPr bwMode="auto">
                          <a:xfrm>
                            <a:off x="0" y="0"/>
                            <a:ext cx="2700000" cy="15182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FC91F1" w14:textId="09D3E205" w:rsidR="006333DF" w:rsidRDefault="006333DF" w:rsidP="006333DF">
      <w:pPr>
        <w:pStyle w:val="Caption"/>
        <w:jc w:val="both"/>
      </w:pPr>
      <w:bookmarkStart w:id="33" w:name="_Ref14859886"/>
      <w:r>
        <w:t xml:space="preserve">Figuur </w:t>
      </w:r>
      <w:fldSimple w:instr=" SEQ Figuur \* ARABIC ">
        <w:r w:rsidR="00DC6840">
          <w:rPr>
            <w:noProof/>
          </w:rPr>
          <w:t>8</w:t>
        </w:r>
      </w:fldSimple>
      <w:bookmarkEnd w:id="33"/>
      <w:r>
        <w:t xml:space="preserve"> Opnames vanuit de lucht van het hoogwater op en langs de Vecht in 1998. </w:t>
      </w:r>
    </w:p>
    <w:p w14:paraId="0F77AA63" w14:textId="77777777" w:rsidR="006333DF" w:rsidRDefault="006333DF" w:rsidP="006333DF">
      <w:pPr>
        <w:spacing w:line="240" w:lineRule="auto"/>
      </w:pPr>
    </w:p>
    <w:p w14:paraId="7CD057A7" w14:textId="77777777" w:rsidR="006333DF" w:rsidRDefault="006333DF" w:rsidP="006333DF">
      <w:pPr>
        <w:spacing w:line="240" w:lineRule="auto"/>
      </w:pPr>
    </w:p>
    <w:tbl>
      <w:tblPr>
        <w:tblStyle w:val="d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67"/>
      </w:tblGrid>
      <w:tr w:rsidR="006333DF" w14:paraId="5236A1D9" w14:textId="77777777" w:rsidTr="007A3BE2">
        <w:trPr>
          <w:cnfStyle w:val="100000000000" w:firstRow="1" w:lastRow="0" w:firstColumn="0" w:lastColumn="0" w:oddVBand="0" w:evenVBand="0" w:oddHBand="0" w:evenHBand="0" w:firstRowFirstColumn="0" w:firstRowLastColumn="0" w:lastRowFirstColumn="0" w:lastRowLastColumn="0"/>
        </w:trPr>
        <w:tc>
          <w:tcPr>
            <w:tcW w:w="8719" w:type="dxa"/>
            <w:shd w:val="clear" w:color="auto" w:fill="FFFFFF" w:themeFill="background1"/>
          </w:tcPr>
          <w:p w14:paraId="5FBF8AA4" w14:textId="77777777" w:rsidR="006333DF" w:rsidRDefault="006333DF" w:rsidP="007A3BE2">
            <w:pPr>
              <w:spacing w:line="240" w:lineRule="auto"/>
            </w:pPr>
            <w:r>
              <w:rPr>
                <w:noProof/>
              </w:rPr>
              <w:drawing>
                <wp:inline distT="0" distB="0" distL="0" distR="0" wp14:anchorId="6771B263" wp14:editId="108E7C91">
                  <wp:extent cx="5400000" cy="3310001"/>
                  <wp:effectExtent l="0" t="0" r="0" b="5080"/>
                  <wp:docPr id="49" name="Picture 49" descr="D:\projects\NL\GRADE\analysis\Vecht\hydrolgie\1998_hyd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s\NL\GRADE\analysis\Vecht\hydrolgie\1998_hydr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00" cy="3310001"/>
                          </a:xfrm>
                          <a:prstGeom prst="rect">
                            <a:avLst/>
                          </a:prstGeom>
                          <a:noFill/>
                          <a:ln>
                            <a:noFill/>
                          </a:ln>
                        </pic:spPr>
                      </pic:pic>
                    </a:graphicData>
                  </a:graphic>
                </wp:inline>
              </w:drawing>
            </w:r>
          </w:p>
        </w:tc>
      </w:tr>
    </w:tbl>
    <w:p w14:paraId="14EBEDBB" w14:textId="3D325263" w:rsidR="006333DF" w:rsidRDefault="006333DF" w:rsidP="006333DF">
      <w:pPr>
        <w:pStyle w:val="Caption"/>
        <w:jc w:val="both"/>
      </w:pPr>
      <w:bookmarkStart w:id="34" w:name="_Ref14859976"/>
      <w:r>
        <w:t xml:space="preserve">Figuur </w:t>
      </w:r>
      <w:fldSimple w:instr=" SEQ Figuur \* ARABIC ">
        <w:r w:rsidR="00DC6840">
          <w:rPr>
            <w:noProof/>
          </w:rPr>
          <w:t>9</w:t>
        </w:r>
      </w:fldSimple>
      <w:bookmarkEnd w:id="34"/>
      <w:r>
        <w:t xml:space="preserve"> Afvoerverloop voor het hoogwater van 1998 voor </w:t>
      </w:r>
      <w:proofErr w:type="spellStart"/>
      <w:r w:rsidRPr="00645773">
        <w:rPr>
          <w:b/>
        </w:rPr>
        <w:t>Emlichheim</w:t>
      </w:r>
      <w:proofErr w:type="spellEnd"/>
      <w:r>
        <w:t xml:space="preserve"> (blauw), </w:t>
      </w:r>
      <w:r w:rsidRPr="00645773">
        <w:rPr>
          <w:b/>
        </w:rPr>
        <w:t>Dalfsen</w:t>
      </w:r>
      <w:r>
        <w:t xml:space="preserve"> (rood) en de </w:t>
      </w:r>
      <w:r w:rsidRPr="006729A9">
        <w:rPr>
          <w:b/>
        </w:rPr>
        <w:t>Regge</w:t>
      </w:r>
      <w:r>
        <w:t xml:space="preserve"> (groen).</w:t>
      </w:r>
    </w:p>
    <w:p w14:paraId="14FC08BA" w14:textId="77777777" w:rsidR="006333DF" w:rsidRDefault="006333DF" w:rsidP="006333DF"/>
    <w:p w14:paraId="42D9D61F" w14:textId="77777777" w:rsidR="006333DF" w:rsidRDefault="006333DF" w:rsidP="006333DF">
      <w:pPr>
        <w:pStyle w:val="Heading2"/>
      </w:pPr>
      <w:bookmarkStart w:id="35" w:name="_Toc104996566"/>
      <w:r>
        <w:t>Data beschikbaarheid</w:t>
      </w:r>
      <w:bookmarkEnd w:id="35"/>
    </w:p>
    <w:p w14:paraId="5F583622" w14:textId="690A5B90" w:rsidR="006333DF" w:rsidRDefault="006333DF" w:rsidP="006333DF">
      <w:pPr>
        <w:rPr>
          <w:bCs/>
        </w:rPr>
      </w:pPr>
      <w:r w:rsidRPr="00C421B7">
        <w:t xml:space="preserve">Begin 2019 is een start gemaakt met het opbouwen van de hydrologische database voor de Vecht. Hiervoor is een verzoek uitgegaan naar de beheerders van de afvoerdata. Binnen Nederland zijn dat Waterschappen Vechtstromen en Drents Overijsselse Delta. </w:t>
      </w:r>
      <w:proofErr w:type="spellStart"/>
      <w:r w:rsidRPr="00C421B7">
        <w:rPr>
          <w:lang w:val="de-DE"/>
        </w:rPr>
        <w:t>Voor</w:t>
      </w:r>
      <w:proofErr w:type="spellEnd"/>
      <w:r w:rsidRPr="00C421B7">
        <w:rPr>
          <w:lang w:val="de-DE"/>
        </w:rPr>
        <w:t xml:space="preserve"> de </w:t>
      </w:r>
      <w:proofErr w:type="spellStart"/>
      <w:r w:rsidRPr="00C421B7">
        <w:rPr>
          <w:lang w:val="de-DE"/>
        </w:rPr>
        <w:t>Duitse</w:t>
      </w:r>
      <w:proofErr w:type="spellEnd"/>
      <w:r w:rsidRPr="00C421B7">
        <w:rPr>
          <w:lang w:val="de-DE"/>
        </w:rPr>
        <w:t xml:space="preserve"> </w:t>
      </w:r>
      <w:proofErr w:type="spellStart"/>
      <w:r w:rsidRPr="00C421B7">
        <w:rPr>
          <w:lang w:val="de-DE"/>
        </w:rPr>
        <w:t>data</w:t>
      </w:r>
      <w:proofErr w:type="spellEnd"/>
      <w:r w:rsidRPr="00C421B7">
        <w:rPr>
          <w:lang w:val="de-DE"/>
        </w:rPr>
        <w:t xml:space="preserve"> </w:t>
      </w:r>
      <w:proofErr w:type="spellStart"/>
      <w:r w:rsidRPr="00C421B7">
        <w:rPr>
          <w:lang w:val="de-DE"/>
        </w:rPr>
        <w:t>zijn</w:t>
      </w:r>
      <w:proofErr w:type="spellEnd"/>
      <w:r w:rsidRPr="00C421B7">
        <w:rPr>
          <w:lang w:val="de-DE"/>
        </w:rPr>
        <w:t xml:space="preserve"> </w:t>
      </w:r>
      <w:proofErr w:type="spellStart"/>
      <w:r w:rsidRPr="00C421B7">
        <w:rPr>
          <w:lang w:val="de-DE"/>
        </w:rPr>
        <w:t>dit</w:t>
      </w:r>
      <w:proofErr w:type="spellEnd"/>
      <w:r w:rsidRPr="00C421B7">
        <w:rPr>
          <w:lang w:val="de-DE"/>
        </w:rPr>
        <w:t xml:space="preserve"> </w:t>
      </w:r>
      <w:r w:rsidRPr="00C421B7">
        <w:rPr>
          <w:bCs/>
          <w:lang w:val="de-DE"/>
        </w:rPr>
        <w:t xml:space="preserve">Niedersächsische Landesbetrieb für Wasserwirtschaft, Küsten- und Naturschutz (NLWKN) en Bezirksregierung Münster. </w:t>
      </w:r>
      <w:r w:rsidRPr="00C421B7">
        <w:rPr>
          <w:bCs/>
        </w:rPr>
        <w:t>Tot slot heeft ook Rijkswaterstaat nog data in beheer of in het archief.</w:t>
      </w:r>
    </w:p>
    <w:p w14:paraId="5621962F" w14:textId="77777777" w:rsidR="006333DF" w:rsidRDefault="006333DF" w:rsidP="006333DF">
      <w:pPr>
        <w:rPr>
          <w:bCs/>
        </w:rPr>
      </w:pPr>
    </w:p>
    <w:p w14:paraId="618B6F20" w14:textId="346DF3BC" w:rsidR="006333DF" w:rsidRDefault="006333DF" w:rsidP="006333DF">
      <w:pPr>
        <w:rPr>
          <w:bCs/>
        </w:rPr>
      </w:pPr>
      <w:r>
        <w:rPr>
          <w:bCs/>
        </w:rPr>
        <w:t xml:space="preserve">De data die door de beheerders is aangeleverd is opgeslagen in het FEWS-GRADE-Vecht systeem. Samenvattend gaat </w:t>
      </w:r>
      <w:r w:rsidR="00CF7F4A">
        <w:rPr>
          <w:bCs/>
        </w:rPr>
        <w:t xml:space="preserve">het </w:t>
      </w:r>
      <w:r>
        <w:rPr>
          <w:bCs/>
        </w:rPr>
        <w:t>om:</w:t>
      </w:r>
    </w:p>
    <w:p w14:paraId="3D33079A" w14:textId="77777777" w:rsidR="006333DF" w:rsidRDefault="006333DF" w:rsidP="006333DF">
      <w:pPr>
        <w:pStyle w:val="ListParagraph"/>
        <w:numPr>
          <w:ilvl w:val="0"/>
          <w:numId w:val="39"/>
        </w:numPr>
        <w:jc w:val="both"/>
        <w:rPr>
          <w:bCs/>
        </w:rPr>
      </w:pPr>
      <w:r>
        <w:rPr>
          <w:bCs/>
        </w:rPr>
        <w:t>4 meetpunten met 15-minuten waarden (afvoeren)</w:t>
      </w:r>
    </w:p>
    <w:p w14:paraId="69B764C7" w14:textId="77777777" w:rsidR="006333DF" w:rsidRDefault="006333DF" w:rsidP="006333DF">
      <w:pPr>
        <w:pStyle w:val="ListParagraph"/>
        <w:numPr>
          <w:ilvl w:val="0"/>
          <w:numId w:val="39"/>
        </w:numPr>
        <w:jc w:val="both"/>
        <w:rPr>
          <w:bCs/>
        </w:rPr>
      </w:pPr>
      <w:r>
        <w:rPr>
          <w:bCs/>
        </w:rPr>
        <w:t>14 meetpunten met uur waarden (afvoeren)</w:t>
      </w:r>
    </w:p>
    <w:p w14:paraId="3BA20B39" w14:textId="77777777" w:rsidR="006333DF" w:rsidRDefault="006333DF" w:rsidP="006333DF">
      <w:pPr>
        <w:pStyle w:val="ListParagraph"/>
        <w:numPr>
          <w:ilvl w:val="0"/>
          <w:numId w:val="39"/>
        </w:numPr>
        <w:jc w:val="both"/>
        <w:rPr>
          <w:bCs/>
        </w:rPr>
      </w:pPr>
      <w:r>
        <w:rPr>
          <w:bCs/>
        </w:rPr>
        <w:t>12 meetpunten met dag waarden (afvoeren)</w:t>
      </w:r>
    </w:p>
    <w:p w14:paraId="529556E2" w14:textId="77777777" w:rsidR="006333DF" w:rsidRDefault="006333DF" w:rsidP="006333DF">
      <w:pPr>
        <w:rPr>
          <w:bCs/>
        </w:rPr>
      </w:pPr>
    </w:p>
    <w:p w14:paraId="4632F963" w14:textId="70A26270" w:rsidR="006333DF" w:rsidRPr="009167BF" w:rsidRDefault="006333DF" w:rsidP="006333DF">
      <w:pPr>
        <w:rPr>
          <w:bCs/>
        </w:rPr>
      </w:pPr>
      <w:r>
        <w:rPr>
          <w:bCs/>
        </w:rPr>
        <w:t xml:space="preserve">De locaties van de meetpunt zijn weergegeven op de kaart in </w:t>
      </w:r>
      <w:r>
        <w:rPr>
          <w:bCs/>
        </w:rPr>
        <w:fldChar w:fldCharType="begin"/>
      </w:r>
      <w:r>
        <w:rPr>
          <w:bCs/>
        </w:rPr>
        <w:instrText xml:space="preserve"> REF _Ref14865146 \h  \* MERGEFORMAT </w:instrText>
      </w:r>
      <w:r>
        <w:rPr>
          <w:bCs/>
        </w:rPr>
      </w:r>
      <w:r>
        <w:rPr>
          <w:bCs/>
        </w:rPr>
        <w:fldChar w:fldCharType="separate"/>
      </w:r>
      <w:r w:rsidR="00DC6840">
        <w:t xml:space="preserve">Figuur </w:t>
      </w:r>
      <w:r w:rsidR="00DC6840">
        <w:rPr>
          <w:noProof/>
        </w:rPr>
        <w:t>10</w:t>
      </w:r>
      <w:r>
        <w:rPr>
          <w:bCs/>
        </w:rPr>
        <w:fldChar w:fldCharType="end"/>
      </w:r>
      <w:r>
        <w:rPr>
          <w:bCs/>
        </w:rPr>
        <w:t>.</w:t>
      </w:r>
    </w:p>
    <w:p w14:paraId="2C962A46" w14:textId="77777777" w:rsidR="006333DF" w:rsidRDefault="006333DF" w:rsidP="006333DF">
      <w:pPr>
        <w:rPr>
          <w:bCs/>
        </w:rPr>
      </w:pPr>
    </w:p>
    <w:p w14:paraId="17E09B12" w14:textId="77777777" w:rsidR="006333DF" w:rsidRDefault="006333DF" w:rsidP="006333DF">
      <w:pPr>
        <w:rPr>
          <w:bCs/>
        </w:rPr>
      </w:pPr>
      <w:r w:rsidRPr="003E2E00">
        <w:rPr>
          <w:bCs/>
          <w:noProof/>
        </w:rPr>
        <w:lastRenderedPageBreak/>
        <w:drawing>
          <wp:inline distT="0" distB="0" distL="0" distR="0" wp14:anchorId="2DF74E43" wp14:editId="454D888A">
            <wp:extent cx="5533390" cy="42322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33390" cy="4232216"/>
                    </a:xfrm>
                    <a:prstGeom prst="rect">
                      <a:avLst/>
                    </a:prstGeom>
                  </pic:spPr>
                </pic:pic>
              </a:graphicData>
            </a:graphic>
          </wp:inline>
        </w:drawing>
      </w:r>
    </w:p>
    <w:p w14:paraId="1EA9BAA3" w14:textId="4A960AEC" w:rsidR="006333DF" w:rsidRDefault="006333DF" w:rsidP="006333DF">
      <w:pPr>
        <w:pStyle w:val="Caption"/>
        <w:jc w:val="both"/>
        <w:rPr>
          <w:bCs w:val="0"/>
        </w:rPr>
      </w:pPr>
      <w:bookmarkStart w:id="36" w:name="_Ref14865146"/>
      <w:r>
        <w:t xml:space="preserve">Figuur </w:t>
      </w:r>
      <w:fldSimple w:instr=" SEQ Figuur \* ARABIC ">
        <w:r w:rsidR="00DC6840">
          <w:rPr>
            <w:noProof/>
          </w:rPr>
          <w:t>10</w:t>
        </w:r>
      </w:fldSimple>
      <w:bookmarkEnd w:id="36"/>
      <w:r>
        <w:t xml:space="preserve"> Overzicht van de meetpunten in het Vecht stroomgebied waarvoor data beschikbaar is in de hydrologische database.</w:t>
      </w:r>
    </w:p>
    <w:p w14:paraId="7069C26C" w14:textId="77777777" w:rsidR="006333DF" w:rsidRDefault="006333DF" w:rsidP="006333DF">
      <w:pPr>
        <w:rPr>
          <w:bCs/>
        </w:rPr>
      </w:pPr>
    </w:p>
    <w:p w14:paraId="2454A6D1" w14:textId="4D67A131" w:rsidR="006333DF" w:rsidRDefault="006333DF" w:rsidP="006333DF">
      <w:pPr>
        <w:rPr>
          <w:bCs/>
        </w:rPr>
      </w:pPr>
      <w:r>
        <w:rPr>
          <w:bCs/>
        </w:rPr>
        <w:t>Uiteindelijk worden alle databronnen omgezet naar dag waarden omdat het GRADE Vecht systeem op dagwaarden gaat rekenen en wordt afgeregeld. Hiervoor worden alle 15-minuten en uur waarden geaggregeerd naar dagwaarden door middel van het bepalen van de daggemiddelde waarde. In totaal levert dit voor 27 meetpunten daggemiddelde afvoerwaarden.</w:t>
      </w:r>
    </w:p>
    <w:p w14:paraId="5E9063E2" w14:textId="77777777" w:rsidR="006333DF" w:rsidRDefault="006333DF" w:rsidP="006333DF">
      <w:pPr>
        <w:rPr>
          <w:bCs/>
        </w:rPr>
      </w:pPr>
    </w:p>
    <w:p w14:paraId="59C074BC" w14:textId="77777777" w:rsidR="00DC6840" w:rsidRPr="00DC6840" w:rsidRDefault="006333DF" w:rsidP="006333DF">
      <w:pPr>
        <w:spacing w:line="240" w:lineRule="auto"/>
      </w:pPr>
      <w:r>
        <w:rPr>
          <w:bCs/>
        </w:rPr>
        <w:t xml:space="preserve">In </w:t>
      </w:r>
      <w:r>
        <w:rPr>
          <w:bCs/>
        </w:rPr>
        <w:fldChar w:fldCharType="begin"/>
      </w:r>
      <w:r>
        <w:rPr>
          <w:bCs/>
        </w:rPr>
        <w:instrText xml:space="preserve"> REF _Ref14851646 \h  \* MERGEFORMAT </w:instrText>
      </w:r>
      <w:r>
        <w:rPr>
          <w:bCs/>
        </w:rPr>
      </w:r>
      <w:r>
        <w:rPr>
          <w:bCs/>
        </w:rPr>
        <w:fldChar w:fldCharType="separate"/>
      </w:r>
      <w:r w:rsidR="00DC6840">
        <w:t xml:space="preserve">Figuur </w:t>
      </w:r>
      <w:r w:rsidR="00DC6840">
        <w:rPr>
          <w:noProof/>
        </w:rPr>
        <w:t>11</w:t>
      </w:r>
      <w:r>
        <w:rPr>
          <w:bCs/>
        </w:rPr>
        <w:fldChar w:fldCharType="end"/>
      </w:r>
      <w:r>
        <w:rPr>
          <w:bCs/>
        </w:rPr>
        <w:t xml:space="preserve"> zijn voor alle beschikbare meetpunten de daggemiddelde tijdreeksen geplot. Te zien is voor welke periode de data daadwerkelijk beschikbaar is en waar de gaten in de tijdseries zitten. In </w:t>
      </w:r>
      <w:r>
        <w:rPr>
          <w:bCs/>
        </w:rPr>
        <w:fldChar w:fldCharType="begin"/>
      </w:r>
      <w:r>
        <w:rPr>
          <w:bCs/>
        </w:rPr>
        <w:instrText xml:space="preserve"> REF _Ref14851736 \h  \* MERGEFORMAT </w:instrText>
      </w:r>
      <w:r>
        <w:rPr>
          <w:bCs/>
        </w:rPr>
      </w:r>
      <w:r>
        <w:rPr>
          <w:bCs/>
        </w:rPr>
        <w:fldChar w:fldCharType="separate"/>
      </w:r>
      <w:r w:rsidR="00DC6840">
        <w:br w:type="page"/>
      </w:r>
    </w:p>
    <w:p w14:paraId="6454CBA3" w14:textId="29AAB1BE" w:rsidR="006333DF" w:rsidRPr="004E36FB" w:rsidRDefault="00DC6840" w:rsidP="006333DF">
      <w:pPr>
        <w:spacing w:line="240" w:lineRule="auto"/>
        <w:rPr>
          <w:bCs/>
          <w:i/>
          <w:sz w:val="17"/>
        </w:rPr>
      </w:pPr>
      <w:r>
        <w:rPr>
          <w:noProof/>
        </w:rPr>
        <w:lastRenderedPageBreak/>
        <w:t>Tabel</w:t>
      </w:r>
      <w:r>
        <w:t xml:space="preserve"> </w:t>
      </w:r>
      <w:r>
        <w:rPr>
          <w:noProof/>
        </w:rPr>
        <w:t>2</w:t>
      </w:r>
      <w:r w:rsidR="006333DF">
        <w:rPr>
          <w:bCs/>
        </w:rPr>
        <w:fldChar w:fldCharType="end"/>
      </w:r>
      <w:r w:rsidR="006333DF">
        <w:rPr>
          <w:bCs/>
        </w:rPr>
        <w:t xml:space="preserve"> is dit samengevat. In de tabel is te zien de naam van het station, de </w:t>
      </w:r>
      <w:proofErr w:type="spellStart"/>
      <w:r w:rsidR="006333DF">
        <w:rPr>
          <w:bCs/>
        </w:rPr>
        <w:t>xy</w:t>
      </w:r>
      <w:proofErr w:type="spellEnd"/>
      <w:r w:rsidR="006333DF">
        <w:rPr>
          <w:bCs/>
        </w:rPr>
        <w:t xml:space="preserve">-locatie, de startdatum van de reeks, de einddatum van de reeks, de lengte van de reeks (in jaren afgerond), de minimale en maximale waarden in de reeks en het percentage missende data binnen de reeks. </w:t>
      </w:r>
    </w:p>
    <w:p w14:paraId="241513B1" w14:textId="77777777" w:rsidR="006333DF" w:rsidRPr="00C421B7" w:rsidRDefault="006333DF" w:rsidP="006333DF"/>
    <w:p w14:paraId="57A14138" w14:textId="77777777" w:rsidR="006333DF" w:rsidRDefault="006333DF" w:rsidP="006333DF">
      <w:r w:rsidRPr="00B17662">
        <w:rPr>
          <w:noProof/>
        </w:rPr>
        <w:drawing>
          <wp:inline distT="0" distB="0" distL="0" distR="0" wp14:anchorId="365AC43F" wp14:editId="4A7BE302">
            <wp:extent cx="5011947" cy="3472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2523"/>
                    <a:stretch/>
                  </pic:blipFill>
                  <pic:spPr bwMode="auto">
                    <a:xfrm>
                      <a:off x="0" y="0"/>
                      <a:ext cx="5033549" cy="3487557"/>
                    </a:xfrm>
                    <a:prstGeom prst="rect">
                      <a:avLst/>
                    </a:prstGeom>
                    <a:ln>
                      <a:noFill/>
                    </a:ln>
                    <a:extLst>
                      <a:ext uri="{53640926-AAD7-44D8-BBD7-CCE9431645EC}">
                        <a14:shadowObscured xmlns:a14="http://schemas.microsoft.com/office/drawing/2010/main"/>
                      </a:ext>
                    </a:extLst>
                  </pic:spPr>
                </pic:pic>
              </a:graphicData>
            </a:graphic>
          </wp:inline>
        </w:drawing>
      </w:r>
    </w:p>
    <w:p w14:paraId="604FEBF7" w14:textId="461B1377" w:rsidR="006333DF" w:rsidRDefault="006333DF" w:rsidP="006333DF">
      <w:pPr>
        <w:pStyle w:val="Caption"/>
        <w:jc w:val="both"/>
      </w:pPr>
      <w:bookmarkStart w:id="37" w:name="_Ref14851646"/>
      <w:r>
        <w:t xml:space="preserve">Figuur </w:t>
      </w:r>
      <w:fldSimple w:instr=" SEQ Figuur \* ARABIC ">
        <w:r w:rsidR="00DC6840">
          <w:rPr>
            <w:noProof/>
          </w:rPr>
          <w:t>11</w:t>
        </w:r>
      </w:fldSimple>
      <w:bookmarkEnd w:id="37"/>
      <w:r>
        <w:t xml:space="preserve"> Overzicht van de beschikbaarheid van data in de tijd voor de beschikbare afvoer meetpunten.</w:t>
      </w:r>
    </w:p>
    <w:p w14:paraId="751C4EC6" w14:textId="77777777" w:rsidR="006333DF" w:rsidRPr="00636B97" w:rsidRDefault="006333DF" w:rsidP="006333DF"/>
    <w:p w14:paraId="5A06FF49" w14:textId="77777777" w:rsidR="006333DF" w:rsidRDefault="006333DF" w:rsidP="006333DF">
      <w:pPr>
        <w:spacing w:line="240" w:lineRule="auto"/>
        <w:rPr>
          <w:bCs/>
          <w:i/>
          <w:sz w:val="17"/>
        </w:rPr>
      </w:pPr>
      <w:bookmarkStart w:id="38" w:name="_Ref14851736"/>
      <w:r>
        <w:br w:type="page"/>
      </w:r>
    </w:p>
    <w:p w14:paraId="597C6903" w14:textId="4D7B670E" w:rsidR="006333DF" w:rsidRDefault="006333DF" w:rsidP="006333DF">
      <w:pPr>
        <w:pStyle w:val="Caption"/>
        <w:jc w:val="both"/>
      </w:pPr>
      <w:r>
        <w:lastRenderedPageBreak/>
        <w:t xml:space="preserve">Tabel </w:t>
      </w:r>
      <w:fldSimple w:instr=" SEQ Tabel \* ARABIC ">
        <w:r w:rsidR="00DC6840">
          <w:rPr>
            <w:noProof/>
          </w:rPr>
          <w:t>2</w:t>
        </w:r>
      </w:fldSimple>
      <w:bookmarkEnd w:id="38"/>
      <w:r>
        <w:t xml:space="preserve"> Overzicht van beschikbare afvoer meet data voor de Vecht, beschikbaar binnen FEWS GRADE Vecht.</w:t>
      </w:r>
    </w:p>
    <w:tbl>
      <w:tblPr>
        <w:tblStyle w:val="LightList-Accent1"/>
        <w:tblW w:w="8951" w:type="dxa"/>
        <w:tblLayout w:type="fixed"/>
        <w:tblLook w:val="04A0" w:firstRow="1" w:lastRow="0" w:firstColumn="1" w:lastColumn="0" w:noHBand="0" w:noVBand="1"/>
      </w:tblPr>
      <w:tblGrid>
        <w:gridCol w:w="392"/>
        <w:gridCol w:w="1947"/>
        <w:gridCol w:w="783"/>
        <w:gridCol w:w="776"/>
        <w:gridCol w:w="999"/>
        <w:gridCol w:w="993"/>
        <w:gridCol w:w="843"/>
        <w:gridCol w:w="567"/>
        <w:gridCol w:w="661"/>
        <w:gridCol w:w="990"/>
      </w:tblGrid>
      <w:tr w:rsidR="006333DF" w:rsidRPr="00F96A1F" w14:paraId="3391BA97" w14:textId="77777777" w:rsidTr="007A3BE2">
        <w:trPr>
          <w:cnfStyle w:val="100000000000" w:firstRow="1" w:lastRow="0" w:firstColumn="0" w:lastColumn="0" w:oddVBand="0" w:evenVBand="0" w:oddHBand="0"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92" w:type="dxa"/>
          </w:tcPr>
          <w:p w14:paraId="14D57B99" w14:textId="77777777" w:rsidR="006333DF" w:rsidRPr="00F96A1F" w:rsidRDefault="006333DF" w:rsidP="007A3BE2">
            <w:pPr>
              <w:rPr>
                <w:rFonts w:ascii="Calibri" w:hAnsi="Calibri"/>
                <w:color w:val="F2F2F2" w:themeColor="background1" w:themeShade="F2"/>
                <w:sz w:val="16"/>
                <w:szCs w:val="16"/>
                <w:lang w:val="en-GB" w:eastAsia="zh-CN"/>
              </w:rPr>
            </w:pPr>
            <w:r>
              <w:rPr>
                <w:rFonts w:ascii="Calibri" w:hAnsi="Calibri"/>
                <w:color w:val="F2F2F2" w:themeColor="background1" w:themeShade="F2"/>
                <w:sz w:val="16"/>
                <w:szCs w:val="16"/>
                <w:lang w:val="en-GB" w:eastAsia="zh-CN"/>
              </w:rPr>
              <w:t>#</w:t>
            </w:r>
          </w:p>
        </w:tc>
        <w:tc>
          <w:tcPr>
            <w:tcW w:w="1947" w:type="dxa"/>
            <w:noWrap/>
            <w:hideMark/>
          </w:tcPr>
          <w:p w14:paraId="5CF35873" w14:textId="77777777" w:rsidR="006333DF" w:rsidRPr="00F96A1F"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NAAM STATION</w:t>
            </w:r>
          </w:p>
        </w:tc>
        <w:tc>
          <w:tcPr>
            <w:tcW w:w="783" w:type="dxa"/>
            <w:noWrap/>
            <w:hideMark/>
          </w:tcPr>
          <w:p w14:paraId="7E9512A2" w14:textId="77777777" w:rsidR="006333DF" w:rsidRPr="00F96A1F"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X</w:t>
            </w:r>
          </w:p>
        </w:tc>
        <w:tc>
          <w:tcPr>
            <w:tcW w:w="776" w:type="dxa"/>
            <w:noWrap/>
            <w:hideMark/>
          </w:tcPr>
          <w:p w14:paraId="37F8CF68" w14:textId="77777777" w:rsidR="006333DF" w:rsidRPr="00F96A1F"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Y</w:t>
            </w:r>
          </w:p>
        </w:tc>
        <w:tc>
          <w:tcPr>
            <w:tcW w:w="999" w:type="dxa"/>
            <w:noWrap/>
            <w:hideMark/>
          </w:tcPr>
          <w:p w14:paraId="5F399AAD" w14:textId="77777777" w:rsidR="006333DF" w:rsidRPr="000E4FE9"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 xml:space="preserve">START </w:t>
            </w:r>
          </w:p>
          <w:p w14:paraId="3FEFCD24" w14:textId="77777777" w:rsidR="006333DF" w:rsidRPr="00F96A1F"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REEKS</w:t>
            </w:r>
          </w:p>
        </w:tc>
        <w:tc>
          <w:tcPr>
            <w:tcW w:w="993" w:type="dxa"/>
            <w:noWrap/>
            <w:hideMark/>
          </w:tcPr>
          <w:p w14:paraId="6D9DC64D" w14:textId="77777777" w:rsidR="006333DF" w:rsidRPr="000E4FE9"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 xml:space="preserve">EIND </w:t>
            </w:r>
          </w:p>
          <w:p w14:paraId="58CD6B36" w14:textId="77777777" w:rsidR="006333DF" w:rsidRPr="00F96A1F"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REEKS</w:t>
            </w:r>
          </w:p>
        </w:tc>
        <w:tc>
          <w:tcPr>
            <w:tcW w:w="843" w:type="dxa"/>
            <w:hideMark/>
          </w:tcPr>
          <w:p w14:paraId="5B96DE8B" w14:textId="77777777" w:rsidR="006333DF" w:rsidRPr="00F96A1F"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LENGTE REEKS (</w:t>
            </w:r>
            <w:proofErr w:type="spellStart"/>
            <w:r w:rsidRPr="00F96A1F">
              <w:rPr>
                <w:rFonts w:ascii="Calibri" w:hAnsi="Calibri"/>
                <w:color w:val="F2F2F2" w:themeColor="background1" w:themeShade="F2"/>
                <w:sz w:val="16"/>
                <w:szCs w:val="16"/>
                <w:lang w:val="en-GB" w:eastAsia="zh-CN"/>
              </w:rPr>
              <w:t>jaren</w:t>
            </w:r>
            <w:proofErr w:type="spellEnd"/>
            <w:r w:rsidRPr="00F96A1F">
              <w:rPr>
                <w:rFonts w:ascii="Calibri" w:hAnsi="Calibri"/>
                <w:color w:val="F2F2F2" w:themeColor="background1" w:themeShade="F2"/>
                <w:sz w:val="16"/>
                <w:szCs w:val="16"/>
                <w:lang w:val="en-GB" w:eastAsia="zh-CN"/>
              </w:rPr>
              <w:t>)</w:t>
            </w:r>
          </w:p>
        </w:tc>
        <w:tc>
          <w:tcPr>
            <w:tcW w:w="567" w:type="dxa"/>
            <w:noWrap/>
            <w:hideMark/>
          </w:tcPr>
          <w:p w14:paraId="45E451DD" w14:textId="77777777" w:rsidR="006333DF" w:rsidRPr="00F96A1F"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MIN</w:t>
            </w:r>
          </w:p>
        </w:tc>
        <w:tc>
          <w:tcPr>
            <w:tcW w:w="661" w:type="dxa"/>
            <w:noWrap/>
            <w:hideMark/>
          </w:tcPr>
          <w:p w14:paraId="63255D2E" w14:textId="77777777" w:rsidR="006333DF" w:rsidRPr="00F96A1F"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MAX</w:t>
            </w:r>
          </w:p>
        </w:tc>
        <w:tc>
          <w:tcPr>
            <w:tcW w:w="990" w:type="dxa"/>
            <w:hideMark/>
          </w:tcPr>
          <w:p w14:paraId="2B749C02" w14:textId="77777777" w:rsidR="006333DF" w:rsidRPr="00F96A1F" w:rsidRDefault="006333DF" w:rsidP="007A3BE2">
            <w:pPr>
              <w:cnfStyle w:val="100000000000" w:firstRow="1" w:lastRow="0" w:firstColumn="0" w:lastColumn="0" w:oddVBand="0" w:evenVBand="0" w:oddHBand="0" w:evenHBand="0" w:firstRowFirstColumn="0" w:firstRowLastColumn="0" w:lastRowFirstColumn="0" w:lastRowLastColumn="0"/>
              <w:rPr>
                <w:rFonts w:ascii="Calibri" w:hAnsi="Calibri"/>
                <w:color w:val="F2F2F2" w:themeColor="background1" w:themeShade="F2"/>
                <w:sz w:val="16"/>
                <w:szCs w:val="16"/>
                <w:lang w:val="en-GB" w:eastAsia="zh-CN"/>
              </w:rPr>
            </w:pPr>
            <w:r w:rsidRPr="00F96A1F">
              <w:rPr>
                <w:rFonts w:ascii="Calibri" w:hAnsi="Calibri"/>
                <w:color w:val="F2F2F2" w:themeColor="background1" w:themeShade="F2"/>
                <w:sz w:val="16"/>
                <w:szCs w:val="16"/>
                <w:lang w:val="en-GB" w:eastAsia="zh-CN"/>
              </w:rPr>
              <w:t>MISSENDE WAARDEN</w:t>
            </w:r>
          </w:p>
        </w:tc>
      </w:tr>
      <w:tr w:rsidR="006333DF" w:rsidRPr="00F96A1F" w14:paraId="5B421573"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78AFFFBB"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w:t>
            </w:r>
          </w:p>
        </w:tc>
        <w:tc>
          <w:tcPr>
            <w:tcW w:w="1947" w:type="dxa"/>
            <w:hideMark/>
          </w:tcPr>
          <w:p w14:paraId="12F290B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Afw.Kanaal</w:t>
            </w:r>
            <w:proofErr w:type="spellEnd"/>
          </w:p>
        </w:tc>
        <w:tc>
          <w:tcPr>
            <w:tcW w:w="783" w:type="dxa"/>
            <w:hideMark/>
          </w:tcPr>
          <w:p w14:paraId="7EA65F9E"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241068</w:t>
            </w:r>
          </w:p>
        </w:tc>
        <w:tc>
          <w:tcPr>
            <w:tcW w:w="776" w:type="dxa"/>
            <w:hideMark/>
          </w:tcPr>
          <w:p w14:paraId="4FAF37DE"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514678</w:t>
            </w:r>
          </w:p>
        </w:tc>
        <w:tc>
          <w:tcPr>
            <w:tcW w:w="999" w:type="dxa"/>
            <w:hideMark/>
          </w:tcPr>
          <w:p w14:paraId="0FFF2913"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15-07-2005</w:t>
            </w:r>
          </w:p>
        </w:tc>
        <w:tc>
          <w:tcPr>
            <w:tcW w:w="993" w:type="dxa"/>
            <w:hideMark/>
          </w:tcPr>
          <w:p w14:paraId="4AD7872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28-12-2015</w:t>
            </w:r>
          </w:p>
        </w:tc>
        <w:tc>
          <w:tcPr>
            <w:tcW w:w="843" w:type="dxa"/>
            <w:hideMark/>
          </w:tcPr>
          <w:p w14:paraId="4969E247"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10</w:t>
            </w:r>
          </w:p>
        </w:tc>
        <w:tc>
          <w:tcPr>
            <w:tcW w:w="567" w:type="dxa"/>
            <w:hideMark/>
          </w:tcPr>
          <w:p w14:paraId="7E1A8D37"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-2.2</w:t>
            </w:r>
          </w:p>
        </w:tc>
        <w:tc>
          <w:tcPr>
            <w:tcW w:w="661" w:type="dxa"/>
            <w:hideMark/>
          </w:tcPr>
          <w:p w14:paraId="5BA8658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85.5</w:t>
            </w:r>
          </w:p>
        </w:tc>
        <w:tc>
          <w:tcPr>
            <w:tcW w:w="990" w:type="dxa"/>
            <w:hideMark/>
          </w:tcPr>
          <w:p w14:paraId="664AB657"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30%</w:t>
            </w:r>
          </w:p>
        </w:tc>
      </w:tr>
      <w:tr w:rsidR="006333DF" w:rsidRPr="00F96A1F" w14:paraId="1AF0C252"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113DC18F"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2</w:t>
            </w:r>
          </w:p>
        </w:tc>
        <w:tc>
          <w:tcPr>
            <w:tcW w:w="1947" w:type="dxa"/>
            <w:hideMark/>
          </w:tcPr>
          <w:p w14:paraId="09374A31"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Bilk</w:t>
            </w:r>
          </w:p>
        </w:tc>
        <w:tc>
          <w:tcPr>
            <w:tcW w:w="783" w:type="dxa"/>
            <w:hideMark/>
          </w:tcPr>
          <w:p w14:paraId="2925F8F8"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285751</w:t>
            </w:r>
          </w:p>
        </w:tc>
        <w:tc>
          <w:tcPr>
            <w:tcW w:w="776" w:type="dxa"/>
            <w:hideMark/>
          </w:tcPr>
          <w:p w14:paraId="30CCFA4B"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472911</w:t>
            </w:r>
          </w:p>
        </w:tc>
        <w:tc>
          <w:tcPr>
            <w:tcW w:w="999" w:type="dxa"/>
            <w:hideMark/>
          </w:tcPr>
          <w:p w14:paraId="42AACB9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01-11-1975</w:t>
            </w:r>
          </w:p>
        </w:tc>
        <w:tc>
          <w:tcPr>
            <w:tcW w:w="993" w:type="dxa"/>
            <w:hideMark/>
          </w:tcPr>
          <w:p w14:paraId="2D50359F"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02-11-2018</w:t>
            </w:r>
          </w:p>
        </w:tc>
        <w:tc>
          <w:tcPr>
            <w:tcW w:w="843" w:type="dxa"/>
            <w:hideMark/>
          </w:tcPr>
          <w:p w14:paraId="7925D439"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43</w:t>
            </w:r>
          </w:p>
        </w:tc>
        <w:tc>
          <w:tcPr>
            <w:tcW w:w="567" w:type="dxa"/>
            <w:hideMark/>
          </w:tcPr>
          <w:p w14:paraId="3B4B8924"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5BD8FC6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38.3</w:t>
            </w:r>
          </w:p>
        </w:tc>
        <w:tc>
          <w:tcPr>
            <w:tcW w:w="990" w:type="dxa"/>
            <w:hideMark/>
          </w:tcPr>
          <w:p w14:paraId="2E58ACFA"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w:t>
            </w:r>
          </w:p>
        </w:tc>
      </w:tr>
      <w:tr w:rsidR="006333DF" w:rsidRPr="00F96A1F" w14:paraId="4AC00CFE"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215B92EA"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3</w:t>
            </w:r>
          </w:p>
        </w:tc>
        <w:tc>
          <w:tcPr>
            <w:tcW w:w="1947" w:type="dxa"/>
            <w:hideMark/>
          </w:tcPr>
          <w:p w14:paraId="511FEDA7"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Bruchterbeek</w:t>
            </w:r>
            <w:proofErr w:type="spellEnd"/>
          </w:p>
        </w:tc>
        <w:tc>
          <w:tcPr>
            <w:tcW w:w="783" w:type="dxa"/>
            <w:hideMark/>
          </w:tcPr>
          <w:p w14:paraId="50ED06E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238550</w:t>
            </w:r>
          </w:p>
        </w:tc>
        <w:tc>
          <w:tcPr>
            <w:tcW w:w="776" w:type="dxa"/>
            <w:hideMark/>
          </w:tcPr>
          <w:p w14:paraId="302F4AC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507850</w:t>
            </w:r>
          </w:p>
        </w:tc>
        <w:tc>
          <w:tcPr>
            <w:tcW w:w="999" w:type="dxa"/>
            <w:hideMark/>
          </w:tcPr>
          <w:p w14:paraId="2153786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31-10-2009</w:t>
            </w:r>
          </w:p>
        </w:tc>
        <w:tc>
          <w:tcPr>
            <w:tcW w:w="993" w:type="dxa"/>
            <w:hideMark/>
          </w:tcPr>
          <w:p w14:paraId="1A3DBF7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20-02-2012</w:t>
            </w:r>
          </w:p>
        </w:tc>
        <w:tc>
          <w:tcPr>
            <w:tcW w:w="843" w:type="dxa"/>
            <w:hideMark/>
          </w:tcPr>
          <w:p w14:paraId="4DE5E6E1"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w:t>
            </w:r>
          </w:p>
        </w:tc>
        <w:tc>
          <w:tcPr>
            <w:tcW w:w="567" w:type="dxa"/>
            <w:hideMark/>
          </w:tcPr>
          <w:p w14:paraId="07D7329D"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65BD619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1.4</w:t>
            </w:r>
          </w:p>
        </w:tc>
        <w:tc>
          <w:tcPr>
            <w:tcW w:w="990" w:type="dxa"/>
            <w:hideMark/>
          </w:tcPr>
          <w:p w14:paraId="2D55AC4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20%</w:t>
            </w:r>
          </w:p>
        </w:tc>
      </w:tr>
      <w:tr w:rsidR="006333DF" w:rsidRPr="00F96A1F" w14:paraId="1B0B6B05"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44BF5240"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4</w:t>
            </w:r>
          </w:p>
        </w:tc>
        <w:tc>
          <w:tcPr>
            <w:tcW w:w="1947" w:type="dxa"/>
            <w:hideMark/>
          </w:tcPr>
          <w:p w14:paraId="7AC34341"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Dalfsen</w:t>
            </w:r>
            <w:proofErr w:type="spellEnd"/>
          </w:p>
        </w:tc>
        <w:tc>
          <w:tcPr>
            <w:tcW w:w="783" w:type="dxa"/>
            <w:hideMark/>
          </w:tcPr>
          <w:p w14:paraId="2FF804EF"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214255</w:t>
            </w:r>
          </w:p>
        </w:tc>
        <w:tc>
          <w:tcPr>
            <w:tcW w:w="776" w:type="dxa"/>
            <w:hideMark/>
          </w:tcPr>
          <w:p w14:paraId="58E20317"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502020</w:t>
            </w:r>
          </w:p>
        </w:tc>
        <w:tc>
          <w:tcPr>
            <w:tcW w:w="999" w:type="dxa"/>
            <w:hideMark/>
          </w:tcPr>
          <w:p w14:paraId="719D610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01-01-1960</w:t>
            </w:r>
          </w:p>
        </w:tc>
        <w:tc>
          <w:tcPr>
            <w:tcW w:w="993" w:type="dxa"/>
            <w:hideMark/>
          </w:tcPr>
          <w:p w14:paraId="3D9FEA96"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04-12-2018</w:t>
            </w:r>
          </w:p>
        </w:tc>
        <w:tc>
          <w:tcPr>
            <w:tcW w:w="843" w:type="dxa"/>
            <w:hideMark/>
          </w:tcPr>
          <w:p w14:paraId="3AF75A61"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58</w:t>
            </w:r>
          </w:p>
        </w:tc>
        <w:tc>
          <w:tcPr>
            <w:tcW w:w="567" w:type="dxa"/>
            <w:hideMark/>
          </w:tcPr>
          <w:p w14:paraId="3E530591"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-11.3</w:t>
            </w:r>
          </w:p>
        </w:tc>
        <w:tc>
          <w:tcPr>
            <w:tcW w:w="661" w:type="dxa"/>
            <w:hideMark/>
          </w:tcPr>
          <w:p w14:paraId="12096CB6"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383.0</w:t>
            </w:r>
          </w:p>
        </w:tc>
        <w:tc>
          <w:tcPr>
            <w:tcW w:w="990" w:type="dxa"/>
            <w:hideMark/>
          </w:tcPr>
          <w:p w14:paraId="0E9C3E37"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47%</w:t>
            </w:r>
          </w:p>
        </w:tc>
      </w:tr>
      <w:tr w:rsidR="006333DF" w:rsidRPr="00F96A1F" w14:paraId="049CFF56"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20156AA5"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5</w:t>
            </w:r>
          </w:p>
        </w:tc>
        <w:tc>
          <w:tcPr>
            <w:tcW w:w="1947" w:type="dxa"/>
            <w:hideMark/>
          </w:tcPr>
          <w:p w14:paraId="70A90EE2"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Emlichheim</w:t>
            </w:r>
            <w:proofErr w:type="spellEnd"/>
          </w:p>
        </w:tc>
        <w:tc>
          <w:tcPr>
            <w:tcW w:w="783" w:type="dxa"/>
            <w:hideMark/>
          </w:tcPr>
          <w:p w14:paraId="20ACF73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253038</w:t>
            </w:r>
          </w:p>
        </w:tc>
        <w:tc>
          <w:tcPr>
            <w:tcW w:w="776" w:type="dxa"/>
            <w:hideMark/>
          </w:tcPr>
          <w:p w14:paraId="2695411E"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513672</w:t>
            </w:r>
          </w:p>
        </w:tc>
        <w:tc>
          <w:tcPr>
            <w:tcW w:w="999" w:type="dxa"/>
            <w:hideMark/>
          </w:tcPr>
          <w:p w14:paraId="46EFD598"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01-01-1950</w:t>
            </w:r>
          </w:p>
        </w:tc>
        <w:tc>
          <w:tcPr>
            <w:tcW w:w="993" w:type="dxa"/>
            <w:hideMark/>
          </w:tcPr>
          <w:p w14:paraId="79E1FCC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31-12-2017</w:t>
            </w:r>
          </w:p>
        </w:tc>
        <w:tc>
          <w:tcPr>
            <w:tcW w:w="843" w:type="dxa"/>
            <w:hideMark/>
          </w:tcPr>
          <w:p w14:paraId="6DAC942C"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68</w:t>
            </w:r>
          </w:p>
        </w:tc>
        <w:tc>
          <w:tcPr>
            <w:tcW w:w="567" w:type="dxa"/>
            <w:hideMark/>
          </w:tcPr>
          <w:p w14:paraId="10BD494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0.2</w:t>
            </w:r>
          </w:p>
        </w:tc>
        <w:tc>
          <w:tcPr>
            <w:tcW w:w="661" w:type="dxa"/>
            <w:hideMark/>
          </w:tcPr>
          <w:p w14:paraId="48B20FC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217.0</w:t>
            </w:r>
          </w:p>
        </w:tc>
        <w:tc>
          <w:tcPr>
            <w:tcW w:w="990" w:type="dxa"/>
            <w:hideMark/>
          </w:tcPr>
          <w:p w14:paraId="721401F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w:t>
            </w:r>
          </w:p>
        </w:tc>
      </w:tr>
      <w:tr w:rsidR="006333DF" w:rsidRPr="00F96A1F" w14:paraId="2442FC9B"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15FC312E"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6</w:t>
            </w:r>
          </w:p>
        </w:tc>
        <w:tc>
          <w:tcPr>
            <w:tcW w:w="1947" w:type="dxa"/>
            <w:hideMark/>
          </w:tcPr>
          <w:p w14:paraId="06F76843"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Galgerak</w:t>
            </w:r>
            <w:proofErr w:type="spellEnd"/>
          </w:p>
        </w:tc>
        <w:tc>
          <w:tcPr>
            <w:tcW w:w="783" w:type="dxa"/>
            <w:hideMark/>
          </w:tcPr>
          <w:p w14:paraId="5C678ECE"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204320</w:t>
            </w:r>
          </w:p>
        </w:tc>
        <w:tc>
          <w:tcPr>
            <w:tcW w:w="776" w:type="dxa"/>
            <w:hideMark/>
          </w:tcPr>
          <w:p w14:paraId="0BDE651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510760</w:t>
            </w:r>
          </w:p>
        </w:tc>
        <w:tc>
          <w:tcPr>
            <w:tcW w:w="999" w:type="dxa"/>
            <w:hideMark/>
          </w:tcPr>
          <w:p w14:paraId="6DD88DD9"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13-12-2011</w:t>
            </w:r>
          </w:p>
        </w:tc>
        <w:tc>
          <w:tcPr>
            <w:tcW w:w="993" w:type="dxa"/>
            <w:hideMark/>
          </w:tcPr>
          <w:p w14:paraId="27C6B904"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19-12-2018</w:t>
            </w:r>
          </w:p>
        </w:tc>
        <w:tc>
          <w:tcPr>
            <w:tcW w:w="843" w:type="dxa"/>
            <w:hideMark/>
          </w:tcPr>
          <w:p w14:paraId="0DB4999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7</w:t>
            </w:r>
          </w:p>
        </w:tc>
        <w:tc>
          <w:tcPr>
            <w:tcW w:w="567" w:type="dxa"/>
            <w:hideMark/>
          </w:tcPr>
          <w:p w14:paraId="6475B044"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-0.7</w:t>
            </w:r>
          </w:p>
        </w:tc>
        <w:tc>
          <w:tcPr>
            <w:tcW w:w="661" w:type="dxa"/>
            <w:hideMark/>
          </w:tcPr>
          <w:p w14:paraId="11F7FC32"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10.2</w:t>
            </w:r>
          </w:p>
        </w:tc>
        <w:tc>
          <w:tcPr>
            <w:tcW w:w="990" w:type="dxa"/>
            <w:hideMark/>
          </w:tcPr>
          <w:p w14:paraId="7192B552"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w:t>
            </w:r>
          </w:p>
        </w:tc>
      </w:tr>
      <w:tr w:rsidR="006333DF" w:rsidRPr="00F96A1F" w14:paraId="2855030F"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38E19CDA"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7</w:t>
            </w:r>
          </w:p>
        </w:tc>
        <w:tc>
          <w:tcPr>
            <w:tcW w:w="1947" w:type="dxa"/>
            <w:hideMark/>
          </w:tcPr>
          <w:p w14:paraId="424B292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Gemaal</w:t>
            </w:r>
            <w:proofErr w:type="spellEnd"/>
            <w:r w:rsidRPr="00F96A1F">
              <w:rPr>
                <w:rFonts w:ascii="Calibri" w:hAnsi="Calibri"/>
                <w:color w:val="000000"/>
                <w:sz w:val="16"/>
                <w:szCs w:val="16"/>
                <w:lang w:val="en-GB" w:eastAsia="zh-CN"/>
              </w:rPr>
              <w:t xml:space="preserve"> </w:t>
            </w:r>
            <w:proofErr w:type="spellStart"/>
            <w:r w:rsidRPr="00F96A1F">
              <w:rPr>
                <w:rFonts w:ascii="Calibri" w:hAnsi="Calibri"/>
                <w:color w:val="000000"/>
                <w:sz w:val="16"/>
                <w:szCs w:val="16"/>
                <w:lang w:val="en-GB" w:eastAsia="zh-CN"/>
              </w:rPr>
              <w:t>Cellemuiden</w:t>
            </w:r>
            <w:proofErr w:type="spellEnd"/>
          </w:p>
        </w:tc>
        <w:tc>
          <w:tcPr>
            <w:tcW w:w="783" w:type="dxa"/>
            <w:hideMark/>
          </w:tcPr>
          <w:p w14:paraId="58772585"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201926</w:t>
            </w:r>
          </w:p>
        </w:tc>
        <w:tc>
          <w:tcPr>
            <w:tcW w:w="776" w:type="dxa"/>
            <w:hideMark/>
          </w:tcPr>
          <w:p w14:paraId="6DE7436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513890</w:t>
            </w:r>
          </w:p>
        </w:tc>
        <w:tc>
          <w:tcPr>
            <w:tcW w:w="999" w:type="dxa"/>
            <w:hideMark/>
          </w:tcPr>
          <w:p w14:paraId="5C12537C"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01-06-2012</w:t>
            </w:r>
          </w:p>
        </w:tc>
        <w:tc>
          <w:tcPr>
            <w:tcW w:w="993" w:type="dxa"/>
            <w:hideMark/>
          </w:tcPr>
          <w:p w14:paraId="4619A06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18-12-2018</w:t>
            </w:r>
          </w:p>
        </w:tc>
        <w:tc>
          <w:tcPr>
            <w:tcW w:w="843" w:type="dxa"/>
            <w:hideMark/>
          </w:tcPr>
          <w:p w14:paraId="602A6508"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6</w:t>
            </w:r>
          </w:p>
        </w:tc>
        <w:tc>
          <w:tcPr>
            <w:tcW w:w="567" w:type="dxa"/>
            <w:hideMark/>
          </w:tcPr>
          <w:p w14:paraId="5572BBCC"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2D9B5D6C"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0.8</w:t>
            </w:r>
          </w:p>
        </w:tc>
        <w:tc>
          <w:tcPr>
            <w:tcW w:w="990" w:type="dxa"/>
            <w:hideMark/>
          </w:tcPr>
          <w:p w14:paraId="3C5BC9A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w:t>
            </w:r>
          </w:p>
        </w:tc>
      </w:tr>
      <w:tr w:rsidR="006333DF" w:rsidRPr="00F96A1F" w14:paraId="2619D140"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60633109"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8</w:t>
            </w:r>
          </w:p>
        </w:tc>
        <w:tc>
          <w:tcPr>
            <w:tcW w:w="1947" w:type="dxa"/>
            <w:hideMark/>
          </w:tcPr>
          <w:p w14:paraId="585D1743"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Gemaal</w:t>
            </w:r>
            <w:proofErr w:type="spellEnd"/>
            <w:r w:rsidRPr="00F96A1F">
              <w:rPr>
                <w:rFonts w:ascii="Calibri" w:hAnsi="Calibri"/>
                <w:color w:val="000000"/>
                <w:sz w:val="16"/>
                <w:szCs w:val="16"/>
                <w:lang w:val="en-GB" w:eastAsia="zh-CN"/>
              </w:rPr>
              <w:t xml:space="preserve"> </w:t>
            </w:r>
            <w:proofErr w:type="spellStart"/>
            <w:r w:rsidRPr="00F96A1F">
              <w:rPr>
                <w:rFonts w:ascii="Calibri" w:hAnsi="Calibri"/>
                <w:color w:val="000000"/>
                <w:sz w:val="16"/>
                <w:szCs w:val="16"/>
                <w:lang w:val="en-GB" w:eastAsia="zh-CN"/>
              </w:rPr>
              <w:t>Streukelerzijl</w:t>
            </w:r>
            <w:proofErr w:type="spellEnd"/>
          </w:p>
        </w:tc>
        <w:tc>
          <w:tcPr>
            <w:tcW w:w="783" w:type="dxa"/>
            <w:hideMark/>
          </w:tcPr>
          <w:p w14:paraId="06523BE3"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204175</w:t>
            </w:r>
          </w:p>
        </w:tc>
        <w:tc>
          <w:tcPr>
            <w:tcW w:w="776" w:type="dxa"/>
            <w:hideMark/>
          </w:tcPr>
          <w:p w14:paraId="1BD01F13"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510735</w:t>
            </w:r>
          </w:p>
        </w:tc>
        <w:tc>
          <w:tcPr>
            <w:tcW w:w="999" w:type="dxa"/>
            <w:hideMark/>
          </w:tcPr>
          <w:p w14:paraId="1A44EACE"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08-12-2016</w:t>
            </w:r>
          </w:p>
        </w:tc>
        <w:tc>
          <w:tcPr>
            <w:tcW w:w="993" w:type="dxa"/>
            <w:hideMark/>
          </w:tcPr>
          <w:p w14:paraId="60F09E93"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19-12-2018</w:t>
            </w:r>
          </w:p>
        </w:tc>
        <w:tc>
          <w:tcPr>
            <w:tcW w:w="843" w:type="dxa"/>
            <w:hideMark/>
          </w:tcPr>
          <w:p w14:paraId="0A00610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w:t>
            </w:r>
          </w:p>
        </w:tc>
        <w:tc>
          <w:tcPr>
            <w:tcW w:w="567" w:type="dxa"/>
            <w:hideMark/>
          </w:tcPr>
          <w:p w14:paraId="4B96BAB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-0.6</w:t>
            </w:r>
          </w:p>
        </w:tc>
        <w:tc>
          <w:tcPr>
            <w:tcW w:w="661" w:type="dxa"/>
            <w:hideMark/>
          </w:tcPr>
          <w:p w14:paraId="70858CF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10.2</w:t>
            </w:r>
          </w:p>
        </w:tc>
        <w:tc>
          <w:tcPr>
            <w:tcW w:w="990" w:type="dxa"/>
            <w:hideMark/>
          </w:tcPr>
          <w:p w14:paraId="4E7CD59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w:t>
            </w:r>
          </w:p>
        </w:tc>
      </w:tr>
      <w:tr w:rsidR="006333DF" w:rsidRPr="00F96A1F" w14:paraId="0912ED73"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477D5938"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9</w:t>
            </w:r>
          </w:p>
        </w:tc>
        <w:tc>
          <w:tcPr>
            <w:tcW w:w="1947" w:type="dxa"/>
            <w:hideMark/>
          </w:tcPr>
          <w:p w14:paraId="2ED4926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Gronau</w:t>
            </w:r>
            <w:proofErr w:type="spellEnd"/>
          </w:p>
        </w:tc>
        <w:tc>
          <w:tcPr>
            <w:tcW w:w="783" w:type="dxa"/>
            <w:hideMark/>
          </w:tcPr>
          <w:p w14:paraId="2C02850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266778</w:t>
            </w:r>
          </w:p>
        </w:tc>
        <w:tc>
          <w:tcPr>
            <w:tcW w:w="776" w:type="dxa"/>
            <w:hideMark/>
          </w:tcPr>
          <w:p w14:paraId="77B6ACDE"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471708</w:t>
            </w:r>
          </w:p>
        </w:tc>
        <w:tc>
          <w:tcPr>
            <w:tcW w:w="999" w:type="dxa"/>
            <w:hideMark/>
          </w:tcPr>
          <w:p w14:paraId="3612B17E"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01-01-2006</w:t>
            </w:r>
          </w:p>
        </w:tc>
        <w:tc>
          <w:tcPr>
            <w:tcW w:w="993" w:type="dxa"/>
            <w:hideMark/>
          </w:tcPr>
          <w:p w14:paraId="062FF788"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01-01-2016</w:t>
            </w:r>
          </w:p>
        </w:tc>
        <w:tc>
          <w:tcPr>
            <w:tcW w:w="843" w:type="dxa"/>
            <w:hideMark/>
          </w:tcPr>
          <w:p w14:paraId="7937DE31"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10</w:t>
            </w:r>
          </w:p>
        </w:tc>
        <w:tc>
          <w:tcPr>
            <w:tcW w:w="567" w:type="dxa"/>
            <w:hideMark/>
          </w:tcPr>
          <w:p w14:paraId="6F53EA12"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0147A084"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52.8</w:t>
            </w:r>
          </w:p>
        </w:tc>
        <w:tc>
          <w:tcPr>
            <w:tcW w:w="990" w:type="dxa"/>
            <w:hideMark/>
          </w:tcPr>
          <w:p w14:paraId="33E591B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w:t>
            </w:r>
          </w:p>
        </w:tc>
      </w:tr>
      <w:tr w:rsidR="006333DF" w:rsidRPr="00F96A1F" w14:paraId="0D0F2B23"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362C11F5"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10</w:t>
            </w:r>
          </w:p>
        </w:tc>
        <w:tc>
          <w:tcPr>
            <w:tcW w:w="1947" w:type="dxa"/>
            <w:hideMark/>
          </w:tcPr>
          <w:p w14:paraId="53B9B689"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HesselMuelertbrug</w:t>
            </w:r>
            <w:proofErr w:type="spellEnd"/>
          </w:p>
        </w:tc>
        <w:tc>
          <w:tcPr>
            <w:tcW w:w="783" w:type="dxa"/>
            <w:hideMark/>
          </w:tcPr>
          <w:p w14:paraId="169C95B7"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225241</w:t>
            </w:r>
          </w:p>
        </w:tc>
        <w:tc>
          <w:tcPr>
            <w:tcW w:w="776" w:type="dxa"/>
            <w:hideMark/>
          </w:tcPr>
          <w:p w14:paraId="10284F32"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503780</w:t>
            </w:r>
          </w:p>
        </w:tc>
        <w:tc>
          <w:tcPr>
            <w:tcW w:w="999" w:type="dxa"/>
            <w:hideMark/>
          </w:tcPr>
          <w:p w14:paraId="7572F01A"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14-10-2001</w:t>
            </w:r>
          </w:p>
        </w:tc>
        <w:tc>
          <w:tcPr>
            <w:tcW w:w="993" w:type="dxa"/>
            <w:hideMark/>
          </w:tcPr>
          <w:p w14:paraId="55720576"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06-10-2014</w:t>
            </w:r>
          </w:p>
        </w:tc>
        <w:tc>
          <w:tcPr>
            <w:tcW w:w="843" w:type="dxa"/>
            <w:hideMark/>
          </w:tcPr>
          <w:p w14:paraId="12486EFD"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12</w:t>
            </w:r>
          </w:p>
        </w:tc>
        <w:tc>
          <w:tcPr>
            <w:tcW w:w="567" w:type="dxa"/>
            <w:hideMark/>
          </w:tcPr>
          <w:p w14:paraId="7FD6A1B2"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0.6</w:t>
            </w:r>
          </w:p>
        </w:tc>
        <w:tc>
          <w:tcPr>
            <w:tcW w:w="661" w:type="dxa"/>
            <w:hideMark/>
          </w:tcPr>
          <w:p w14:paraId="680615EF"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193.1</w:t>
            </w:r>
          </w:p>
        </w:tc>
        <w:tc>
          <w:tcPr>
            <w:tcW w:w="990" w:type="dxa"/>
            <w:hideMark/>
          </w:tcPr>
          <w:p w14:paraId="4C845DC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10%</w:t>
            </w:r>
          </w:p>
        </w:tc>
      </w:tr>
      <w:tr w:rsidR="006333DF" w:rsidRPr="00F96A1F" w14:paraId="312D471D"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19F690E5"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11</w:t>
            </w:r>
          </w:p>
        </w:tc>
        <w:tc>
          <w:tcPr>
            <w:tcW w:w="1947" w:type="dxa"/>
            <w:hideMark/>
          </w:tcPr>
          <w:p w14:paraId="232156FE"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Keersluis</w:t>
            </w:r>
            <w:proofErr w:type="spellEnd"/>
            <w:r w:rsidRPr="00F96A1F">
              <w:rPr>
                <w:rFonts w:ascii="Calibri" w:hAnsi="Calibri"/>
                <w:color w:val="000000"/>
                <w:sz w:val="16"/>
                <w:szCs w:val="16"/>
                <w:lang w:val="en-GB" w:eastAsia="zh-CN"/>
              </w:rPr>
              <w:t xml:space="preserve"> Sal</w:t>
            </w:r>
            <w:r>
              <w:rPr>
                <w:rFonts w:ascii="Calibri" w:hAnsi="Calibri"/>
                <w:color w:val="000000"/>
                <w:sz w:val="16"/>
                <w:szCs w:val="16"/>
                <w:lang w:val="en-GB" w:eastAsia="zh-CN"/>
              </w:rPr>
              <w:t>.</w:t>
            </w:r>
            <w:r w:rsidRPr="00F96A1F">
              <w:rPr>
                <w:rFonts w:ascii="Calibri" w:hAnsi="Calibri"/>
                <w:color w:val="000000"/>
                <w:sz w:val="16"/>
                <w:szCs w:val="16"/>
                <w:lang w:val="en-GB" w:eastAsia="zh-CN"/>
              </w:rPr>
              <w:t xml:space="preserve"> </w:t>
            </w:r>
            <w:proofErr w:type="spellStart"/>
            <w:r w:rsidRPr="00F96A1F">
              <w:rPr>
                <w:rFonts w:ascii="Calibri" w:hAnsi="Calibri"/>
                <w:color w:val="000000"/>
                <w:sz w:val="16"/>
                <w:szCs w:val="16"/>
                <w:lang w:val="en-GB" w:eastAsia="zh-CN"/>
              </w:rPr>
              <w:t>Weteringen</w:t>
            </w:r>
            <w:proofErr w:type="spellEnd"/>
          </w:p>
        </w:tc>
        <w:tc>
          <w:tcPr>
            <w:tcW w:w="783" w:type="dxa"/>
            <w:hideMark/>
          </w:tcPr>
          <w:p w14:paraId="511311C8"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202470</w:t>
            </w:r>
          </w:p>
        </w:tc>
        <w:tc>
          <w:tcPr>
            <w:tcW w:w="776" w:type="dxa"/>
            <w:hideMark/>
          </w:tcPr>
          <w:p w14:paraId="639E18B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503315</w:t>
            </w:r>
          </w:p>
        </w:tc>
        <w:tc>
          <w:tcPr>
            <w:tcW w:w="999" w:type="dxa"/>
            <w:hideMark/>
          </w:tcPr>
          <w:p w14:paraId="4328313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13-05-2011</w:t>
            </w:r>
          </w:p>
        </w:tc>
        <w:tc>
          <w:tcPr>
            <w:tcW w:w="993" w:type="dxa"/>
            <w:hideMark/>
          </w:tcPr>
          <w:p w14:paraId="77F54FBD"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20-12-2018</w:t>
            </w:r>
          </w:p>
        </w:tc>
        <w:tc>
          <w:tcPr>
            <w:tcW w:w="843" w:type="dxa"/>
            <w:hideMark/>
          </w:tcPr>
          <w:p w14:paraId="1901056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7</w:t>
            </w:r>
          </w:p>
        </w:tc>
        <w:tc>
          <w:tcPr>
            <w:tcW w:w="567" w:type="dxa"/>
            <w:hideMark/>
          </w:tcPr>
          <w:p w14:paraId="573981C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-6.0</w:t>
            </w:r>
          </w:p>
        </w:tc>
        <w:tc>
          <w:tcPr>
            <w:tcW w:w="661" w:type="dxa"/>
            <w:hideMark/>
          </w:tcPr>
          <w:p w14:paraId="5435B4E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40.2</w:t>
            </w:r>
          </w:p>
        </w:tc>
        <w:tc>
          <w:tcPr>
            <w:tcW w:w="990" w:type="dxa"/>
            <w:hideMark/>
          </w:tcPr>
          <w:p w14:paraId="2B6A8998"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w:t>
            </w:r>
          </w:p>
        </w:tc>
      </w:tr>
      <w:tr w:rsidR="006333DF" w:rsidRPr="00F96A1F" w14:paraId="0D46FD6A"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310DF489"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12</w:t>
            </w:r>
          </w:p>
        </w:tc>
        <w:tc>
          <w:tcPr>
            <w:tcW w:w="1947" w:type="dxa"/>
            <w:hideMark/>
          </w:tcPr>
          <w:p w14:paraId="7F6AECCE"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Lage (</w:t>
            </w:r>
            <w:proofErr w:type="spellStart"/>
            <w:r w:rsidRPr="00F96A1F">
              <w:rPr>
                <w:rFonts w:ascii="Calibri" w:hAnsi="Calibri"/>
                <w:color w:val="000000"/>
                <w:sz w:val="16"/>
                <w:szCs w:val="16"/>
                <w:lang w:val="en-GB" w:eastAsia="zh-CN"/>
              </w:rPr>
              <w:t>gesamt</w:t>
            </w:r>
            <w:proofErr w:type="spellEnd"/>
            <w:r w:rsidRPr="00F96A1F">
              <w:rPr>
                <w:rFonts w:ascii="Calibri" w:hAnsi="Calibri"/>
                <w:color w:val="000000"/>
                <w:sz w:val="16"/>
                <w:szCs w:val="16"/>
                <w:lang w:val="en-GB" w:eastAsia="zh-CN"/>
              </w:rPr>
              <w:t>)</w:t>
            </w:r>
          </w:p>
        </w:tc>
        <w:tc>
          <w:tcPr>
            <w:tcW w:w="783" w:type="dxa"/>
            <w:hideMark/>
          </w:tcPr>
          <w:p w14:paraId="440B8E27"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262000</w:t>
            </w:r>
          </w:p>
        </w:tc>
        <w:tc>
          <w:tcPr>
            <w:tcW w:w="776" w:type="dxa"/>
            <w:hideMark/>
          </w:tcPr>
          <w:p w14:paraId="0A5936A1"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498000</w:t>
            </w:r>
          </w:p>
        </w:tc>
        <w:tc>
          <w:tcPr>
            <w:tcW w:w="999" w:type="dxa"/>
            <w:hideMark/>
          </w:tcPr>
          <w:p w14:paraId="1B916468"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01-05-1963</w:t>
            </w:r>
          </w:p>
        </w:tc>
        <w:tc>
          <w:tcPr>
            <w:tcW w:w="993" w:type="dxa"/>
            <w:hideMark/>
          </w:tcPr>
          <w:p w14:paraId="33C599D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31-12-2017</w:t>
            </w:r>
          </w:p>
        </w:tc>
        <w:tc>
          <w:tcPr>
            <w:tcW w:w="843" w:type="dxa"/>
            <w:hideMark/>
          </w:tcPr>
          <w:p w14:paraId="3EAA8499"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54</w:t>
            </w:r>
          </w:p>
        </w:tc>
        <w:tc>
          <w:tcPr>
            <w:tcW w:w="567" w:type="dxa"/>
            <w:hideMark/>
          </w:tcPr>
          <w:p w14:paraId="2EADB8BA"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w:t>
            </w:r>
          </w:p>
        </w:tc>
        <w:tc>
          <w:tcPr>
            <w:tcW w:w="661" w:type="dxa"/>
            <w:hideMark/>
          </w:tcPr>
          <w:p w14:paraId="5994749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77.4</w:t>
            </w:r>
          </w:p>
        </w:tc>
        <w:tc>
          <w:tcPr>
            <w:tcW w:w="990" w:type="dxa"/>
            <w:hideMark/>
          </w:tcPr>
          <w:p w14:paraId="2F488C9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w:t>
            </w:r>
          </w:p>
        </w:tc>
      </w:tr>
      <w:tr w:rsidR="006333DF" w:rsidRPr="00F96A1F" w14:paraId="04CBE5C4"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77747C95"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13</w:t>
            </w:r>
          </w:p>
        </w:tc>
        <w:tc>
          <w:tcPr>
            <w:tcW w:w="1947" w:type="dxa"/>
            <w:hideMark/>
          </w:tcPr>
          <w:p w14:paraId="4ADC5F5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Lage I</w:t>
            </w:r>
          </w:p>
        </w:tc>
        <w:tc>
          <w:tcPr>
            <w:tcW w:w="783" w:type="dxa"/>
            <w:hideMark/>
          </w:tcPr>
          <w:p w14:paraId="03431063"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262000</w:t>
            </w:r>
          </w:p>
        </w:tc>
        <w:tc>
          <w:tcPr>
            <w:tcW w:w="776" w:type="dxa"/>
            <w:hideMark/>
          </w:tcPr>
          <w:p w14:paraId="3ED84FC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498000</w:t>
            </w:r>
          </w:p>
        </w:tc>
        <w:tc>
          <w:tcPr>
            <w:tcW w:w="999" w:type="dxa"/>
            <w:hideMark/>
          </w:tcPr>
          <w:p w14:paraId="0B794669"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01-03-1963</w:t>
            </w:r>
          </w:p>
        </w:tc>
        <w:tc>
          <w:tcPr>
            <w:tcW w:w="993" w:type="dxa"/>
            <w:hideMark/>
          </w:tcPr>
          <w:p w14:paraId="468EEEB4"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31-12-2017</w:t>
            </w:r>
          </w:p>
        </w:tc>
        <w:tc>
          <w:tcPr>
            <w:tcW w:w="843" w:type="dxa"/>
            <w:hideMark/>
          </w:tcPr>
          <w:p w14:paraId="746850F2"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54</w:t>
            </w:r>
          </w:p>
        </w:tc>
        <w:tc>
          <w:tcPr>
            <w:tcW w:w="567" w:type="dxa"/>
            <w:hideMark/>
          </w:tcPr>
          <w:p w14:paraId="60F640C8"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62203602"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55.7</w:t>
            </w:r>
          </w:p>
        </w:tc>
        <w:tc>
          <w:tcPr>
            <w:tcW w:w="990" w:type="dxa"/>
            <w:hideMark/>
          </w:tcPr>
          <w:p w14:paraId="08C4E683"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w:t>
            </w:r>
          </w:p>
        </w:tc>
      </w:tr>
      <w:tr w:rsidR="006333DF" w:rsidRPr="00F96A1F" w14:paraId="39DCB145"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1D3A5032"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14</w:t>
            </w:r>
          </w:p>
        </w:tc>
        <w:tc>
          <w:tcPr>
            <w:tcW w:w="1947" w:type="dxa"/>
            <w:hideMark/>
          </w:tcPr>
          <w:p w14:paraId="61234649"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Linderbeek</w:t>
            </w:r>
            <w:proofErr w:type="spellEnd"/>
            <w:r w:rsidRPr="00F96A1F">
              <w:rPr>
                <w:rFonts w:ascii="Calibri" w:hAnsi="Calibri"/>
                <w:color w:val="000000"/>
                <w:sz w:val="16"/>
                <w:szCs w:val="16"/>
                <w:lang w:val="en-GB" w:eastAsia="zh-CN"/>
              </w:rPr>
              <w:t xml:space="preserve"> (ADM)</w:t>
            </w:r>
          </w:p>
        </w:tc>
        <w:tc>
          <w:tcPr>
            <w:tcW w:w="783" w:type="dxa"/>
            <w:hideMark/>
          </w:tcPr>
          <w:p w14:paraId="214C3A3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227450</w:t>
            </w:r>
          </w:p>
        </w:tc>
        <w:tc>
          <w:tcPr>
            <w:tcW w:w="776" w:type="dxa"/>
            <w:hideMark/>
          </w:tcPr>
          <w:p w14:paraId="0462CFDD"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498500</w:t>
            </w:r>
          </w:p>
        </w:tc>
        <w:tc>
          <w:tcPr>
            <w:tcW w:w="999" w:type="dxa"/>
            <w:hideMark/>
          </w:tcPr>
          <w:p w14:paraId="5DCD106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05-01-1996</w:t>
            </w:r>
          </w:p>
        </w:tc>
        <w:tc>
          <w:tcPr>
            <w:tcW w:w="993" w:type="dxa"/>
            <w:hideMark/>
          </w:tcPr>
          <w:p w14:paraId="1EFA0A78"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13-04-2017</w:t>
            </w:r>
          </w:p>
        </w:tc>
        <w:tc>
          <w:tcPr>
            <w:tcW w:w="843" w:type="dxa"/>
            <w:hideMark/>
          </w:tcPr>
          <w:p w14:paraId="79705E07"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21</w:t>
            </w:r>
          </w:p>
        </w:tc>
        <w:tc>
          <w:tcPr>
            <w:tcW w:w="567" w:type="dxa"/>
            <w:hideMark/>
          </w:tcPr>
          <w:p w14:paraId="66D43AD6"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76E20D2A"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78.2</w:t>
            </w:r>
          </w:p>
        </w:tc>
        <w:tc>
          <w:tcPr>
            <w:tcW w:w="990" w:type="dxa"/>
            <w:hideMark/>
          </w:tcPr>
          <w:p w14:paraId="591FF3E6"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32%</w:t>
            </w:r>
          </w:p>
        </w:tc>
      </w:tr>
      <w:tr w:rsidR="006333DF" w:rsidRPr="00F96A1F" w14:paraId="59338157"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6289816D"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15</w:t>
            </w:r>
          </w:p>
        </w:tc>
        <w:tc>
          <w:tcPr>
            <w:tcW w:w="1947" w:type="dxa"/>
            <w:hideMark/>
          </w:tcPr>
          <w:p w14:paraId="503718E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Meppelerdiep</w:t>
            </w:r>
            <w:proofErr w:type="spellEnd"/>
            <w:r w:rsidRPr="00F96A1F">
              <w:rPr>
                <w:rFonts w:ascii="Calibri" w:hAnsi="Calibri"/>
                <w:color w:val="000000"/>
                <w:sz w:val="16"/>
                <w:szCs w:val="16"/>
                <w:lang w:val="en-GB" w:eastAsia="zh-CN"/>
              </w:rPr>
              <w:t xml:space="preserve"> (2.5 km)</w:t>
            </w:r>
          </w:p>
        </w:tc>
        <w:tc>
          <w:tcPr>
            <w:tcW w:w="783" w:type="dxa"/>
            <w:hideMark/>
          </w:tcPr>
          <w:p w14:paraId="6CC220E4"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203125</w:t>
            </w:r>
          </w:p>
        </w:tc>
        <w:tc>
          <w:tcPr>
            <w:tcW w:w="776" w:type="dxa"/>
            <w:hideMark/>
          </w:tcPr>
          <w:p w14:paraId="6E74AAA9"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518800</w:t>
            </w:r>
          </w:p>
        </w:tc>
        <w:tc>
          <w:tcPr>
            <w:tcW w:w="999" w:type="dxa"/>
            <w:hideMark/>
          </w:tcPr>
          <w:p w14:paraId="0CC3FB8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02-11-2001</w:t>
            </w:r>
          </w:p>
        </w:tc>
        <w:tc>
          <w:tcPr>
            <w:tcW w:w="993" w:type="dxa"/>
            <w:hideMark/>
          </w:tcPr>
          <w:p w14:paraId="55950D55"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20-12-2018</w:t>
            </w:r>
          </w:p>
        </w:tc>
        <w:tc>
          <w:tcPr>
            <w:tcW w:w="843" w:type="dxa"/>
            <w:hideMark/>
          </w:tcPr>
          <w:p w14:paraId="522D64EC"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17</w:t>
            </w:r>
          </w:p>
        </w:tc>
        <w:tc>
          <w:tcPr>
            <w:tcW w:w="567" w:type="dxa"/>
            <w:hideMark/>
          </w:tcPr>
          <w:p w14:paraId="328592E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-17.3</w:t>
            </w:r>
          </w:p>
        </w:tc>
        <w:tc>
          <w:tcPr>
            <w:tcW w:w="661" w:type="dxa"/>
            <w:hideMark/>
          </w:tcPr>
          <w:p w14:paraId="49620B6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85.6</w:t>
            </w:r>
          </w:p>
        </w:tc>
        <w:tc>
          <w:tcPr>
            <w:tcW w:w="990" w:type="dxa"/>
            <w:hideMark/>
          </w:tcPr>
          <w:p w14:paraId="515C3393"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w:t>
            </w:r>
          </w:p>
        </w:tc>
      </w:tr>
      <w:tr w:rsidR="006333DF" w:rsidRPr="00F96A1F" w14:paraId="332EC799"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27F5D8DF"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16</w:t>
            </w:r>
          </w:p>
        </w:tc>
        <w:tc>
          <w:tcPr>
            <w:tcW w:w="1947" w:type="dxa"/>
            <w:hideMark/>
          </w:tcPr>
          <w:p w14:paraId="1D8DBCEE"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Neuenhaus</w:t>
            </w:r>
            <w:proofErr w:type="spellEnd"/>
          </w:p>
        </w:tc>
        <w:tc>
          <w:tcPr>
            <w:tcW w:w="783" w:type="dxa"/>
            <w:hideMark/>
          </w:tcPr>
          <w:p w14:paraId="6195A8B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261976</w:t>
            </w:r>
          </w:p>
        </w:tc>
        <w:tc>
          <w:tcPr>
            <w:tcW w:w="776" w:type="dxa"/>
            <w:hideMark/>
          </w:tcPr>
          <w:p w14:paraId="45772FEE"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503358</w:t>
            </w:r>
          </w:p>
        </w:tc>
        <w:tc>
          <w:tcPr>
            <w:tcW w:w="999" w:type="dxa"/>
            <w:hideMark/>
          </w:tcPr>
          <w:p w14:paraId="08768C1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01-01-1950</w:t>
            </w:r>
          </w:p>
        </w:tc>
        <w:tc>
          <w:tcPr>
            <w:tcW w:w="993" w:type="dxa"/>
            <w:hideMark/>
          </w:tcPr>
          <w:p w14:paraId="46E80A0B"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31-12-2017</w:t>
            </w:r>
          </w:p>
        </w:tc>
        <w:tc>
          <w:tcPr>
            <w:tcW w:w="843" w:type="dxa"/>
            <w:hideMark/>
          </w:tcPr>
          <w:p w14:paraId="4ED625BB"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68</w:t>
            </w:r>
          </w:p>
        </w:tc>
        <w:tc>
          <w:tcPr>
            <w:tcW w:w="567" w:type="dxa"/>
            <w:hideMark/>
          </w:tcPr>
          <w:p w14:paraId="087259B1"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0.2</w:t>
            </w:r>
          </w:p>
        </w:tc>
        <w:tc>
          <w:tcPr>
            <w:tcW w:w="661" w:type="dxa"/>
            <w:hideMark/>
          </w:tcPr>
          <w:p w14:paraId="25E79E37"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93.7</w:t>
            </w:r>
          </w:p>
        </w:tc>
        <w:tc>
          <w:tcPr>
            <w:tcW w:w="990" w:type="dxa"/>
            <w:hideMark/>
          </w:tcPr>
          <w:p w14:paraId="41AD5F53"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w:t>
            </w:r>
          </w:p>
        </w:tc>
      </w:tr>
      <w:tr w:rsidR="006333DF" w:rsidRPr="00F96A1F" w14:paraId="0FF08F4C"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24AC0742"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17</w:t>
            </w:r>
          </w:p>
        </w:tc>
        <w:tc>
          <w:tcPr>
            <w:tcW w:w="1947" w:type="dxa"/>
            <w:hideMark/>
          </w:tcPr>
          <w:p w14:paraId="769F3E2C"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Ohne</w:t>
            </w:r>
            <w:proofErr w:type="spellEnd"/>
          </w:p>
        </w:tc>
        <w:tc>
          <w:tcPr>
            <w:tcW w:w="783" w:type="dxa"/>
            <w:hideMark/>
          </w:tcPr>
          <w:p w14:paraId="56211DF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283414</w:t>
            </w:r>
          </w:p>
        </w:tc>
        <w:tc>
          <w:tcPr>
            <w:tcW w:w="776" w:type="dxa"/>
            <w:hideMark/>
          </w:tcPr>
          <w:p w14:paraId="4F87497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479397</w:t>
            </w:r>
          </w:p>
        </w:tc>
        <w:tc>
          <w:tcPr>
            <w:tcW w:w="999" w:type="dxa"/>
            <w:hideMark/>
          </w:tcPr>
          <w:p w14:paraId="141B72E4"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01-02-1968</w:t>
            </w:r>
          </w:p>
        </w:tc>
        <w:tc>
          <w:tcPr>
            <w:tcW w:w="993" w:type="dxa"/>
            <w:hideMark/>
          </w:tcPr>
          <w:p w14:paraId="7C1361ED"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31-12-2017</w:t>
            </w:r>
          </w:p>
        </w:tc>
        <w:tc>
          <w:tcPr>
            <w:tcW w:w="843" w:type="dxa"/>
            <w:hideMark/>
          </w:tcPr>
          <w:p w14:paraId="0EA0BDC8"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49</w:t>
            </w:r>
          </w:p>
        </w:tc>
        <w:tc>
          <w:tcPr>
            <w:tcW w:w="567" w:type="dxa"/>
            <w:hideMark/>
          </w:tcPr>
          <w:p w14:paraId="479D5EB9"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7B47BA77"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91.6</w:t>
            </w:r>
          </w:p>
        </w:tc>
        <w:tc>
          <w:tcPr>
            <w:tcW w:w="990" w:type="dxa"/>
            <w:hideMark/>
          </w:tcPr>
          <w:p w14:paraId="09C97094"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w:t>
            </w:r>
          </w:p>
        </w:tc>
      </w:tr>
      <w:tr w:rsidR="006333DF" w:rsidRPr="00F96A1F" w14:paraId="618EC910"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1AB60C8F"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18</w:t>
            </w:r>
          </w:p>
        </w:tc>
        <w:tc>
          <w:tcPr>
            <w:tcW w:w="1947" w:type="dxa"/>
            <w:hideMark/>
          </w:tcPr>
          <w:p w14:paraId="550C9B6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Ommerkanaal</w:t>
            </w:r>
            <w:proofErr w:type="spellEnd"/>
          </w:p>
        </w:tc>
        <w:tc>
          <w:tcPr>
            <w:tcW w:w="783" w:type="dxa"/>
            <w:hideMark/>
          </w:tcPr>
          <w:p w14:paraId="5FB25C8A"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223828</w:t>
            </w:r>
          </w:p>
        </w:tc>
        <w:tc>
          <w:tcPr>
            <w:tcW w:w="776" w:type="dxa"/>
            <w:hideMark/>
          </w:tcPr>
          <w:p w14:paraId="5894F4B8"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504434</w:t>
            </w:r>
          </w:p>
        </w:tc>
        <w:tc>
          <w:tcPr>
            <w:tcW w:w="999" w:type="dxa"/>
            <w:hideMark/>
          </w:tcPr>
          <w:p w14:paraId="657D27D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14-10-2001</w:t>
            </w:r>
          </w:p>
        </w:tc>
        <w:tc>
          <w:tcPr>
            <w:tcW w:w="993" w:type="dxa"/>
            <w:hideMark/>
          </w:tcPr>
          <w:p w14:paraId="0D6E134A"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28-12-2015</w:t>
            </w:r>
          </w:p>
        </w:tc>
        <w:tc>
          <w:tcPr>
            <w:tcW w:w="843" w:type="dxa"/>
            <w:hideMark/>
          </w:tcPr>
          <w:p w14:paraId="52E6A97E"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14</w:t>
            </w:r>
          </w:p>
        </w:tc>
        <w:tc>
          <w:tcPr>
            <w:tcW w:w="567" w:type="dxa"/>
            <w:hideMark/>
          </w:tcPr>
          <w:p w14:paraId="760115A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-0.5</w:t>
            </w:r>
          </w:p>
        </w:tc>
        <w:tc>
          <w:tcPr>
            <w:tcW w:w="661" w:type="dxa"/>
            <w:hideMark/>
          </w:tcPr>
          <w:p w14:paraId="22A94B97"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24.0</w:t>
            </w:r>
          </w:p>
        </w:tc>
        <w:tc>
          <w:tcPr>
            <w:tcW w:w="990" w:type="dxa"/>
            <w:hideMark/>
          </w:tcPr>
          <w:p w14:paraId="53C5AD1B"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w:t>
            </w:r>
          </w:p>
        </w:tc>
      </w:tr>
      <w:tr w:rsidR="006333DF" w:rsidRPr="00F96A1F" w14:paraId="5B3BBAC0"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3DC44600"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19</w:t>
            </w:r>
          </w:p>
        </w:tc>
        <w:tc>
          <w:tcPr>
            <w:tcW w:w="1947" w:type="dxa"/>
            <w:hideMark/>
          </w:tcPr>
          <w:p w14:paraId="2DBE4A03"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Osterwald</w:t>
            </w:r>
            <w:proofErr w:type="spellEnd"/>
            <w:r w:rsidRPr="00F96A1F">
              <w:rPr>
                <w:rFonts w:ascii="Calibri" w:hAnsi="Calibri"/>
                <w:color w:val="000000"/>
                <w:sz w:val="16"/>
                <w:szCs w:val="16"/>
                <w:lang w:val="en-GB" w:eastAsia="zh-CN"/>
              </w:rPr>
              <w:t xml:space="preserve"> (Lee)</w:t>
            </w:r>
          </w:p>
        </w:tc>
        <w:tc>
          <w:tcPr>
            <w:tcW w:w="783" w:type="dxa"/>
            <w:hideMark/>
          </w:tcPr>
          <w:p w14:paraId="782A310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266180</w:t>
            </w:r>
          </w:p>
        </w:tc>
        <w:tc>
          <w:tcPr>
            <w:tcW w:w="776" w:type="dxa"/>
            <w:hideMark/>
          </w:tcPr>
          <w:p w14:paraId="05A7AE84"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507670</w:t>
            </w:r>
          </w:p>
        </w:tc>
        <w:tc>
          <w:tcPr>
            <w:tcW w:w="999" w:type="dxa"/>
            <w:hideMark/>
          </w:tcPr>
          <w:p w14:paraId="0CDEB0D5"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01-11-1963</w:t>
            </w:r>
          </w:p>
        </w:tc>
        <w:tc>
          <w:tcPr>
            <w:tcW w:w="993" w:type="dxa"/>
            <w:hideMark/>
          </w:tcPr>
          <w:p w14:paraId="56329BA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31-12-2017</w:t>
            </w:r>
          </w:p>
        </w:tc>
        <w:tc>
          <w:tcPr>
            <w:tcW w:w="843" w:type="dxa"/>
            <w:hideMark/>
          </w:tcPr>
          <w:p w14:paraId="6E8AC31D"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54</w:t>
            </w:r>
          </w:p>
        </w:tc>
        <w:tc>
          <w:tcPr>
            <w:tcW w:w="567" w:type="dxa"/>
            <w:hideMark/>
          </w:tcPr>
          <w:p w14:paraId="5C6C212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3B3FB08D"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16.0</w:t>
            </w:r>
          </w:p>
        </w:tc>
        <w:tc>
          <w:tcPr>
            <w:tcW w:w="990" w:type="dxa"/>
            <w:hideMark/>
          </w:tcPr>
          <w:p w14:paraId="1564E898"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w:t>
            </w:r>
          </w:p>
        </w:tc>
      </w:tr>
      <w:tr w:rsidR="006333DF" w:rsidRPr="00F96A1F" w14:paraId="3A6BE173"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1D78460C"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20</w:t>
            </w:r>
          </w:p>
        </w:tc>
        <w:tc>
          <w:tcPr>
            <w:tcW w:w="1947" w:type="dxa"/>
            <w:hideMark/>
          </w:tcPr>
          <w:p w14:paraId="2A23FC39"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Regge</w:t>
            </w:r>
            <w:proofErr w:type="spellEnd"/>
            <w:r w:rsidRPr="00F96A1F">
              <w:rPr>
                <w:rFonts w:ascii="Calibri" w:hAnsi="Calibri"/>
                <w:color w:val="000000"/>
                <w:sz w:val="16"/>
                <w:szCs w:val="16"/>
                <w:lang w:val="en-GB" w:eastAsia="zh-CN"/>
              </w:rPr>
              <w:t xml:space="preserve"> (ADM)</w:t>
            </w:r>
          </w:p>
        </w:tc>
        <w:tc>
          <w:tcPr>
            <w:tcW w:w="783" w:type="dxa"/>
            <w:hideMark/>
          </w:tcPr>
          <w:p w14:paraId="418FE39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227362</w:t>
            </w:r>
          </w:p>
        </w:tc>
        <w:tc>
          <w:tcPr>
            <w:tcW w:w="776" w:type="dxa"/>
            <w:hideMark/>
          </w:tcPr>
          <w:p w14:paraId="481AB2E8"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498514</w:t>
            </w:r>
          </w:p>
        </w:tc>
        <w:tc>
          <w:tcPr>
            <w:tcW w:w="999" w:type="dxa"/>
            <w:hideMark/>
          </w:tcPr>
          <w:p w14:paraId="434E37B6"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02-01-1996</w:t>
            </w:r>
          </w:p>
        </w:tc>
        <w:tc>
          <w:tcPr>
            <w:tcW w:w="993" w:type="dxa"/>
            <w:hideMark/>
          </w:tcPr>
          <w:p w14:paraId="2ABC1B42"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13-04-2017</w:t>
            </w:r>
          </w:p>
        </w:tc>
        <w:tc>
          <w:tcPr>
            <w:tcW w:w="843" w:type="dxa"/>
            <w:hideMark/>
          </w:tcPr>
          <w:p w14:paraId="0D6E7A29"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21</w:t>
            </w:r>
          </w:p>
        </w:tc>
        <w:tc>
          <w:tcPr>
            <w:tcW w:w="567" w:type="dxa"/>
            <w:hideMark/>
          </w:tcPr>
          <w:p w14:paraId="62513FC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0.3</w:t>
            </w:r>
          </w:p>
        </w:tc>
        <w:tc>
          <w:tcPr>
            <w:tcW w:w="661" w:type="dxa"/>
            <w:hideMark/>
          </w:tcPr>
          <w:p w14:paraId="62096B32"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84.2</w:t>
            </w:r>
          </w:p>
        </w:tc>
        <w:tc>
          <w:tcPr>
            <w:tcW w:w="990" w:type="dxa"/>
            <w:hideMark/>
          </w:tcPr>
          <w:p w14:paraId="1E624132"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w:t>
            </w:r>
          </w:p>
        </w:tc>
      </w:tr>
      <w:tr w:rsidR="006333DF" w:rsidRPr="00F96A1F" w14:paraId="3DEA97FF"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57B4BACA"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21</w:t>
            </w:r>
          </w:p>
        </w:tc>
        <w:tc>
          <w:tcPr>
            <w:tcW w:w="1947" w:type="dxa"/>
            <w:hideMark/>
          </w:tcPr>
          <w:p w14:paraId="4B6EB232"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Regge</w:t>
            </w:r>
            <w:proofErr w:type="spellEnd"/>
            <w:r w:rsidRPr="00F96A1F">
              <w:rPr>
                <w:rFonts w:ascii="Calibri" w:hAnsi="Calibri"/>
                <w:color w:val="000000"/>
                <w:sz w:val="16"/>
                <w:szCs w:val="16"/>
                <w:lang w:val="en-GB" w:eastAsia="zh-CN"/>
              </w:rPr>
              <w:t xml:space="preserve"> + </w:t>
            </w:r>
            <w:proofErr w:type="spellStart"/>
            <w:r w:rsidRPr="00F96A1F">
              <w:rPr>
                <w:rFonts w:ascii="Calibri" w:hAnsi="Calibri"/>
                <w:color w:val="000000"/>
                <w:sz w:val="16"/>
                <w:szCs w:val="16"/>
                <w:lang w:val="en-GB" w:eastAsia="zh-CN"/>
              </w:rPr>
              <w:t>Linderbeek</w:t>
            </w:r>
            <w:proofErr w:type="spellEnd"/>
          </w:p>
        </w:tc>
        <w:tc>
          <w:tcPr>
            <w:tcW w:w="783" w:type="dxa"/>
            <w:hideMark/>
          </w:tcPr>
          <w:p w14:paraId="70B707B2"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227448</w:t>
            </w:r>
          </w:p>
        </w:tc>
        <w:tc>
          <w:tcPr>
            <w:tcW w:w="776" w:type="dxa"/>
            <w:hideMark/>
          </w:tcPr>
          <w:p w14:paraId="38AF2835"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498710</w:t>
            </w:r>
          </w:p>
        </w:tc>
        <w:tc>
          <w:tcPr>
            <w:tcW w:w="999" w:type="dxa"/>
            <w:hideMark/>
          </w:tcPr>
          <w:p w14:paraId="32A64C8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02-01-1996</w:t>
            </w:r>
          </w:p>
        </w:tc>
        <w:tc>
          <w:tcPr>
            <w:tcW w:w="993" w:type="dxa"/>
            <w:hideMark/>
          </w:tcPr>
          <w:p w14:paraId="30D19CC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13-04-2017</w:t>
            </w:r>
          </w:p>
        </w:tc>
        <w:tc>
          <w:tcPr>
            <w:tcW w:w="843" w:type="dxa"/>
            <w:hideMark/>
          </w:tcPr>
          <w:p w14:paraId="74781C5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21</w:t>
            </w:r>
          </w:p>
        </w:tc>
        <w:tc>
          <w:tcPr>
            <w:tcW w:w="567" w:type="dxa"/>
            <w:hideMark/>
          </w:tcPr>
          <w:p w14:paraId="3EE4093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0.5</w:t>
            </w:r>
          </w:p>
        </w:tc>
        <w:tc>
          <w:tcPr>
            <w:tcW w:w="661" w:type="dxa"/>
            <w:hideMark/>
          </w:tcPr>
          <w:p w14:paraId="4D42C4D2"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103.6</w:t>
            </w:r>
          </w:p>
        </w:tc>
        <w:tc>
          <w:tcPr>
            <w:tcW w:w="990" w:type="dxa"/>
            <w:hideMark/>
          </w:tcPr>
          <w:p w14:paraId="1585827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w:t>
            </w:r>
          </w:p>
        </w:tc>
      </w:tr>
      <w:tr w:rsidR="006333DF" w:rsidRPr="00F96A1F" w14:paraId="05926D78"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6BD5F524"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22</w:t>
            </w:r>
          </w:p>
        </w:tc>
        <w:tc>
          <w:tcPr>
            <w:tcW w:w="1947" w:type="dxa"/>
            <w:hideMark/>
          </w:tcPr>
          <w:p w14:paraId="0A2A485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 xml:space="preserve">ST De </w:t>
            </w:r>
            <w:proofErr w:type="spellStart"/>
            <w:r w:rsidRPr="00F96A1F">
              <w:rPr>
                <w:rFonts w:ascii="Calibri" w:hAnsi="Calibri"/>
                <w:color w:val="000000"/>
                <w:sz w:val="16"/>
                <w:szCs w:val="16"/>
                <w:lang w:val="en-GB" w:eastAsia="zh-CN"/>
              </w:rPr>
              <w:t>Haandrik</w:t>
            </w:r>
            <w:proofErr w:type="spellEnd"/>
          </w:p>
        </w:tc>
        <w:tc>
          <w:tcPr>
            <w:tcW w:w="783" w:type="dxa"/>
            <w:hideMark/>
          </w:tcPr>
          <w:p w14:paraId="1324DDA3"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243674</w:t>
            </w:r>
          </w:p>
        </w:tc>
        <w:tc>
          <w:tcPr>
            <w:tcW w:w="776" w:type="dxa"/>
            <w:hideMark/>
          </w:tcPr>
          <w:p w14:paraId="08576F04"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515755</w:t>
            </w:r>
          </w:p>
        </w:tc>
        <w:tc>
          <w:tcPr>
            <w:tcW w:w="999" w:type="dxa"/>
            <w:hideMark/>
          </w:tcPr>
          <w:p w14:paraId="1D4A93CB"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01-01-1989</w:t>
            </w:r>
          </w:p>
        </w:tc>
        <w:tc>
          <w:tcPr>
            <w:tcW w:w="993" w:type="dxa"/>
            <w:hideMark/>
          </w:tcPr>
          <w:p w14:paraId="5114941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31-12-2007</w:t>
            </w:r>
          </w:p>
        </w:tc>
        <w:tc>
          <w:tcPr>
            <w:tcW w:w="843" w:type="dxa"/>
            <w:hideMark/>
          </w:tcPr>
          <w:p w14:paraId="1D81D27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19</w:t>
            </w:r>
          </w:p>
        </w:tc>
        <w:tc>
          <w:tcPr>
            <w:tcW w:w="567" w:type="dxa"/>
            <w:hideMark/>
          </w:tcPr>
          <w:p w14:paraId="18738A67"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2391583A"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214.7</w:t>
            </w:r>
          </w:p>
        </w:tc>
        <w:tc>
          <w:tcPr>
            <w:tcW w:w="990" w:type="dxa"/>
            <w:hideMark/>
          </w:tcPr>
          <w:p w14:paraId="19F2758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w:t>
            </w:r>
          </w:p>
        </w:tc>
      </w:tr>
      <w:tr w:rsidR="006333DF" w:rsidRPr="00F96A1F" w14:paraId="4C980DB7"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5D7E5063"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23</w:t>
            </w:r>
          </w:p>
        </w:tc>
        <w:tc>
          <w:tcPr>
            <w:tcW w:w="1947" w:type="dxa"/>
            <w:hideMark/>
          </w:tcPr>
          <w:p w14:paraId="51DEBDD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ST Hardenberg</w:t>
            </w:r>
          </w:p>
        </w:tc>
        <w:tc>
          <w:tcPr>
            <w:tcW w:w="783" w:type="dxa"/>
            <w:hideMark/>
          </w:tcPr>
          <w:p w14:paraId="692656DE"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238358</w:t>
            </w:r>
          </w:p>
        </w:tc>
        <w:tc>
          <w:tcPr>
            <w:tcW w:w="776" w:type="dxa"/>
            <w:hideMark/>
          </w:tcPr>
          <w:p w14:paraId="7EDF7A75"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509540</w:t>
            </w:r>
          </w:p>
        </w:tc>
        <w:tc>
          <w:tcPr>
            <w:tcW w:w="999" w:type="dxa"/>
            <w:hideMark/>
          </w:tcPr>
          <w:p w14:paraId="5E69C55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02-07-1997</w:t>
            </w:r>
          </w:p>
        </w:tc>
        <w:tc>
          <w:tcPr>
            <w:tcW w:w="993" w:type="dxa"/>
            <w:hideMark/>
          </w:tcPr>
          <w:p w14:paraId="1AC4E87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31-12-2007</w:t>
            </w:r>
          </w:p>
        </w:tc>
        <w:tc>
          <w:tcPr>
            <w:tcW w:w="843" w:type="dxa"/>
            <w:hideMark/>
          </w:tcPr>
          <w:p w14:paraId="0F15C2E5"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10</w:t>
            </w:r>
          </w:p>
        </w:tc>
        <w:tc>
          <w:tcPr>
            <w:tcW w:w="567" w:type="dxa"/>
            <w:hideMark/>
          </w:tcPr>
          <w:p w14:paraId="50E27321"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1A678BB6"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137.8</w:t>
            </w:r>
          </w:p>
        </w:tc>
        <w:tc>
          <w:tcPr>
            <w:tcW w:w="990" w:type="dxa"/>
            <w:hideMark/>
          </w:tcPr>
          <w:p w14:paraId="11678CF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w:t>
            </w:r>
          </w:p>
        </w:tc>
      </w:tr>
      <w:tr w:rsidR="006333DF" w:rsidRPr="00F96A1F" w14:paraId="0A444CBF"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0052F67B"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24</w:t>
            </w:r>
          </w:p>
        </w:tc>
        <w:tc>
          <w:tcPr>
            <w:tcW w:w="1947" w:type="dxa"/>
            <w:hideMark/>
          </w:tcPr>
          <w:p w14:paraId="09C68DBA"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 xml:space="preserve">ST </w:t>
            </w:r>
            <w:proofErr w:type="spellStart"/>
            <w:r w:rsidRPr="00F96A1F">
              <w:rPr>
                <w:rFonts w:ascii="Calibri" w:hAnsi="Calibri"/>
                <w:color w:val="000000"/>
                <w:sz w:val="16"/>
                <w:szCs w:val="16"/>
                <w:lang w:val="en-GB" w:eastAsia="zh-CN"/>
              </w:rPr>
              <w:t>Junne</w:t>
            </w:r>
            <w:proofErr w:type="spellEnd"/>
          </w:p>
        </w:tc>
        <w:tc>
          <w:tcPr>
            <w:tcW w:w="783" w:type="dxa"/>
            <w:hideMark/>
          </w:tcPr>
          <w:p w14:paraId="2137BF29"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230273</w:t>
            </w:r>
          </w:p>
        </w:tc>
        <w:tc>
          <w:tcPr>
            <w:tcW w:w="776" w:type="dxa"/>
            <w:hideMark/>
          </w:tcPr>
          <w:p w14:paraId="72AD5EA6"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505196</w:t>
            </w:r>
          </w:p>
        </w:tc>
        <w:tc>
          <w:tcPr>
            <w:tcW w:w="999" w:type="dxa"/>
            <w:hideMark/>
          </w:tcPr>
          <w:p w14:paraId="0015044D"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01-01-1989</w:t>
            </w:r>
          </w:p>
        </w:tc>
        <w:tc>
          <w:tcPr>
            <w:tcW w:w="993" w:type="dxa"/>
            <w:hideMark/>
          </w:tcPr>
          <w:p w14:paraId="4152AEC0"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31-12-2007</w:t>
            </w:r>
          </w:p>
        </w:tc>
        <w:tc>
          <w:tcPr>
            <w:tcW w:w="843" w:type="dxa"/>
            <w:hideMark/>
          </w:tcPr>
          <w:p w14:paraId="1C06DF1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19</w:t>
            </w:r>
          </w:p>
        </w:tc>
        <w:tc>
          <w:tcPr>
            <w:tcW w:w="567" w:type="dxa"/>
            <w:hideMark/>
          </w:tcPr>
          <w:p w14:paraId="4EA9F0BD"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w:t>
            </w:r>
          </w:p>
        </w:tc>
        <w:tc>
          <w:tcPr>
            <w:tcW w:w="661" w:type="dxa"/>
            <w:hideMark/>
          </w:tcPr>
          <w:p w14:paraId="68856C02"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158.3</w:t>
            </w:r>
          </w:p>
        </w:tc>
        <w:tc>
          <w:tcPr>
            <w:tcW w:w="990" w:type="dxa"/>
            <w:hideMark/>
          </w:tcPr>
          <w:p w14:paraId="618D7166"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w:t>
            </w:r>
          </w:p>
        </w:tc>
      </w:tr>
      <w:tr w:rsidR="006333DF" w:rsidRPr="00F96A1F" w14:paraId="233A4581"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7940E412"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25</w:t>
            </w:r>
          </w:p>
        </w:tc>
        <w:tc>
          <w:tcPr>
            <w:tcW w:w="1947" w:type="dxa"/>
            <w:hideMark/>
          </w:tcPr>
          <w:p w14:paraId="497A7894"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 xml:space="preserve">ST </w:t>
            </w:r>
            <w:proofErr w:type="spellStart"/>
            <w:r w:rsidRPr="00F96A1F">
              <w:rPr>
                <w:rFonts w:ascii="Calibri" w:hAnsi="Calibri"/>
                <w:color w:val="000000"/>
                <w:sz w:val="16"/>
                <w:szCs w:val="16"/>
                <w:lang w:val="en-GB" w:eastAsia="zh-CN"/>
              </w:rPr>
              <w:t>Marienberg</w:t>
            </w:r>
            <w:proofErr w:type="spellEnd"/>
          </w:p>
        </w:tc>
        <w:tc>
          <w:tcPr>
            <w:tcW w:w="783" w:type="dxa"/>
            <w:hideMark/>
          </w:tcPr>
          <w:p w14:paraId="7A70B149"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235066</w:t>
            </w:r>
          </w:p>
        </w:tc>
        <w:tc>
          <w:tcPr>
            <w:tcW w:w="776" w:type="dxa"/>
            <w:hideMark/>
          </w:tcPr>
          <w:p w14:paraId="504E3075"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504388</w:t>
            </w:r>
          </w:p>
        </w:tc>
        <w:tc>
          <w:tcPr>
            <w:tcW w:w="999" w:type="dxa"/>
            <w:hideMark/>
          </w:tcPr>
          <w:p w14:paraId="62A5EAE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02-07-1997</w:t>
            </w:r>
          </w:p>
        </w:tc>
        <w:tc>
          <w:tcPr>
            <w:tcW w:w="993" w:type="dxa"/>
            <w:hideMark/>
          </w:tcPr>
          <w:p w14:paraId="1232213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31-12-2007</w:t>
            </w:r>
          </w:p>
        </w:tc>
        <w:tc>
          <w:tcPr>
            <w:tcW w:w="843" w:type="dxa"/>
            <w:hideMark/>
          </w:tcPr>
          <w:p w14:paraId="2831581B"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10</w:t>
            </w:r>
          </w:p>
        </w:tc>
        <w:tc>
          <w:tcPr>
            <w:tcW w:w="567" w:type="dxa"/>
            <w:hideMark/>
          </w:tcPr>
          <w:p w14:paraId="080DD9D4"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166A6193"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150.3</w:t>
            </w:r>
          </w:p>
        </w:tc>
        <w:tc>
          <w:tcPr>
            <w:tcW w:w="990" w:type="dxa"/>
            <w:hideMark/>
          </w:tcPr>
          <w:p w14:paraId="0A2E09C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w:t>
            </w:r>
          </w:p>
        </w:tc>
      </w:tr>
      <w:tr w:rsidR="006333DF" w:rsidRPr="00F96A1F" w14:paraId="7ACC6614" w14:textId="77777777" w:rsidTr="007A3BE2">
        <w:trPr>
          <w:trHeight w:val="225"/>
        </w:trPr>
        <w:tc>
          <w:tcPr>
            <w:cnfStyle w:val="001000000000" w:firstRow="0" w:lastRow="0" w:firstColumn="1" w:lastColumn="0" w:oddVBand="0" w:evenVBand="0" w:oddHBand="0" w:evenHBand="0" w:firstRowFirstColumn="0" w:firstRowLastColumn="0" w:lastRowFirstColumn="0" w:lastRowLastColumn="0"/>
            <w:tcW w:w="392" w:type="dxa"/>
          </w:tcPr>
          <w:p w14:paraId="0D892568"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26</w:t>
            </w:r>
          </w:p>
        </w:tc>
        <w:tc>
          <w:tcPr>
            <w:tcW w:w="1947" w:type="dxa"/>
            <w:hideMark/>
          </w:tcPr>
          <w:p w14:paraId="616CBB74"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Vrouwenhoek</w:t>
            </w:r>
            <w:proofErr w:type="spellEnd"/>
          </w:p>
        </w:tc>
        <w:tc>
          <w:tcPr>
            <w:tcW w:w="783" w:type="dxa"/>
            <w:hideMark/>
          </w:tcPr>
          <w:p w14:paraId="23604595"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238980</w:t>
            </w:r>
          </w:p>
        </w:tc>
        <w:tc>
          <w:tcPr>
            <w:tcW w:w="776" w:type="dxa"/>
            <w:hideMark/>
          </w:tcPr>
          <w:p w14:paraId="3F5A22F2"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509300</w:t>
            </w:r>
          </w:p>
        </w:tc>
        <w:tc>
          <w:tcPr>
            <w:tcW w:w="999" w:type="dxa"/>
            <w:hideMark/>
          </w:tcPr>
          <w:p w14:paraId="7FFB7221"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19-01-2003</w:t>
            </w:r>
          </w:p>
        </w:tc>
        <w:tc>
          <w:tcPr>
            <w:tcW w:w="993" w:type="dxa"/>
            <w:hideMark/>
          </w:tcPr>
          <w:p w14:paraId="6C56627B"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16-03-2016</w:t>
            </w:r>
          </w:p>
        </w:tc>
        <w:tc>
          <w:tcPr>
            <w:tcW w:w="843" w:type="dxa"/>
            <w:hideMark/>
          </w:tcPr>
          <w:p w14:paraId="490D0AAF"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13</w:t>
            </w:r>
          </w:p>
        </w:tc>
        <w:tc>
          <w:tcPr>
            <w:tcW w:w="567" w:type="dxa"/>
            <w:hideMark/>
          </w:tcPr>
          <w:p w14:paraId="145FBB1C"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3799EB5A"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13.1</w:t>
            </w:r>
          </w:p>
        </w:tc>
        <w:tc>
          <w:tcPr>
            <w:tcW w:w="990" w:type="dxa"/>
            <w:hideMark/>
          </w:tcPr>
          <w:p w14:paraId="26E6AECB" w14:textId="77777777" w:rsidR="006333DF" w:rsidRPr="00F96A1F" w:rsidRDefault="006333DF" w:rsidP="007A3BE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3%</w:t>
            </w:r>
          </w:p>
        </w:tc>
      </w:tr>
      <w:tr w:rsidR="006333DF" w:rsidRPr="00F96A1F" w14:paraId="4C869E36" w14:textId="77777777" w:rsidTr="007A3BE2">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392" w:type="dxa"/>
          </w:tcPr>
          <w:p w14:paraId="0E750049" w14:textId="77777777" w:rsidR="006333DF" w:rsidRPr="00F96A1F" w:rsidRDefault="006333DF" w:rsidP="007A3BE2">
            <w:pPr>
              <w:rPr>
                <w:rFonts w:ascii="Calibri" w:hAnsi="Calibri"/>
                <w:color w:val="000000"/>
                <w:sz w:val="16"/>
                <w:szCs w:val="16"/>
                <w:lang w:val="en-GB" w:eastAsia="zh-CN"/>
              </w:rPr>
            </w:pPr>
            <w:r>
              <w:rPr>
                <w:rFonts w:ascii="Calibri" w:hAnsi="Calibri"/>
                <w:color w:val="000000"/>
                <w:sz w:val="16"/>
                <w:szCs w:val="16"/>
                <w:lang w:val="en-GB" w:eastAsia="zh-CN"/>
              </w:rPr>
              <w:t>27</w:t>
            </w:r>
          </w:p>
        </w:tc>
        <w:tc>
          <w:tcPr>
            <w:tcW w:w="1947" w:type="dxa"/>
            <w:hideMark/>
          </w:tcPr>
          <w:p w14:paraId="39989D1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proofErr w:type="spellStart"/>
            <w:r w:rsidRPr="00F96A1F">
              <w:rPr>
                <w:rFonts w:ascii="Calibri" w:hAnsi="Calibri"/>
                <w:color w:val="000000"/>
                <w:sz w:val="16"/>
                <w:szCs w:val="16"/>
                <w:lang w:val="en-GB" w:eastAsia="zh-CN"/>
              </w:rPr>
              <w:t>Wettringen</w:t>
            </w:r>
            <w:proofErr w:type="spellEnd"/>
          </w:p>
        </w:tc>
        <w:tc>
          <w:tcPr>
            <w:tcW w:w="783" w:type="dxa"/>
            <w:hideMark/>
          </w:tcPr>
          <w:p w14:paraId="2ECFCB35"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287460</w:t>
            </w:r>
          </w:p>
        </w:tc>
        <w:tc>
          <w:tcPr>
            <w:tcW w:w="776" w:type="dxa"/>
            <w:hideMark/>
          </w:tcPr>
          <w:p w14:paraId="74B38525"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470548</w:t>
            </w:r>
          </w:p>
        </w:tc>
        <w:tc>
          <w:tcPr>
            <w:tcW w:w="999" w:type="dxa"/>
            <w:hideMark/>
          </w:tcPr>
          <w:p w14:paraId="2607D4EE"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01-11-1975</w:t>
            </w:r>
          </w:p>
        </w:tc>
        <w:tc>
          <w:tcPr>
            <w:tcW w:w="993" w:type="dxa"/>
            <w:hideMark/>
          </w:tcPr>
          <w:p w14:paraId="158064F0"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08-07-2017</w:t>
            </w:r>
          </w:p>
        </w:tc>
        <w:tc>
          <w:tcPr>
            <w:tcW w:w="843" w:type="dxa"/>
            <w:hideMark/>
          </w:tcPr>
          <w:p w14:paraId="79AD00A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41</w:t>
            </w:r>
          </w:p>
        </w:tc>
        <w:tc>
          <w:tcPr>
            <w:tcW w:w="567" w:type="dxa"/>
            <w:hideMark/>
          </w:tcPr>
          <w:p w14:paraId="7D002DEF"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0.0</w:t>
            </w:r>
          </w:p>
        </w:tc>
        <w:tc>
          <w:tcPr>
            <w:tcW w:w="661" w:type="dxa"/>
            <w:hideMark/>
          </w:tcPr>
          <w:p w14:paraId="0AEF2D7A"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59.3</w:t>
            </w:r>
          </w:p>
        </w:tc>
        <w:tc>
          <w:tcPr>
            <w:tcW w:w="990" w:type="dxa"/>
            <w:hideMark/>
          </w:tcPr>
          <w:p w14:paraId="14B05A58" w14:textId="77777777" w:rsidR="006333DF" w:rsidRPr="00F96A1F" w:rsidRDefault="006333DF" w:rsidP="007A3BE2">
            <w:pPr>
              <w:cnfStyle w:val="000000100000" w:firstRow="0" w:lastRow="0" w:firstColumn="0" w:lastColumn="0" w:oddVBand="0" w:evenVBand="0" w:oddHBand="1" w:evenHBand="0" w:firstRowFirstColumn="0" w:firstRowLastColumn="0" w:lastRowFirstColumn="0" w:lastRowLastColumn="0"/>
              <w:rPr>
                <w:rFonts w:ascii="Calibri" w:hAnsi="Calibri"/>
                <w:color w:val="000000"/>
                <w:sz w:val="16"/>
                <w:szCs w:val="16"/>
                <w:lang w:val="en-GB" w:eastAsia="zh-CN"/>
              </w:rPr>
            </w:pPr>
            <w:r w:rsidRPr="00F96A1F">
              <w:rPr>
                <w:rFonts w:ascii="Calibri" w:hAnsi="Calibri"/>
                <w:color w:val="000000"/>
                <w:sz w:val="16"/>
                <w:szCs w:val="16"/>
                <w:lang w:val="en-GB" w:eastAsia="zh-CN"/>
              </w:rPr>
              <w:t>0%</w:t>
            </w:r>
          </w:p>
        </w:tc>
      </w:tr>
    </w:tbl>
    <w:p w14:paraId="637058F4" w14:textId="77777777" w:rsidR="006333DF" w:rsidRDefault="006333DF" w:rsidP="006333DF"/>
    <w:p w14:paraId="68117296" w14:textId="58E190E7" w:rsidR="006333DF" w:rsidRDefault="006333DF" w:rsidP="006333DF">
      <w:pPr>
        <w:spacing w:line="240" w:lineRule="auto"/>
      </w:pPr>
      <w:r>
        <w:t>Met de</w:t>
      </w:r>
      <w:r w:rsidR="00CF7F4A">
        <w:t>ze</w:t>
      </w:r>
      <w:r>
        <w:t xml:space="preserve"> hydrologische data moet wel met enige zorgvuldigheid worden omgegaan. Zo is bekend dat niet alle meetpunten even betrouwbaar zijn of zijn geweest in het verleden. In </w:t>
      </w:r>
      <w:r>
        <w:fldChar w:fldCharType="begin"/>
      </w:r>
      <w:r>
        <w:instrText xml:space="preserve"> REF _Ref14852513 \h  \* MERGEFORMAT </w:instrText>
      </w:r>
      <w:r>
        <w:fldChar w:fldCharType="separate"/>
      </w:r>
      <w:r w:rsidR="00DC6840">
        <w:t xml:space="preserve">Figuur </w:t>
      </w:r>
      <w:r w:rsidR="00DC6840">
        <w:rPr>
          <w:noProof/>
        </w:rPr>
        <w:t>12</w:t>
      </w:r>
      <w:r>
        <w:fldChar w:fldCharType="end"/>
      </w:r>
      <w:r>
        <w:t xml:space="preserve"> zijn enkele voorbeelden weergegeven van tijdreeksen die als (deels) niet betrouwbaar worden geacht. Voor de reeks voor Dalfsen valt bijvoorbeeld de periode van 01-04-1999 tot 01-07-1999 </w:t>
      </w:r>
      <w:r w:rsidR="00CF7F4A">
        <w:t xml:space="preserve">op </w:t>
      </w:r>
      <w:r>
        <w:t xml:space="preserve">waarin de afvoer vrijwel constant is. De tijdreeks voor de </w:t>
      </w:r>
      <w:proofErr w:type="spellStart"/>
      <w:r>
        <w:t>Linderbeek</w:t>
      </w:r>
      <w:proofErr w:type="spellEnd"/>
      <w:r>
        <w:t xml:space="preserve"> laat veel gaten zien waardoor het lastig is een goed afvoerverloop te schetsen. Het afvoerverloop bij Stuw Hardenberg laat een duidelijke bovengrens zien, waarschijnlijk het punt dat water om de stuw heen begint te stromen. Om deze redenen dienen de reeksen bij het gebruik voor validatie en/of kalibratie altijd met zorg te worden gebruikt en soms eerder als indicatief voor het verloop van de afvoer te worden gezien, dan als absolute waarheid.</w:t>
      </w:r>
    </w:p>
    <w:p w14:paraId="0065DE8E" w14:textId="77777777" w:rsidR="006333DF" w:rsidRDefault="006333DF" w:rsidP="006333DF">
      <w:pPr>
        <w:spacing w:line="240" w:lineRule="auto"/>
      </w:pPr>
    </w:p>
    <w:tbl>
      <w:tblPr>
        <w:tblStyle w:val="d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8277"/>
      </w:tblGrid>
      <w:tr w:rsidR="006333DF" w14:paraId="27EC9B9A" w14:textId="77777777" w:rsidTr="00BA2469">
        <w:trPr>
          <w:cnfStyle w:val="100000000000" w:firstRow="1" w:lastRow="0" w:firstColumn="0" w:lastColumn="0" w:oddVBand="0" w:evenVBand="0" w:oddHBand="0" w:evenHBand="0" w:firstRowFirstColumn="0" w:firstRowLastColumn="0" w:lastRowFirstColumn="0" w:lastRowLastColumn="0"/>
        </w:trPr>
        <w:tc>
          <w:tcPr>
            <w:tcW w:w="8930" w:type="dxa"/>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FFFFFF" w:themeFill="background1"/>
          </w:tcPr>
          <w:p w14:paraId="5F179CF0" w14:textId="77777777" w:rsidR="006333DF" w:rsidRDefault="006333DF" w:rsidP="007A3BE2">
            <w:pPr>
              <w:spacing w:line="240" w:lineRule="auto"/>
            </w:pPr>
            <w:r w:rsidRPr="00AC2CD5">
              <w:rPr>
                <w:noProof/>
              </w:rPr>
              <w:lastRenderedPageBreak/>
              <w:drawing>
                <wp:inline distT="0" distB="0" distL="0" distR="0" wp14:anchorId="2AA054FD" wp14:editId="0DC0AB81">
                  <wp:extent cx="5400000" cy="22176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00" cy="2217692"/>
                          </a:xfrm>
                          <a:prstGeom prst="rect">
                            <a:avLst/>
                          </a:prstGeom>
                        </pic:spPr>
                      </pic:pic>
                    </a:graphicData>
                  </a:graphic>
                </wp:inline>
              </w:drawing>
            </w:r>
          </w:p>
        </w:tc>
      </w:tr>
      <w:tr w:rsidR="006333DF" w14:paraId="746A8CED" w14:textId="77777777" w:rsidTr="007A3BE2">
        <w:tc>
          <w:tcPr>
            <w:tcW w:w="8930" w:type="dxa"/>
            <w:shd w:val="clear" w:color="auto" w:fill="FFFFFF" w:themeFill="background1"/>
          </w:tcPr>
          <w:p w14:paraId="3B1A20D6" w14:textId="77777777" w:rsidR="006333DF" w:rsidRDefault="006333DF" w:rsidP="007A3BE2">
            <w:pPr>
              <w:spacing w:line="240" w:lineRule="auto"/>
            </w:pPr>
            <w:r w:rsidRPr="00AC2CD5">
              <w:rPr>
                <w:noProof/>
              </w:rPr>
              <w:drawing>
                <wp:inline distT="0" distB="0" distL="0" distR="0" wp14:anchorId="05B1F69A" wp14:editId="33803D4B">
                  <wp:extent cx="5400000" cy="22176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00" cy="2217692"/>
                          </a:xfrm>
                          <a:prstGeom prst="rect">
                            <a:avLst/>
                          </a:prstGeom>
                        </pic:spPr>
                      </pic:pic>
                    </a:graphicData>
                  </a:graphic>
                </wp:inline>
              </w:drawing>
            </w:r>
          </w:p>
        </w:tc>
      </w:tr>
      <w:tr w:rsidR="006333DF" w14:paraId="34A797E5" w14:textId="77777777" w:rsidTr="007A3BE2">
        <w:tc>
          <w:tcPr>
            <w:tcW w:w="8930" w:type="dxa"/>
            <w:shd w:val="clear" w:color="auto" w:fill="FFFFFF" w:themeFill="background1"/>
          </w:tcPr>
          <w:p w14:paraId="36AD6279" w14:textId="77777777" w:rsidR="006333DF" w:rsidRDefault="006333DF" w:rsidP="007A3BE2">
            <w:pPr>
              <w:spacing w:line="240" w:lineRule="auto"/>
            </w:pPr>
            <w:r w:rsidRPr="00AC2CD5">
              <w:rPr>
                <w:noProof/>
              </w:rPr>
              <w:drawing>
                <wp:inline distT="0" distB="0" distL="0" distR="0" wp14:anchorId="2A88C2B8" wp14:editId="59BC4062">
                  <wp:extent cx="5400000" cy="22176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00" cy="2217692"/>
                          </a:xfrm>
                          <a:prstGeom prst="rect">
                            <a:avLst/>
                          </a:prstGeom>
                        </pic:spPr>
                      </pic:pic>
                    </a:graphicData>
                  </a:graphic>
                </wp:inline>
              </w:drawing>
            </w:r>
          </w:p>
        </w:tc>
      </w:tr>
    </w:tbl>
    <w:p w14:paraId="1C7B012A" w14:textId="01ACF9F1" w:rsidR="006333DF" w:rsidRDefault="006333DF" w:rsidP="006333DF">
      <w:pPr>
        <w:pStyle w:val="Caption"/>
        <w:jc w:val="both"/>
      </w:pPr>
      <w:bookmarkStart w:id="39" w:name="_Ref14852513"/>
      <w:bookmarkStart w:id="40" w:name="_Hlk106622706"/>
      <w:r>
        <w:t xml:space="preserve">Figuur </w:t>
      </w:r>
      <w:fldSimple w:instr=" SEQ Figuur \* ARABIC ">
        <w:r w:rsidR="00DC6840">
          <w:rPr>
            <w:noProof/>
          </w:rPr>
          <w:t>12</w:t>
        </w:r>
      </w:fldSimple>
      <w:bookmarkEnd w:id="39"/>
      <w:r>
        <w:t xml:space="preserve"> Voorbeelden van tijdreeksen die minder of niet betrouwbaar worden geacht.</w:t>
      </w:r>
    </w:p>
    <w:bookmarkEnd w:id="40"/>
    <w:p w14:paraId="599FCA84" w14:textId="11702D1D" w:rsidR="006333DF" w:rsidRPr="006333DF" w:rsidRDefault="006333DF" w:rsidP="006333DF">
      <w:pPr>
        <w:spacing w:line="240" w:lineRule="auto"/>
        <w:rPr>
          <w:b/>
          <w:bCs/>
          <w:sz w:val="30"/>
          <w:szCs w:val="32"/>
        </w:rPr>
      </w:pPr>
      <w:r>
        <w:br w:type="page"/>
      </w:r>
    </w:p>
    <w:p w14:paraId="04CB0EE8" w14:textId="642BAFF5" w:rsidR="006333DF" w:rsidRDefault="006333DF" w:rsidP="006333DF">
      <w:pPr>
        <w:pStyle w:val="Heading1"/>
      </w:pPr>
      <w:bookmarkStart w:id="41" w:name="_Toc104996567"/>
      <w:r>
        <w:lastRenderedPageBreak/>
        <w:t>Weergenerator</w:t>
      </w:r>
      <w:bookmarkEnd w:id="41"/>
    </w:p>
    <w:p w14:paraId="273C3557" w14:textId="30439BD6" w:rsidR="006D3275" w:rsidRDefault="006D3275" w:rsidP="00BA2469">
      <w:pPr>
        <w:pStyle w:val="Heading2"/>
      </w:pPr>
      <w:bookmarkStart w:id="42" w:name="_Toc104996568"/>
      <w:r>
        <w:t>Introductie</w:t>
      </w:r>
      <w:bookmarkEnd w:id="42"/>
    </w:p>
    <w:p w14:paraId="7B0A29D5" w14:textId="4E3A2221" w:rsidR="000B79AE" w:rsidRDefault="00BA2469" w:rsidP="00BA2469">
      <w:pPr>
        <w:pStyle w:val="Heading2"/>
      </w:pPr>
      <w:bookmarkStart w:id="43" w:name="_Toc104996569"/>
      <w:commentRangeStart w:id="44"/>
      <w:commentRangeStart w:id="45"/>
      <w:r>
        <w:t xml:space="preserve">Methode </w:t>
      </w:r>
      <w:commentRangeEnd w:id="44"/>
      <w:r w:rsidR="006D3275">
        <w:rPr>
          <w:rStyle w:val="CommentReference"/>
          <w:iCs w:val="0"/>
          <w:color w:val="auto"/>
        </w:rPr>
        <w:commentReference w:id="44"/>
      </w:r>
      <w:commentRangeEnd w:id="45"/>
      <w:r w:rsidR="0019675D">
        <w:rPr>
          <w:rStyle w:val="CommentReference"/>
          <w:iCs w:val="0"/>
          <w:color w:val="auto"/>
        </w:rPr>
        <w:commentReference w:id="45"/>
      </w:r>
      <w:r>
        <w:t>weergenerator.</w:t>
      </w:r>
      <w:bookmarkEnd w:id="43"/>
    </w:p>
    <w:p w14:paraId="4968DEF3" w14:textId="77777777" w:rsidR="00BA2469" w:rsidRPr="00BA2469" w:rsidRDefault="00BA2469" w:rsidP="00BA2469"/>
    <w:p w14:paraId="24B0A510" w14:textId="76561804" w:rsidR="00BA2469" w:rsidRDefault="00BA2469" w:rsidP="00BA2469">
      <w:pPr>
        <w:pStyle w:val="Heading2"/>
      </w:pPr>
      <w:bookmarkStart w:id="46" w:name="_Toc104996570"/>
      <w:r>
        <w:t>Resultaten voor de Vecht</w:t>
      </w:r>
      <w:bookmarkEnd w:id="46"/>
    </w:p>
    <w:p w14:paraId="5FE43F85" w14:textId="250FBE1D" w:rsidR="00743F77" w:rsidRPr="00743F77" w:rsidRDefault="00743F77" w:rsidP="00743F77">
      <w:pPr>
        <w:pStyle w:val="Heading2"/>
      </w:pPr>
      <w:bookmarkStart w:id="47" w:name="_Toc104996571"/>
      <w:r>
        <w:t>Beperkingen</w:t>
      </w:r>
      <w:bookmarkEnd w:id="47"/>
    </w:p>
    <w:p w14:paraId="72B3663E" w14:textId="77777777" w:rsidR="00BA2469" w:rsidRPr="00BA2469" w:rsidRDefault="00BA2469" w:rsidP="00BA2469"/>
    <w:p w14:paraId="54E70929" w14:textId="77777777" w:rsidR="000B79AE" w:rsidRPr="000B79AE" w:rsidRDefault="000B79AE" w:rsidP="000B79AE"/>
    <w:p w14:paraId="4E45F7B2" w14:textId="70C119D3" w:rsidR="006333DF" w:rsidRDefault="006333DF" w:rsidP="006333DF">
      <w:pPr>
        <w:pStyle w:val="Heading1"/>
      </w:pPr>
      <w:bookmarkStart w:id="48" w:name="_Toc104996572"/>
      <w:r>
        <w:lastRenderedPageBreak/>
        <w:t>Hydrologische model</w:t>
      </w:r>
      <w:bookmarkEnd w:id="48"/>
    </w:p>
    <w:p w14:paraId="58810360" w14:textId="77777777" w:rsidR="00480578" w:rsidRDefault="00480578" w:rsidP="00480578">
      <w:pPr>
        <w:pStyle w:val="ListParagraph"/>
        <w:numPr>
          <w:ilvl w:val="0"/>
          <w:numId w:val="40"/>
        </w:numPr>
      </w:pPr>
      <w:r>
        <w:t>Samenvatting van het rapport over kalibratie van het hydrologische model van de Vecht.</w:t>
      </w:r>
    </w:p>
    <w:p w14:paraId="686B5F07" w14:textId="77777777" w:rsidR="00480578" w:rsidRDefault="00480578" w:rsidP="00480578">
      <w:pPr>
        <w:pStyle w:val="ListParagraph"/>
        <w:numPr>
          <w:ilvl w:val="0"/>
          <w:numId w:val="40"/>
        </w:numPr>
      </w:pPr>
      <w:r>
        <w:t>Resultaten uit rapport “kwaliteitscontrole GRADE Vecht”</w:t>
      </w:r>
    </w:p>
    <w:p w14:paraId="3B08B7D4" w14:textId="77777777" w:rsidR="00480578" w:rsidRPr="00480578" w:rsidRDefault="00480578" w:rsidP="00480578"/>
    <w:p w14:paraId="7DB5ADC8" w14:textId="7584DBFA" w:rsidR="00BA2469" w:rsidRDefault="00480578" w:rsidP="00BA2469">
      <w:pPr>
        <w:pStyle w:val="Heading2"/>
      </w:pPr>
      <w:bookmarkStart w:id="49" w:name="_Toc104996573"/>
      <w:r>
        <w:t>Achtergrond en opzet van het HBV model</w:t>
      </w:r>
      <w:bookmarkEnd w:id="49"/>
    </w:p>
    <w:p w14:paraId="04F7F851" w14:textId="0EED6070" w:rsidR="00B95D35" w:rsidRDefault="00B95D35" w:rsidP="00B95D35">
      <w:pPr>
        <w:pStyle w:val="Heading3"/>
      </w:pPr>
      <w:bookmarkStart w:id="50" w:name="_Toc104996574"/>
      <w:commentRangeStart w:id="51"/>
      <w:commentRangeStart w:id="52"/>
      <w:r>
        <w:t>Concept</w:t>
      </w:r>
      <w:commentRangeEnd w:id="51"/>
      <w:r w:rsidR="00BE0794">
        <w:rPr>
          <w:rStyle w:val="CommentReference"/>
          <w:b w:val="0"/>
          <w:bCs w:val="0"/>
          <w:iCs w:val="0"/>
        </w:rPr>
        <w:commentReference w:id="51"/>
      </w:r>
      <w:commentRangeEnd w:id="52"/>
      <w:r w:rsidR="005A0C29">
        <w:rPr>
          <w:rStyle w:val="CommentReference"/>
          <w:b w:val="0"/>
          <w:bCs w:val="0"/>
          <w:iCs w:val="0"/>
        </w:rPr>
        <w:commentReference w:id="52"/>
      </w:r>
      <w:bookmarkEnd w:id="50"/>
    </w:p>
    <w:p w14:paraId="43995844" w14:textId="1742377F" w:rsidR="00B17AED" w:rsidRPr="00B17AED" w:rsidRDefault="00B17AED" w:rsidP="00B17AED">
      <w:r>
        <w:t>Achtergrond bij het HBV model concept</w:t>
      </w:r>
    </w:p>
    <w:p w14:paraId="136022E2" w14:textId="6835EA44" w:rsidR="00B17AED" w:rsidRDefault="00B17AED" w:rsidP="00B17AED">
      <w:pPr>
        <w:pStyle w:val="Heading3"/>
      </w:pPr>
      <w:bookmarkStart w:id="53" w:name="_Toc104996575"/>
      <w:proofErr w:type="spellStart"/>
      <w:r>
        <w:t>Schematisatie</w:t>
      </w:r>
      <w:bookmarkEnd w:id="53"/>
      <w:proofErr w:type="spellEnd"/>
    </w:p>
    <w:p w14:paraId="77691049" w14:textId="7C2028EB" w:rsidR="00B17AED" w:rsidRPr="00B17AED" w:rsidRDefault="00B17AED" w:rsidP="00B17AED">
      <w:r>
        <w:t xml:space="preserve">Achtergrond bij de (totstandkoming van de) </w:t>
      </w:r>
      <w:proofErr w:type="spellStart"/>
      <w:r>
        <w:t>schematisatie</w:t>
      </w:r>
      <w:proofErr w:type="spellEnd"/>
    </w:p>
    <w:p w14:paraId="3D47E75E" w14:textId="77777777" w:rsidR="00B17AED" w:rsidRDefault="00B17AED" w:rsidP="00B17AED">
      <w:pPr>
        <w:pStyle w:val="Heading3"/>
      </w:pPr>
      <w:bookmarkStart w:id="54" w:name="_Toc104996576"/>
      <w:r>
        <w:t>Software</w:t>
      </w:r>
      <w:bookmarkEnd w:id="54"/>
    </w:p>
    <w:p w14:paraId="0A83D84B" w14:textId="77777777" w:rsidR="00B17AED" w:rsidRDefault="00B17AED" w:rsidP="00B17AED">
      <w:r>
        <w:t>Achtergrond bij de implementatie in SOBEK3</w:t>
      </w:r>
    </w:p>
    <w:p w14:paraId="22F8D80D" w14:textId="50DC421B" w:rsidR="00480578" w:rsidRDefault="00480578" w:rsidP="00480578">
      <w:pPr>
        <w:pStyle w:val="Heading2"/>
      </w:pPr>
      <w:bookmarkStart w:id="55" w:name="_Toc104996577"/>
      <w:r>
        <w:t>Kalibratie</w:t>
      </w:r>
      <w:r w:rsidR="003162D8">
        <w:t xml:space="preserve"> en resultaten</w:t>
      </w:r>
      <w:r>
        <w:t xml:space="preserve"> van het model</w:t>
      </w:r>
      <w:r w:rsidR="00D0421B">
        <w:t xml:space="preserve"> </w:t>
      </w:r>
      <w:bookmarkEnd w:id="55"/>
    </w:p>
    <w:p w14:paraId="3A3D5619" w14:textId="78CD4C19" w:rsidR="00B95D35" w:rsidRDefault="00B95D35" w:rsidP="00B95D35">
      <w:pPr>
        <w:pStyle w:val="Heading3"/>
      </w:pPr>
      <w:bookmarkStart w:id="56" w:name="_Toc104996578"/>
      <w:r>
        <w:t>Parameters neerslag-afvoer proces</w:t>
      </w:r>
      <w:bookmarkEnd w:id="56"/>
    </w:p>
    <w:p w14:paraId="76ED48C6" w14:textId="080DD123" w:rsidR="003162D8" w:rsidRDefault="003162D8" w:rsidP="003162D8"/>
    <w:p w14:paraId="0C5A9C4C" w14:textId="77777777" w:rsidR="003162D8" w:rsidRDefault="003162D8" w:rsidP="003162D8">
      <w:pPr>
        <w:pStyle w:val="Heading4"/>
      </w:pPr>
      <w:r>
        <w:t>Methodiek</w:t>
      </w:r>
    </w:p>
    <w:p w14:paraId="0B2ACD6E" w14:textId="77777777" w:rsidR="003162D8" w:rsidRPr="003162D8" w:rsidRDefault="003162D8" w:rsidP="003162D8">
      <w:pPr>
        <w:pStyle w:val="Heading4"/>
      </w:pPr>
      <w:r>
        <w:t>Resultaten</w:t>
      </w:r>
    </w:p>
    <w:p w14:paraId="151CF346" w14:textId="77777777" w:rsidR="003162D8" w:rsidRPr="003162D8" w:rsidRDefault="003162D8" w:rsidP="003162D8"/>
    <w:p w14:paraId="70B0340E" w14:textId="1C3C358D" w:rsidR="00B95D35" w:rsidRDefault="00B95D35" w:rsidP="00B95D35">
      <w:pPr>
        <w:pStyle w:val="Heading3"/>
      </w:pPr>
      <w:bookmarkStart w:id="57" w:name="_Toc104996579"/>
      <w:r>
        <w:t>Parameters berging op maaiveld</w:t>
      </w:r>
      <w:bookmarkEnd w:id="57"/>
    </w:p>
    <w:p w14:paraId="4CDF3611" w14:textId="050155DC" w:rsidR="003162D8" w:rsidRDefault="003162D8" w:rsidP="003162D8">
      <w:pPr>
        <w:pStyle w:val="Heading4"/>
      </w:pPr>
      <w:r>
        <w:t>Methodiek</w:t>
      </w:r>
    </w:p>
    <w:p w14:paraId="1F479E03" w14:textId="0D18504D" w:rsidR="003162D8" w:rsidRPr="003162D8" w:rsidRDefault="003162D8" w:rsidP="003162D8">
      <w:pPr>
        <w:pStyle w:val="Heading4"/>
      </w:pPr>
      <w:r>
        <w:t>Resultaten</w:t>
      </w:r>
    </w:p>
    <w:p w14:paraId="12377B60" w14:textId="77777777" w:rsidR="00B95D35" w:rsidRPr="00B95D35" w:rsidRDefault="00B95D35" w:rsidP="00B95D35"/>
    <w:p w14:paraId="558E511D" w14:textId="77777777" w:rsidR="00B95D35" w:rsidRPr="00B95D35" w:rsidRDefault="00B95D35" w:rsidP="00B95D35"/>
    <w:p w14:paraId="3148D76A" w14:textId="07BEBAB8" w:rsidR="00D0421B" w:rsidRDefault="00D0421B" w:rsidP="00D0421B">
      <w:pPr>
        <w:pStyle w:val="Heading2"/>
      </w:pPr>
      <w:bookmarkStart w:id="58" w:name="_Toc104996580"/>
      <w:r>
        <w:t>Beperkingen</w:t>
      </w:r>
      <w:bookmarkEnd w:id="58"/>
      <w:r>
        <w:t xml:space="preserve"> </w:t>
      </w:r>
    </w:p>
    <w:p w14:paraId="678FB490" w14:textId="77777777" w:rsidR="006333DF" w:rsidRPr="006333DF" w:rsidRDefault="006333DF" w:rsidP="006333DF"/>
    <w:p w14:paraId="1D522BAA" w14:textId="0376817B" w:rsidR="006333DF" w:rsidRDefault="006333DF" w:rsidP="006333DF">
      <w:pPr>
        <w:pStyle w:val="Heading1"/>
      </w:pPr>
      <w:bookmarkStart w:id="59" w:name="_Toc104996581"/>
      <w:r>
        <w:lastRenderedPageBreak/>
        <w:t>Hydrodynamisch model</w:t>
      </w:r>
      <w:bookmarkEnd w:id="59"/>
    </w:p>
    <w:p w14:paraId="0A23A925" w14:textId="0629A65E" w:rsidR="006333DF" w:rsidRDefault="006333DF" w:rsidP="006333DF">
      <w:pPr>
        <w:pStyle w:val="ListParagraph"/>
        <w:numPr>
          <w:ilvl w:val="0"/>
          <w:numId w:val="40"/>
        </w:numPr>
      </w:pPr>
      <w:r>
        <w:t>Samenvatting van het rapport over opzet en kalibratie van het hydrodynamisch model van de Vecht.</w:t>
      </w:r>
    </w:p>
    <w:p w14:paraId="151CB142" w14:textId="77777777" w:rsidR="006333DF" w:rsidRDefault="006333DF" w:rsidP="006333DF">
      <w:pPr>
        <w:pStyle w:val="ListParagraph"/>
        <w:numPr>
          <w:ilvl w:val="0"/>
          <w:numId w:val="40"/>
        </w:numPr>
      </w:pPr>
      <w:r>
        <w:t>Resultaten uit rapport “kwaliteitscontrole GRADE Vecht”</w:t>
      </w:r>
    </w:p>
    <w:p w14:paraId="745208AC" w14:textId="5B683FC6" w:rsidR="006333DF" w:rsidRDefault="006333DF" w:rsidP="006333DF"/>
    <w:p w14:paraId="589D6C58" w14:textId="2EEDCF52" w:rsidR="00A639B8" w:rsidRDefault="00A639B8" w:rsidP="00A639B8">
      <w:pPr>
        <w:pStyle w:val="Heading2"/>
      </w:pPr>
      <w:bookmarkStart w:id="60" w:name="_Toc104996582"/>
      <w:r>
        <w:t>Achtergrond en opzet van het model</w:t>
      </w:r>
      <w:bookmarkEnd w:id="60"/>
    </w:p>
    <w:p w14:paraId="2A5252C6" w14:textId="77777777" w:rsidR="00A639B8" w:rsidRDefault="00A639B8" w:rsidP="00A639B8">
      <w:pPr>
        <w:pStyle w:val="Heading3"/>
      </w:pPr>
      <w:bookmarkStart w:id="61" w:name="_Toc104996583"/>
      <w:r>
        <w:t>Concept</w:t>
      </w:r>
      <w:bookmarkEnd w:id="61"/>
    </w:p>
    <w:p w14:paraId="333E3180" w14:textId="5104FD72" w:rsidR="00A639B8" w:rsidRPr="00B17AED" w:rsidRDefault="00A639B8" w:rsidP="00A639B8">
      <w:r>
        <w:t>Achtergrond bij het model concept</w:t>
      </w:r>
    </w:p>
    <w:p w14:paraId="73FDBE7C" w14:textId="77777777" w:rsidR="00A639B8" w:rsidRDefault="00A639B8" w:rsidP="00A639B8">
      <w:pPr>
        <w:pStyle w:val="Heading3"/>
      </w:pPr>
      <w:bookmarkStart w:id="62" w:name="_Toc104996584"/>
      <w:proofErr w:type="spellStart"/>
      <w:r>
        <w:t>Schematisatie</w:t>
      </w:r>
      <w:bookmarkEnd w:id="62"/>
      <w:proofErr w:type="spellEnd"/>
    </w:p>
    <w:p w14:paraId="688183B8" w14:textId="77777777" w:rsidR="00A639B8" w:rsidRPr="00B17AED" w:rsidRDefault="00A639B8" w:rsidP="00A639B8">
      <w:r>
        <w:t xml:space="preserve">Achtergrond bij de (totstandkoming van de) </w:t>
      </w:r>
      <w:proofErr w:type="spellStart"/>
      <w:r>
        <w:t>schematisatie</w:t>
      </w:r>
      <w:proofErr w:type="spellEnd"/>
    </w:p>
    <w:p w14:paraId="4BA7209B" w14:textId="77777777" w:rsidR="00A639B8" w:rsidRDefault="00A639B8" w:rsidP="00A639B8">
      <w:pPr>
        <w:pStyle w:val="Heading3"/>
      </w:pPr>
      <w:bookmarkStart w:id="63" w:name="_Toc104996585"/>
      <w:r>
        <w:t>Software</w:t>
      </w:r>
      <w:bookmarkEnd w:id="63"/>
    </w:p>
    <w:p w14:paraId="49636971" w14:textId="0DFE3A86" w:rsidR="00A639B8" w:rsidRDefault="00A639B8" w:rsidP="006333DF"/>
    <w:p w14:paraId="1E170BDD" w14:textId="484DADD6" w:rsidR="00D0421B" w:rsidRDefault="00D0421B" w:rsidP="00D0421B">
      <w:pPr>
        <w:pStyle w:val="Heading2"/>
      </w:pPr>
      <w:bookmarkStart w:id="64" w:name="_Toc104996586"/>
      <w:proofErr w:type="spellStart"/>
      <w:r>
        <w:t>Calibratie</w:t>
      </w:r>
      <w:proofErr w:type="spellEnd"/>
      <w:r>
        <w:t xml:space="preserve"> / afregeling/ en resultaten analoog hydrologisch model</w:t>
      </w:r>
      <w:bookmarkEnd w:id="64"/>
    </w:p>
    <w:p w14:paraId="6712CFAB" w14:textId="7B273E5D" w:rsidR="00D0421B" w:rsidRDefault="00D0421B" w:rsidP="003162D8"/>
    <w:p w14:paraId="2B90626F" w14:textId="77777777" w:rsidR="00D0421B" w:rsidRPr="00D0421B" w:rsidRDefault="00D0421B" w:rsidP="003162D8"/>
    <w:p w14:paraId="543ABD5D" w14:textId="3DC79DCE" w:rsidR="00D0421B" w:rsidRDefault="00D0421B" w:rsidP="00D0421B">
      <w:pPr>
        <w:pStyle w:val="Heading2"/>
      </w:pPr>
      <w:bookmarkStart w:id="65" w:name="_Toc104996587"/>
      <w:r>
        <w:t>Beperkingen</w:t>
      </w:r>
      <w:bookmarkEnd w:id="65"/>
    </w:p>
    <w:p w14:paraId="6BB3583D" w14:textId="77777777" w:rsidR="00D0421B" w:rsidRPr="00D0421B" w:rsidRDefault="00D0421B" w:rsidP="003162D8"/>
    <w:p w14:paraId="6D17D176" w14:textId="77777777" w:rsidR="00D0421B" w:rsidRPr="006333DF" w:rsidRDefault="00D0421B" w:rsidP="006333DF"/>
    <w:p w14:paraId="7AA04F6A" w14:textId="1FC3DC60" w:rsidR="006333DF" w:rsidRDefault="006333DF" w:rsidP="006333DF">
      <w:pPr>
        <w:pStyle w:val="Heading1"/>
      </w:pPr>
      <w:bookmarkStart w:id="66" w:name="_Toc104996588"/>
      <w:r>
        <w:lastRenderedPageBreak/>
        <w:t>Afvoerstatistiek en golfvorm</w:t>
      </w:r>
      <w:bookmarkEnd w:id="66"/>
    </w:p>
    <w:p w14:paraId="37EA250B" w14:textId="4E517FF6" w:rsidR="006333DF" w:rsidRPr="006333DF" w:rsidRDefault="006333DF" w:rsidP="006333DF">
      <w:pPr>
        <w:pStyle w:val="Heading2"/>
      </w:pPr>
      <w:bookmarkStart w:id="67" w:name="_Toc104996589"/>
      <w:r>
        <w:t>Afvoerstatistiek</w:t>
      </w:r>
      <w:bookmarkEnd w:id="67"/>
    </w:p>
    <w:p w14:paraId="72FEC0D4" w14:textId="1D0107DE" w:rsidR="006333DF" w:rsidRDefault="003162D8" w:rsidP="003162D8">
      <w:pPr>
        <w:pStyle w:val="Heading3"/>
      </w:pPr>
      <w:r>
        <w:t>Methodiek</w:t>
      </w:r>
    </w:p>
    <w:p w14:paraId="4B978718" w14:textId="778F900C" w:rsidR="00741457" w:rsidRDefault="00BF2014" w:rsidP="00741457">
      <w:r>
        <w:t xml:space="preserve">De referentie statistiek van afvoer extremen is bepaald op basis van een 50K jaar simulatie waarin </w:t>
      </w:r>
      <w:r w:rsidR="006F7219">
        <w:t xml:space="preserve">alle historische jaren in de periode (…) zijn meegenomen. Daarnaast is met </w:t>
      </w:r>
      <w:proofErr w:type="spellStart"/>
      <w:r w:rsidR="006F7219">
        <w:t>jackknifing</w:t>
      </w:r>
      <w:proofErr w:type="spellEnd"/>
      <w:r w:rsidR="006F7219">
        <w:t xml:space="preserve"> een schatting van de standaarddeviatie van de afvoer gemaakt veroorzaakt door de variaties in de historische jaren. Uit zowel de referentie simulatie als de </w:t>
      </w:r>
      <w:proofErr w:type="spellStart"/>
      <w:r w:rsidR="006F7219">
        <w:t>jackknife</w:t>
      </w:r>
      <w:proofErr w:type="spellEnd"/>
      <w:r w:rsidR="006F7219">
        <w:t xml:space="preserve"> leden worden kwantielen bij herhalingstijden boven de 200 jaar verkregen uit </w:t>
      </w:r>
      <w:proofErr w:type="spellStart"/>
      <w:r w:rsidR="006F7219">
        <w:t>gecensorde</w:t>
      </w:r>
      <w:proofErr w:type="spellEnd"/>
      <w:r w:rsidR="006F7219">
        <w:t xml:space="preserve"> gefitte GEV-verdelingen, die extrapolaties naar lange herhalingstijden mogelijk maken (zie …).</w:t>
      </w:r>
    </w:p>
    <w:p w14:paraId="5996058F" w14:textId="6B6019AF" w:rsidR="006F7219" w:rsidRDefault="006F7219" w:rsidP="00741457"/>
    <w:p w14:paraId="6AE95258" w14:textId="7ABC6F52" w:rsidR="00227E7D" w:rsidRPr="00741457" w:rsidRDefault="006F7219" w:rsidP="00741457">
      <w:r>
        <w:t>De standaarddeviaties van afvoerkwantielen door onzekerheden in hydrologische en hydraulische modelleringen zijn apart bepaald (zie …) en alle drie bijdragen aan de totale onzekerheid worden als onafhankelijk beschouwd. De onderliggende verdeling van alle onzekerheden wordt normaal verondersteld, zodat</w:t>
      </w:r>
      <w:r w:rsidR="00227E7D">
        <w:t xml:space="preserve"> de totale onzekerheid van een afvoerkwantiel beschreven kan worden met de normale verdeling met verkregen totale variantie als schaal parameter. De effectieve werklijn wordt verkregen door deze onzekerheid (gedefinieerd voor alle kwantielen) uit te integreren.</w:t>
      </w:r>
    </w:p>
    <w:p w14:paraId="4A3A3293" w14:textId="38B1BBEB" w:rsidR="003162D8" w:rsidRPr="003162D8" w:rsidRDefault="003162D8" w:rsidP="003162D8">
      <w:pPr>
        <w:pStyle w:val="Heading3"/>
      </w:pPr>
      <w:r>
        <w:t>Resultaten</w:t>
      </w:r>
    </w:p>
    <w:p w14:paraId="0AD90FA1" w14:textId="260CB856" w:rsidR="00C00E38" w:rsidRDefault="00C00E38" w:rsidP="006333DF">
      <w:r>
        <w:t>De onderstaande figuur toont de werklijn zónder en mét</w:t>
      </w:r>
      <w:r w:rsidR="006A6C0E">
        <w:t xml:space="preserve"> onzekerheid</w:t>
      </w:r>
      <w:r w:rsidR="00776A76">
        <w:t xml:space="preserve"> (</w:t>
      </w:r>
      <w:proofErr w:type="spellStart"/>
      <w:r w:rsidR="00776A76">
        <w:t>uitgeïntegreerd</w:t>
      </w:r>
      <w:proofErr w:type="spellEnd"/>
      <w:r w:rsidR="00776A76">
        <w:t xml:space="preserve"> resultaat)</w:t>
      </w:r>
      <w:r w:rsidR="006A6C0E">
        <w:t xml:space="preserve">. </w:t>
      </w:r>
      <w:r w:rsidR="00776A76">
        <w:t>De toegevoegde onzekerheid en de steilere curve zijn vrijwel volledig toe te schrijven aan de variatie van de aangeboden historische jaren met neerslag.</w:t>
      </w:r>
    </w:p>
    <w:p w14:paraId="0C70CD30" w14:textId="443939A0" w:rsidR="003162D8" w:rsidRDefault="00771DB5" w:rsidP="006333DF">
      <w:r>
        <w:rPr>
          <w:noProof/>
        </w:rPr>
        <w:drawing>
          <wp:inline distT="0" distB="0" distL="0" distR="0" wp14:anchorId="5320A0E9" wp14:editId="2ABC7311">
            <wp:extent cx="5255895" cy="3065938"/>
            <wp:effectExtent l="0" t="0" r="1905" b="127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rklijn200.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255895" cy="3065938"/>
                    </a:xfrm>
                    <a:prstGeom prst="rect">
                      <a:avLst/>
                    </a:prstGeom>
                  </pic:spPr>
                </pic:pic>
              </a:graphicData>
            </a:graphic>
          </wp:inline>
        </w:drawing>
      </w:r>
    </w:p>
    <w:p w14:paraId="3520310B" w14:textId="38695236" w:rsidR="00C4577F" w:rsidRDefault="00C4577F" w:rsidP="00C4577F">
      <w:pPr>
        <w:pStyle w:val="Caption"/>
        <w:jc w:val="both"/>
      </w:pPr>
      <w:r>
        <w:t xml:space="preserve">Figuur XX Werklijn zonder onzekerheid (rood) en na het toevoegen en </w:t>
      </w:r>
      <w:proofErr w:type="spellStart"/>
      <w:r>
        <w:t>uitintegreren</w:t>
      </w:r>
      <w:proofErr w:type="spellEnd"/>
      <w:r>
        <w:t xml:space="preserve"> van de onzekerheid.</w:t>
      </w:r>
    </w:p>
    <w:p w14:paraId="3B83C0C7" w14:textId="48875FFE" w:rsidR="00B825DA" w:rsidRDefault="00B825DA" w:rsidP="00B825DA"/>
    <w:p w14:paraId="0C7A7AFA" w14:textId="77777777" w:rsidR="00B825DA" w:rsidRPr="00B825DA" w:rsidRDefault="00B825DA" w:rsidP="00B825DA"/>
    <w:p w14:paraId="3FD41900" w14:textId="696F973C" w:rsidR="002F62C4" w:rsidRDefault="002F62C4" w:rsidP="002F62C4"/>
    <w:p w14:paraId="7909BB2D" w14:textId="055E9A26" w:rsidR="00C214D2" w:rsidRDefault="00C214D2" w:rsidP="002F62C4"/>
    <w:p w14:paraId="194C4D65" w14:textId="77777777" w:rsidR="00C214D2" w:rsidRPr="002F62C4" w:rsidRDefault="00C214D2" w:rsidP="002F62C4"/>
    <w:p w14:paraId="792A7AAE" w14:textId="77777777" w:rsidR="004035EC" w:rsidRPr="004035EC" w:rsidRDefault="004035EC" w:rsidP="004035EC"/>
    <w:p w14:paraId="58640B4D" w14:textId="59E8A62B" w:rsidR="00C4577F" w:rsidRDefault="00C4577F" w:rsidP="006333DF"/>
    <w:p w14:paraId="488C9526" w14:textId="620CC331" w:rsidR="001F4CDE" w:rsidRDefault="001F4CDE" w:rsidP="001F4CDE">
      <w:pPr>
        <w:pStyle w:val="Caption"/>
        <w:jc w:val="both"/>
      </w:pPr>
      <w:r>
        <w:t>Tabel XX Overzicht van standaard afwijkingen (‘sigma’) in de kwantielen voor extreme afvoer (‘totaal’) uitgesplitst in een meteorologische (‘meteo’), hydrologische (‘</w:t>
      </w:r>
      <w:proofErr w:type="spellStart"/>
      <w:r>
        <w:t>hbv</w:t>
      </w:r>
      <w:proofErr w:type="spellEnd"/>
      <w:r>
        <w:t>’) en hydraulische (‘</w:t>
      </w:r>
      <w:proofErr w:type="spellStart"/>
      <w:r>
        <w:t>sobek</w:t>
      </w:r>
      <w:proofErr w:type="spellEnd"/>
      <w:r>
        <w:t xml:space="preserve">’) bijdrage. Deze sigma’s moeten worden toegepast op de </w:t>
      </w:r>
      <w:r w:rsidR="00FE5A98">
        <w:t>afvoerkwantielen in de referentie werklijn zonder onzekerheid (‘</w:t>
      </w:r>
      <w:proofErr w:type="spellStart"/>
      <w:r w:rsidR="00FE5A98">
        <w:t>Qref</w:t>
      </w:r>
      <w:proofErr w:type="spellEnd"/>
      <w:r w:rsidR="00FE5A98">
        <w:t>’). Uitintegratie van de onzekerheid resulteert in aangepaste werklijn (‘</w:t>
      </w:r>
      <w:proofErr w:type="spellStart"/>
      <w:r w:rsidR="00FE5A98">
        <w:t>Qint</w:t>
      </w:r>
      <w:proofErr w:type="spellEnd"/>
      <w:r w:rsidR="00FE5A98">
        <w:t>’) waarin het effect van de onzekerheid is verdisconteerd.</w:t>
      </w:r>
      <w:r w:rsidR="00D27E7D">
        <w:t xml:space="preserve"> </w:t>
      </w:r>
      <w:r w:rsidR="00D27E7D" w:rsidRPr="0000253F">
        <w:rPr>
          <w:b/>
          <w:i w:val="0"/>
          <w:color w:val="FF0000"/>
        </w:rPr>
        <w:t>In aanvulling daarop voor de onderste, alternatieve tabel:</w:t>
      </w:r>
      <w:r w:rsidR="00D27E7D" w:rsidRPr="0000253F">
        <w:rPr>
          <w:color w:val="FF0000"/>
        </w:rPr>
        <w:t xml:space="preserve"> De kolommen 2.5% en 97.5% sluiten samen het tweezijdig 95%-</w:t>
      </w:r>
      <w:proofErr w:type="spellStart"/>
      <w:r w:rsidR="00D27E7D" w:rsidRPr="0000253F">
        <w:rPr>
          <w:color w:val="FF0000"/>
        </w:rPr>
        <w:t>inteval</w:t>
      </w:r>
      <w:proofErr w:type="spellEnd"/>
      <w:r w:rsidR="00D27E7D" w:rsidRPr="0000253F">
        <w:rPr>
          <w:color w:val="FF0000"/>
        </w:rPr>
        <w:t xml:space="preserve"> in rond de referentie werklijn (dus plus of min 1.96 maal de totale standaard afwijking)</w:t>
      </w:r>
      <w:r w:rsidR="0000253F" w:rsidRPr="0000253F">
        <w:rPr>
          <w:color w:val="FF0000"/>
        </w:rPr>
        <w:t>.</w:t>
      </w:r>
      <w:r w:rsidR="0000253F">
        <w:t xml:space="preserve"> Alle kolommen (behalve de eerste) zijn uitgedrukt in afvoer, m3/s.</w:t>
      </w:r>
    </w:p>
    <w:p w14:paraId="602474BA" w14:textId="77777777" w:rsidR="00D27E7D" w:rsidRPr="00D27E7D" w:rsidRDefault="00D27E7D" w:rsidP="00D27E7D"/>
    <w:p w14:paraId="4D3BA260" w14:textId="03D12627" w:rsidR="00C214D2" w:rsidRDefault="00C214D2" w:rsidP="006333DF"/>
    <w:tbl>
      <w:tblPr>
        <w:tblStyle w:val="Tabel1"/>
        <w:tblW w:w="8931" w:type="dxa"/>
        <w:tblLook w:val="04A0" w:firstRow="1" w:lastRow="0" w:firstColumn="1" w:lastColumn="0" w:noHBand="0" w:noVBand="1"/>
      </w:tblPr>
      <w:tblGrid>
        <w:gridCol w:w="1145"/>
        <w:gridCol w:w="1283"/>
        <w:gridCol w:w="1173"/>
        <w:gridCol w:w="1361"/>
        <w:gridCol w:w="1275"/>
        <w:gridCol w:w="1237"/>
        <w:gridCol w:w="1457"/>
      </w:tblGrid>
      <w:tr w:rsidR="00C214D2" w:rsidRPr="00C214D2" w14:paraId="764A8919" w14:textId="77777777" w:rsidTr="001F4C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5" w:type="dxa"/>
          </w:tcPr>
          <w:p w14:paraId="4E1CCA55" w14:textId="77777777" w:rsidR="00C214D2" w:rsidRPr="00A71D78" w:rsidRDefault="00C214D2" w:rsidP="001F4CDE">
            <w:pPr>
              <w:spacing w:line="240" w:lineRule="auto"/>
              <w:jc w:val="right"/>
              <w:rPr>
                <w:rFonts w:cs="Arial"/>
                <w:sz w:val="14"/>
                <w:szCs w:val="14"/>
              </w:rPr>
            </w:pPr>
            <w:proofErr w:type="spellStart"/>
            <w:r w:rsidRPr="00C214D2">
              <w:rPr>
                <w:rFonts w:cs="Arial"/>
                <w:sz w:val="14"/>
                <w:szCs w:val="14"/>
              </w:rPr>
              <w:t>Tr</w:t>
            </w:r>
            <w:proofErr w:type="spellEnd"/>
            <w:r w:rsidRPr="00C214D2">
              <w:rPr>
                <w:rFonts w:cs="Arial"/>
                <w:sz w:val="14"/>
                <w:szCs w:val="14"/>
              </w:rPr>
              <w:t xml:space="preserve"> (jaar)</w:t>
            </w:r>
          </w:p>
        </w:tc>
        <w:tc>
          <w:tcPr>
            <w:tcW w:w="1283" w:type="dxa"/>
          </w:tcPr>
          <w:p w14:paraId="418AF44C" w14:textId="77777777" w:rsidR="00C214D2" w:rsidRPr="001F4CDE" w:rsidRDefault="00C214D2" w:rsidP="001F4CDE">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sz w:val="14"/>
                <w:szCs w:val="14"/>
              </w:rPr>
            </w:pPr>
            <w:r w:rsidRPr="00C214D2">
              <w:rPr>
                <w:rFonts w:cs="Arial"/>
                <w:sz w:val="14"/>
                <w:szCs w:val="14"/>
              </w:rPr>
              <w:t xml:space="preserve">  </w:t>
            </w:r>
            <w:proofErr w:type="spellStart"/>
            <w:r w:rsidRPr="00C214D2">
              <w:rPr>
                <w:rFonts w:cs="Arial"/>
                <w:sz w:val="14"/>
                <w:szCs w:val="14"/>
              </w:rPr>
              <w:t>sigma_meteo</w:t>
            </w:r>
            <w:proofErr w:type="spellEnd"/>
          </w:p>
        </w:tc>
        <w:tc>
          <w:tcPr>
            <w:tcW w:w="1173" w:type="dxa"/>
          </w:tcPr>
          <w:p w14:paraId="0ACAE426" w14:textId="77777777" w:rsidR="00C214D2" w:rsidRPr="001F4CDE" w:rsidRDefault="00C214D2" w:rsidP="001F4CDE">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sz w:val="14"/>
                <w:szCs w:val="14"/>
              </w:rPr>
            </w:pPr>
            <w:r w:rsidRPr="00C214D2">
              <w:rPr>
                <w:rFonts w:cs="Arial"/>
                <w:sz w:val="14"/>
                <w:szCs w:val="14"/>
              </w:rPr>
              <w:t xml:space="preserve">    </w:t>
            </w:r>
            <w:proofErr w:type="spellStart"/>
            <w:r w:rsidRPr="00C214D2">
              <w:rPr>
                <w:rFonts w:cs="Arial"/>
                <w:sz w:val="14"/>
                <w:szCs w:val="14"/>
              </w:rPr>
              <w:t>sigma_hbv</w:t>
            </w:r>
            <w:proofErr w:type="spellEnd"/>
          </w:p>
        </w:tc>
        <w:tc>
          <w:tcPr>
            <w:tcW w:w="1361" w:type="dxa"/>
          </w:tcPr>
          <w:p w14:paraId="249F45CC" w14:textId="725DB4BA" w:rsidR="00C214D2" w:rsidRPr="001F4CDE" w:rsidRDefault="00C214D2" w:rsidP="001F4CDE">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sz w:val="14"/>
                <w:szCs w:val="14"/>
              </w:rPr>
            </w:pPr>
            <w:r w:rsidRPr="00C214D2">
              <w:rPr>
                <w:rFonts w:cs="Arial"/>
                <w:sz w:val="14"/>
                <w:szCs w:val="14"/>
              </w:rPr>
              <w:t xml:space="preserve">    </w:t>
            </w:r>
            <w:proofErr w:type="spellStart"/>
            <w:r w:rsidRPr="00C214D2">
              <w:rPr>
                <w:rFonts w:cs="Arial"/>
                <w:sz w:val="14"/>
                <w:szCs w:val="14"/>
              </w:rPr>
              <w:t>sigma_s</w:t>
            </w:r>
            <w:r w:rsidR="001F4CDE">
              <w:rPr>
                <w:rFonts w:cs="Arial"/>
                <w:sz w:val="14"/>
                <w:szCs w:val="14"/>
              </w:rPr>
              <w:t>o</w:t>
            </w:r>
            <w:r w:rsidRPr="00C214D2">
              <w:rPr>
                <w:rFonts w:cs="Arial"/>
                <w:sz w:val="14"/>
                <w:szCs w:val="14"/>
              </w:rPr>
              <w:t>b</w:t>
            </w:r>
            <w:r w:rsidR="001F4CDE">
              <w:rPr>
                <w:rFonts w:cs="Arial"/>
                <w:sz w:val="14"/>
                <w:szCs w:val="14"/>
              </w:rPr>
              <w:t>e</w:t>
            </w:r>
            <w:r w:rsidRPr="00C214D2">
              <w:rPr>
                <w:rFonts w:cs="Arial"/>
                <w:sz w:val="14"/>
                <w:szCs w:val="14"/>
              </w:rPr>
              <w:t>k</w:t>
            </w:r>
            <w:proofErr w:type="spellEnd"/>
          </w:p>
        </w:tc>
        <w:tc>
          <w:tcPr>
            <w:tcW w:w="1275" w:type="dxa"/>
          </w:tcPr>
          <w:p w14:paraId="0D455B3C" w14:textId="63A007AB" w:rsidR="00C214D2" w:rsidRPr="001F4CDE" w:rsidRDefault="00C214D2" w:rsidP="001F4CDE">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sz w:val="14"/>
                <w:szCs w:val="14"/>
              </w:rPr>
            </w:pPr>
            <w:r w:rsidRPr="00C214D2">
              <w:rPr>
                <w:rFonts w:cs="Arial"/>
                <w:sz w:val="14"/>
                <w:szCs w:val="14"/>
              </w:rPr>
              <w:t xml:space="preserve">    </w:t>
            </w:r>
            <w:proofErr w:type="spellStart"/>
            <w:r w:rsidRPr="00C214D2">
              <w:rPr>
                <w:rFonts w:cs="Arial"/>
                <w:sz w:val="14"/>
                <w:szCs w:val="14"/>
              </w:rPr>
              <w:t>sigma_tot</w:t>
            </w:r>
            <w:r w:rsidR="001F4CDE">
              <w:rPr>
                <w:rFonts w:cs="Arial"/>
                <w:sz w:val="14"/>
                <w:szCs w:val="14"/>
              </w:rPr>
              <w:t>aal</w:t>
            </w:r>
            <w:proofErr w:type="spellEnd"/>
          </w:p>
        </w:tc>
        <w:tc>
          <w:tcPr>
            <w:tcW w:w="1237" w:type="dxa"/>
          </w:tcPr>
          <w:p w14:paraId="38C9C226" w14:textId="69E4D8EE" w:rsidR="00C214D2" w:rsidRPr="001F4CDE" w:rsidRDefault="00C214D2" w:rsidP="001F4CDE">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sz w:val="14"/>
                <w:szCs w:val="14"/>
              </w:rPr>
            </w:pPr>
            <w:r w:rsidRPr="00C214D2">
              <w:rPr>
                <w:rFonts w:cs="Arial"/>
                <w:sz w:val="14"/>
                <w:szCs w:val="14"/>
              </w:rPr>
              <w:t xml:space="preserve">  </w:t>
            </w:r>
            <w:proofErr w:type="spellStart"/>
            <w:r w:rsidRPr="00C214D2">
              <w:rPr>
                <w:rFonts w:cs="Arial"/>
                <w:sz w:val="14"/>
                <w:szCs w:val="14"/>
              </w:rPr>
              <w:t>Qref</w:t>
            </w:r>
            <w:proofErr w:type="spellEnd"/>
          </w:p>
        </w:tc>
        <w:tc>
          <w:tcPr>
            <w:tcW w:w="1457" w:type="dxa"/>
          </w:tcPr>
          <w:p w14:paraId="2F29EBDF" w14:textId="75522884" w:rsidR="00C214D2" w:rsidRPr="001F4CDE" w:rsidRDefault="00C214D2" w:rsidP="001F4CDE">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sz w:val="14"/>
                <w:szCs w:val="14"/>
              </w:rPr>
            </w:pPr>
            <w:r w:rsidRPr="00C214D2">
              <w:rPr>
                <w:rFonts w:cs="Arial"/>
                <w:sz w:val="14"/>
                <w:szCs w:val="14"/>
              </w:rPr>
              <w:t xml:space="preserve">  </w:t>
            </w:r>
            <w:proofErr w:type="spellStart"/>
            <w:r w:rsidRPr="00C214D2">
              <w:rPr>
                <w:rFonts w:cs="Arial"/>
                <w:sz w:val="14"/>
                <w:szCs w:val="14"/>
              </w:rPr>
              <w:t>Qint</w:t>
            </w:r>
            <w:proofErr w:type="spellEnd"/>
            <w:r w:rsidRPr="00C214D2">
              <w:rPr>
                <w:rFonts w:cs="Arial"/>
                <w:sz w:val="14"/>
                <w:szCs w:val="14"/>
              </w:rPr>
              <w:t xml:space="preserve"> </w:t>
            </w:r>
          </w:p>
        </w:tc>
      </w:tr>
      <w:tr w:rsidR="00C214D2" w:rsidRPr="00C214D2" w14:paraId="5C89468B"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7189B736"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2</w:t>
            </w:r>
          </w:p>
        </w:tc>
        <w:tc>
          <w:tcPr>
            <w:tcW w:w="1283" w:type="dxa"/>
          </w:tcPr>
          <w:p w14:paraId="4B46840F"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8.76</w:t>
            </w:r>
          </w:p>
        </w:tc>
        <w:tc>
          <w:tcPr>
            <w:tcW w:w="1173" w:type="dxa"/>
          </w:tcPr>
          <w:p w14:paraId="6B450D96"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7.02</w:t>
            </w:r>
          </w:p>
        </w:tc>
        <w:tc>
          <w:tcPr>
            <w:tcW w:w="1361" w:type="dxa"/>
          </w:tcPr>
          <w:p w14:paraId="53272109"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1.54</w:t>
            </w:r>
          </w:p>
        </w:tc>
        <w:tc>
          <w:tcPr>
            <w:tcW w:w="1275" w:type="dxa"/>
          </w:tcPr>
          <w:p w14:paraId="1F2B45B1"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11.33</w:t>
            </w:r>
          </w:p>
        </w:tc>
        <w:tc>
          <w:tcPr>
            <w:tcW w:w="1237" w:type="dxa"/>
          </w:tcPr>
          <w:p w14:paraId="5A1D4E99"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183.77</w:t>
            </w:r>
          </w:p>
        </w:tc>
        <w:tc>
          <w:tcPr>
            <w:tcW w:w="1457" w:type="dxa"/>
          </w:tcPr>
          <w:p w14:paraId="315D1F5F"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183.08</w:t>
            </w:r>
          </w:p>
        </w:tc>
      </w:tr>
      <w:tr w:rsidR="00C214D2" w:rsidRPr="00C214D2" w14:paraId="170A5684"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196423D5"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5</w:t>
            </w:r>
          </w:p>
        </w:tc>
        <w:tc>
          <w:tcPr>
            <w:tcW w:w="1283" w:type="dxa"/>
          </w:tcPr>
          <w:p w14:paraId="31BF53FC"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11.20</w:t>
            </w:r>
          </w:p>
        </w:tc>
        <w:tc>
          <w:tcPr>
            <w:tcW w:w="1173" w:type="dxa"/>
          </w:tcPr>
          <w:p w14:paraId="1405A777"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6.78</w:t>
            </w:r>
          </w:p>
        </w:tc>
        <w:tc>
          <w:tcPr>
            <w:tcW w:w="1361" w:type="dxa"/>
          </w:tcPr>
          <w:p w14:paraId="37F64D8F"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2.28</w:t>
            </w:r>
          </w:p>
        </w:tc>
        <w:tc>
          <w:tcPr>
            <w:tcW w:w="1275" w:type="dxa"/>
          </w:tcPr>
          <w:p w14:paraId="7F0A2BC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13.29</w:t>
            </w:r>
          </w:p>
        </w:tc>
        <w:tc>
          <w:tcPr>
            <w:tcW w:w="1237" w:type="dxa"/>
          </w:tcPr>
          <w:p w14:paraId="443F7B44"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238.40</w:t>
            </w:r>
          </w:p>
        </w:tc>
        <w:tc>
          <w:tcPr>
            <w:tcW w:w="1457" w:type="dxa"/>
          </w:tcPr>
          <w:p w14:paraId="5268BC3D"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239.01</w:t>
            </w:r>
          </w:p>
        </w:tc>
      </w:tr>
      <w:tr w:rsidR="00C214D2" w:rsidRPr="00C214D2" w14:paraId="2EBBCD26"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02A5BE14"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10</w:t>
            </w:r>
          </w:p>
        </w:tc>
        <w:tc>
          <w:tcPr>
            <w:tcW w:w="1283" w:type="dxa"/>
          </w:tcPr>
          <w:p w14:paraId="2B79BA9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15.08</w:t>
            </w:r>
          </w:p>
        </w:tc>
        <w:tc>
          <w:tcPr>
            <w:tcW w:w="1173" w:type="dxa"/>
          </w:tcPr>
          <w:p w14:paraId="77F8FF76"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6.61</w:t>
            </w:r>
          </w:p>
        </w:tc>
        <w:tc>
          <w:tcPr>
            <w:tcW w:w="1361" w:type="dxa"/>
          </w:tcPr>
          <w:p w14:paraId="266D4E53"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2.80</w:t>
            </w:r>
          </w:p>
        </w:tc>
        <w:tc>
          <w:tcPr>
            <w:tcW w:w="1275" w:type="dxa"/>
          </w:tcPr>
          <w:p w14:paraId="4A6294C0"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16.70</w:t>
            </w:r>
          </w:p>
        </w:tc>
        <w:tc>
          <w:tcPr>
            <w:tcW w:w="1237" w:type="dxa"/>
          </w:tcPr>
          <w:p w14:paraId="42F17858"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276.65</w:t>
            </w:r>
          </w:p>
        </w:tc>
        <w:tc>
          <w:tcPr>
            <w:tcW w:w="1457" w:type="dxa"/>
          </w:tcPr>
          <w:p w14:paraId="44A2A5B4"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280.49</w:t>
            </w:r>
          </w:p>
        </w:tc>
      </w:tr>
      <w:tr w:rsidR="00C214D2" w:rsidRPr="00C214D2" w14:paraId="7A51EF0A"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75B9EDB6"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20</w:t>
            </w:r>
          </w:p>
        </w:tc>
        <w:tc>
          <w:tcPr>
            <w:tcW w:w="1283" w:type="dxa"/>
          </w:tcPr>
          <w:p w14:paraId="78E1672F"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18.99</w:t>
            </w:r>
          </w:p>
        </w:tc>
        <w:tc>
          <w:tcPr>
            <w:tcW w:w="1173" w:type="dxa"/>
          </w:tcPr>
          <w:p w14:paraId="7A4070E1"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6.41</w:t>
            </w:r>
          </w:p>
        </w:tc>
        <w:tc>
          <w:tcPr>
            <w:tcW w:w="1361" w:type="dxa"/>
          </w:tcPr>
          <w:p w14:paraId="15375CDB"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3.39</w:t>
            </w:r>
          </w:p>
        </w:tc>
        <w:tc>
          <w:tcPr>
            <w:tcW w:w="1275" w:type="dxa"/>
          </w:tcPr>
          <w:p w14:paraId="07F1ED71"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20.33</w:t>
            </w:r>
          </w:p>
        </w:tc>
        <w:tc>
          <w:tcPr>
            <w:tcW w:w="1237" w:type="dxa"/>
          </w:tcPr>
          <w:p w14:paraId="672EBE26"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320.31</w:t>
            </w:r>
          </w:p>
        </w:tc>
        <w:tc>
          <w:tcPr>
            <w:tcW w:w="1457" w:type="dxa"/>
          </w:tcPr>
          <w:p w14:paraId="07419731"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322.08</w:t>
            </w:r>
          </w:p>
        </w:tc>
      </w:tr>
      <w:tr w:rsidR="00C214D2" w:rsidRPr="00C214D2" w14:paraId="24DFC819"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344C5456"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30</w:t>
            </w:r>
          </w:p>
        </w:tc>
        <w:tc>
          <w:tcPr>
            <w:tcW w:w="1283" w:type="dxa"/>
          </w:tcPr>
          <w:p w14:paraId="6F4C2AE6"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20.14</w:t>
            </w:r>
          </w:p>
        </w:tc>
        <w:tc>
          <w:tcPr>
            <w:tcW w:w="1173" w:type="dxa"/>
          </w:tcPr>
          <w:p w14:paraId="5816BA94"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6.31</w:t>
            </w:r>
          </w:p>
        </w:tc>
        <w:tc>
          <w:tcPr>
            <w:tcW w:w="1361" w:type="dxa"/>
          </w:tcPr>
          <w:p w14:paraId="7B00B7DF"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3.71</w:t>
            </w:r>
          </w:p>
        </w:tc>
        <w:tc>
          <w:tcPr>
            <w:tcW w:w="1275" w:type="dxa"/>
          </w:tcPr>
          <w:p w14:paraId="659AECBB"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21.43</w:t>
            </w:r>
          </w:p>
        </w:tc>
        <w:tc>
          <w:tcPr>
            <w:tcW w:w="1237" w:type="dxa"/>
          </w:tcPr>
          <w:p w14:paraId="0378B28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344.18</w:t>
            </w:r>
          </w:p>
        </w:tc>
        <w:tc>
          <w:tcPr>
            <w:tcW w:w="1457" w:type="dxa"/>
          </w:tcPr>
          <w:p w14:paraId="4866A549"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346.00</w:t>
            </w:r>
          </w:p>
        </w:tc>
      </w:tr>
      <w:tr w:rsidR="00C214D2" w:rsidRPr="00C214D2" w14:paraId="5981D310"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380C341C"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100</w:t>
            </w:r>
          </w:p>
        </w:tc>
        <w:tc>
          <w:tcPr>
            <w:tcW w:w="1283" w:type="dxa"/>
          </w:tcPr>
          <w:p w14:paraId="4737E585"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23.04</w:t>
            </w:r>
          </w:p>
        </w:tc>
        <w:tc>
          <w:tcPr>
            <w:tcW w:w="1173" w:type="dxa"/>
          </w:tcPr>
          <w:p w14:paraId="466D06D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6.08</w:t>
            </w:r>
          </w:p>
        </w:tc>
        <w:tc>
          <w:tcPr>
            <w:tcW w:w="1361" w:type="dxa"/>
          </w:tcPr>
          <w:p w14:paraId="5FAD4D89"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4.45</w:t>
            </w:r>
          </w:p>
        </w:tc>
        <w:tc>
          <w:tcPr>
            <w:tcW w:w="1275" w:type="dxa"/>
          </w:tcPr>
          <w:p w14:paraId="16846746"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24.24</w:t>
            </w:r>
          </w:p>
        </w:tc>
        <w:tc>
          <w:tcPr>
            <w:tcW w:w="1237" w:type="dxa"/>
          </w:tcPr>
          <w:p w14:paraId="707AAE7C"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400.60</w:t>
            </w:r>
          </w:p>
        </w:tc>
        <w:tc>
          <w:tcPr>
            <w:tcW w:w="1457" w:type="dxa"/>
          </w:tcPr>
          <w:p w14:paraId="2D84C4E2"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402.27</w:t>
            </w:r>
          </w:p>
        </w:tc>
      </w:tr>
      <w:tr w:rsidR="00C214D2" w:rsidRPr="00C214D2" w14:paraId="51AF4E0B"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648AF928"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300</w:t>
            </w:r>
          </w:p>
        </w:tc>
        <w:tc>
          <w:tcPr>
            <w:tcW w:w="1283" w:type="dxa"/>
          </w:tcPr>
          <w:p w14:paraId="42856666"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31.43</w:t>
            </w:r>
          </w:p>
        </w:tc>
        <w:tc>
          <w:tcPr>
            <w:tcW w:w="1173" w:type="dxa"/>
          </w:tcPr>
          <w:p w14:paraId="12B61BF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6.16</w:t>
            </w:r>
          </w:p>
        </w:tc>
        <w:tc>
          <w:tcPr>
            <w:tcW w:w="1361" w:type="dxa"/>
          </w:tcPr>
          <w:p w14:paraId="6F5C96F1"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5.30</w:t>
            </w:r>
          </w:p>
        </w:tc>
        <w:tc>
          <w:tcPr>
            <w:tcW w:w="1275" w:type="dxa"/>
          </w:tcPr>
          <w:p w14:paraId="4E179A2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32.47</w:t>
            </w:r>
          </w:p>
        </w:tc>
        <w:tc>
          <w:tcPr>
            <w:tcW w:w="1237" w:type="dxa"/>
          </w:tcPr>
          <w:p w14:paraId="7A82AFA6"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444.76</w:t>
            </w:r>
          </w:p>
        </w:tc>
        <w:tc>
          <w:tcPr>
            <w:tcW w:w="1457" w:type="dxa"/>
          </w:tcPr>
          <w:p w14:paraId="02996473"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452.54</w:t>
            </w:r>
          </w:p>
        </w:tc>
      </w:tr>
      <w:tr w:rsidR="00C214D2" w:rsidRPr="00C214D2" w14:paraId="2B060480"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4D51D3AA"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1250</w:t>
            </w:r>
          </w:p>
        </w:tc>
        <w:tc>
          <w:tcPr>
            <w:tcW w:w="1283" w:type="dxa"/>
          </w:tcPr>
          <w:p w14:paraId="5731FF2B"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46.47</w:t>
            </w:r>
          </w:p>
        </w:tc>
        <w:tc>
          <w:tcPr>
            <w:tcW w:w="1173" w:type="dxa"/>
          </w:tcPr>
          <w:p w14:paraId="3416E95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7.13</w:t>
            </w:r>
          </w:p>
        </w:tc>
        <w:tc>
          <w:tcPr>
            <w:tcW w:w="1361" w:type="dxa"/>
          </w:tcPr>
          <w:p w14:paraId="6E037F55"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7.28</w:t>
            </w:r>
          </w:p>
        </w:tc>
        <w:tc>
          <w:tcPr>
            <w:tcW w:w="1275" w:type="dxa"/>
          </w:tcPr>
          <w:p w14:paraId="1738C4F6"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47.58</w:t>
            </w:r>
          </w:p>
        </w:tc>
        <w:tc>
          <w:tcPr>
            <w:tcW w:w="1237" w:type="dxa"/>
          </w:tcPr>
          <w:p w14:paraId="77E8C630"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503.04</w:t>
            </w:r>
          </w:p>
        </w:tc>
        <w:tc>
          <w:tcPr>
            <w:tcW w:w="1457" w:type="dxa"/>
          </w:tcPr>
          <w:p w14:paraId="380821D0"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518.45</w:t>
            </w:r>
          </w:p>
        </w:tc>
      </w:tr>
      <w:tr w:rsidR="00C214D2" w:rsidRPr="00C214D2" w14:paraId="07D1518B"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20E77779"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3000</w:t>
            </w:r>
          </w:p>
        </w:tc>
        <w:tc>
          <w:tcPr>
            <w:tcW w:w="1283" w:type="dxa"/>
          </w:tcPr>
          <w:p w14:paraId="6ADF0FA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56.52</w:t>
            </w:r>
          </w:p>
        </w:tc>
        <w:tc>
          <w:tcPr>
            <w:tcW w:w="1173" w:type="dxa"/>
          </w:tcPr>
          <w:p w14:paraId="0A69854B"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8.34</w:t>
            </w:r>
          </w:p>
        </w:tc>
        <w:tc>
          <w:tcPr>
            <w:tcW w:w="1361" w:type="dxa"/>
          </w:tcPr>
          <w:p w14:paraId="0D2B441F"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8.40</w:t>
            </w:r>
          </w:p>
        </w:tc>
        <w:tc>
          <w:tcPr>
            <w:tcW w:w="1275" w:type="dxa"/>
          </w:tcPr>
          <w:p w14:paraId="4FE123BD"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57.75</w:t>
            </w:r>
          </w:p>
        </w:tc>
        <w:tc>
          <w:tcPr>
            <w:tcW w:w="1237" w:type="dxa"/>
          </w:tcPr>
          <w:p w14:paraId="0B24F8A2"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537.57</w:t>
            </w:r>
          </w:p>
        </w:tc>
        <w:tc>
          <w:tcPr>
            <w:tcW w:w="1457" w:type="dxa"/>
          </w:tcPr>
          <w:p w14:paraId="246312B4"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559.40</w:t>
            </w:r>
          </w:p>
        </w:tc>
      </w:tr>
      <w:tr w:rsidR="00C214D2" w:rsidRPr="00C214D2" w14:paraId="37006241"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04320649" w14:textId="77777777" w:rsidR="00C214D2" w:rsidRPr="00A71D78" w:rsidRDefault="00C214D2" w:rsidP="00A71D78">
            <w:pPr>
              <w:spacing w:line="240" w:lineRule="auto"/>
              <w:jc w:val="right"/>
              <w:rPr>
                <w:rFonts w:cs="Courier New"/>
                <w:b w:val="0"/>
                <w:sz w:val="14"/>
              </w:rPr>
            </w:pPr>
            <w:r w:rsidRPr="00C214D2">
              <w:rPr>
                <w:rFonts w:cs="Courier New"/>
                <w:b w:val="0"/>
                <w:sz w:val="14"/>
              </w:rPr>
              <w:t xml:space="preserve">   10000</w:t>
            </w:r>
          </w:p>
        </w:tc>
        <w:tc>
          <w:tcPr>
            <w:tcW w:w="1283" w:type="dxa"/>
          </w:tcPr>
          <w:p w14:paraId="0E27C842"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69.84</w:t>
            </w:r>
          </w:p>
        </w:tc>
        <w:tc>
          <w:tcPr>
            <w:tcW w:w="1173" w:type="dxa"/>
          </w:tcPr>
          <w:p w14:paraId="273A461F"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10.00</w:t>
            </w:r>
          </w:p>
        </w:tc>
        <w:tc>
          <w:tcPr>
            <w:tcW w:w="1361" w:type="dxa"/>
          </w:tcPr>
          <w:p w14:paraId="01A0EB4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9.60</w:t>
            </w:r>
          </w:p>
        </w:tc>
        <w:tc>
          <w:tcPr>
            <w:tcW w:w="1275" w:type="dxa"/>
          </w:tcPr>
          <w:p w14:paraId="156FD339"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71.20</w:t>
            </w:r>
          </w:p>
        </w:tc>
        <w:tc>
          <w:tcPr>
            <w:tcW w:w="1237" w:type="dxa"/>
          </w:tcPr>
          <w:p w14:paraId="7E06FAE9"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580.58</w:t>
            </w:r>
          </w:p>
        </w:tc>
        <w:tc>
          <w:tcPr>
            <w:tcW w:w="1457" w:type="dxa"/>
          </w:tcPr>
          <w:p w14:paraId="6CD4B3BE"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618.34</w:t>
            </w:r>
          </w:p>
        </w:tc>
      </w:tr>
      <w:tr w:rsidR="00C214D2" w:rsidRPr="00C214D2" w14:paraId="33E84074"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24C6368D" w14:textId="77777777" w:rsidR="00C214D2" w:rsidRPr="00C214D2" w:rsidRDefault="00C214D2" w:rsidP="00A71D78">
            <w:pPr>
              <w:spacing w:line="240" w:lineRule="auto"/>
              <w:jc w:val="right"/>
              <w:rPr>
                <w:rFonts w:ascii="Courier New" w:hAnsi="Courier New" w:cs="Courier New"/>
              </w:rPr>
            </w:pPr>
            <w:r w:rsidRPr="00C214D2">
              <w:rPr>
                <w:rFonts w:ascii="Courier New" w:hAnsi="Courier New" w:cs="Courier New"/>
              </w:rPr>
              <w:t xml:space="preserve">   30000</w:t>
            </w:r>
          </w:p>
        </w:tc>
        <w:tc>
          <w:tcPr>
            <w:tcW w:w="1283" w:type="dxa"/>
          </w:tcPr>
          <w:p w14:paraId="63277804"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81.72</w:t>
            </w:r>
          </w:p>
        </w:tc>
        <w:tc>
          <w:tcPr>
            <w:tcW w:w="1173" w:type="dxa"/>
          </w:tcPr>
          <w:p w14:paraId="7C342584"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11.05</w:t>
            </w:r>
          </w:p>
        </w:tc>
        <w:tc>
          <w:tcPr>
            <w:tcW w:w="1361" w:type="dxa"/>
          </w:tcPr>
          <w:p w14:paraId="779020A7"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11.51</w:t>
            </w:r>
          </w:p>
        </w:tc>
        <w:tc>
          <w:tcPr>
            <w:tcW w:w="1275" w:type="dxa"/>
          </w:tcPr>
          <w:p w14:paraId="6F418F7D"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83.26</w:t>
            </w:r>
          </w:p>
        </w:tc>
        <w:tc>
          <w:tcPr>
            <w:tcW w:w="1237" w:type="dxa"/>
          </w:tcPr>
          <w:p w14:paraId="412AB31C" w14:textId="77777777" w:rsidR="00C214D2"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617.59</w:t>
            </w:r>
          </w:p>
        </w:tc>
        <w:tc>
          <w:tcPr>
            <w:tcW w:w="1457" w:type="dxa"/>
          </w:tcPr>
          <w:p w14:paraId="1E260706" w14:textId="4FE7BAE7" w:rsidR="00A71D78" w:rsidRPr="00A71D78" w:rsidRDefault="00C214D2"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r w:rsidRPr="00C214D2">
              <w:rPr>
                <w:rFonts w:cs="Courier New"/>
                <w:sz w:val="14"/>
              </w:rPr>
              <w:t xml:space="preserve">       672.00</w:t>
            </w:r>
          </w:p>
        </w:tc>
      </w:tr>
      <w:tr w:rsidR="008532A7" w:rsidRPr="00C214D2" w14:paraId="1BD4DEF8" w14:textId="77777777" w:rsidTr="001F4CDE">
        <w:tc>
          <w:tcPr>
            <w:cnfStyle w:val="001000000000" w:firstRow="0" w:lastRow="0" w:firstColumn="1" w:lastColumn="0" w:oddVBand="0" w:evenVBand="0" w:oddHBand="0" w:evenHBand="0" w:firstRowFirstColumn="0" w:firstRowLastColumn="0" w:lastRowFirstColumn="0" w:lastRowLastColumn="0"/>
            <w:tcW w:w="1145" w:type="dxa"/>
          </w:tcPr>
          <w:p w14:paraId="5242ED3F" w14:textId="507A904E" w:rsidR="008532A7" w:rsidRPr="00C214D2" w:rsidRDefault="008532A7" w:rsidP="008532A7">
            <w:pPr>
              <w:spacing w:line="240" w:lineRule="auto"/>
              <w:rPr>
                <w:rFonts w:ascii="Courier New" w:hAnsi="Courier New" w:cs="Courier New"/>
              </w:rPr>
            </w:pPr>
          </w:p>
        </w:tc>
        <w:tc>
          <w:tcPr>
            <w:tcW w:w="1283" w:type="dxa"/>
          </w:tcPr>
          <w:p w14:paraId="6C9464D9" w14:textId="77777777" w:rsidR="008532A7" w:rsidRPr="00C214D2" w:rsidRDefault="008532A7"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p>
        </w:tc>
        <w:tc>
          <w:tcPr>
            <w:tcW w:w="1173" w:type="dxa"/>
          </w:tcPr>
          <w:p w14:paraId="13EDC64E" w14:textId="77777777" w:rsidR="008532A7" w:rsidRPr="00C214D2" w:rsidRDefault="008532A7"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p>
        </w:tc>
        <w:tc>
          <w:tcPr>
            <w:tcW w:w="1361" w:type="dxa"/>
          </w:tcPr>
          <w:p w14:paraId="23DD605A" w14:textId="77777777" w:rsidR="008532A7" w:rsidRPr="00C214D2" w:rsidRDefault="008532A7"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p>
        </w:tc>
        <w:tc>
          <w:tcPr>
            <w:tcW w:w="1275" w:type="dxa"/>
          </w:tcPr>
          <w:p w14:paraId="7EC61124" w14:textId="77777777" w:rsidR="008532A7" w:rsidRPr="00C214D2" w:rsidRDefault="008532A7"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p>
        </w:tc>
        <w:tc>
          <w:tcPr>
            <w:tcW w:w="1237" w:type="dxa"/>
          </w:tcPr>
          <w:p w14:paraId="0F8C97FA" w14:textId="77777777" w:rsidR="008532A7" w:rsidRPr="00C214D2" w:rsidRDefault="008532A7"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p>
        </w:tc>
        <w:tc>
          <w:tcPr>
            <w:tcW w:w="1457" w:type="dxa"/>
          </w:tcPr>
          <w:p w14:paraId="1FAF1C14" w14:textId="77777777" w:rsidR="008532A7" w:rsidRPr="00C214D2" w:rsidRDefault="008532A7" w:rsidP="00A71D78">
            <w:pPr>
              <w:spacing w:line="240" w:lineRule="auto"/>
              <w:jc w:val="right"/>
              <w:cnfStyle w:val="000000000000" w:firstRow="0" w:lastRow="0" w:firstColumn="0" w:lastColumn="0" w:oddVBand="0" w:evenVBand="0" w:oddHBand="0" w:evenHBand="0" w:firstRowFirstColumn="0" w:firstRowLastColumn="0" w:lastRowFirstColumn="0" w:lastRowLastColumn="0"/>
              <w:rPr>
                <w:rFonts w:cs="Courier New"/>
                <w:sz w:val="14"/>
              </w:rPr>
            </w:pPr>
          </w:p>
        </w:tc>
      </w:tr>
    </w:tbl>
    <w:p w14:paraId="09B16184" w14:textId="11A46717" w:rsidR="00C214D2" w:rsidRDefault="00C214D2" w:rsidP="006333DF"/>
    <w:tbl>
      <w:tblPr>
        <w:tblStyle w:val="Tabel1"/>
        <w:tblW w:w="11057" w:type="dxa"/>
        <w:jc w:val="center"/>
        <w:tblLayout w:type="fixed"/>
        <w:tblLook w:val="04A0" w:firstRow="1" w:lastRow="0" w:firstColumn="1" w:lastColumn="0" w:noHBand="0" w:noVBand="1"/>
      </w:tblPr>
      <w:tblGrid>
        <w:gridCol w:w="992"/>
        <w:gridCol w:w="1560"/>
        <w:gridCol w:w="1276"/>
        <w:gridCol w:w="1275"/>
        <w:gridCol w:w="1134"/>
        <w:gridCol w:w="1276"/>
        <w:gridCol w:w="992"/>
        <w:gridCol w:w="1134"/>
        <w:gridCol w:w="1418"/>
      </w:tblGrid>
      <w:tr w:rsidR="00E25459" w:rsidRPr="00E25459" w14:paraId="470B5761" w14:textId="77777777" w:rsidTr="00E2545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2" w:type="dxa"/>
          </w:tcPr>
          <w:p w14:paraId="091DD736" w14:textId="220F1F0E" w:rsidR="00E25459" w:rsidRPr="00E25459" w:rsidRDefault="00E25459" w:rsidP="00E25459">
            <w:pPr>
              <w:spacing w:line="240" w:lineRule="auto"/>
              <w:rPr>
                <w:rFonts w:cs="Arial"/>
                <w:sz w:val="14"/>
                <w:szCs w:val="14"/>
              </w:rPr>
            </w:pPr>
            <w:proofErr w:type="spellStart"/>
            <w:r w:rsidRPr="00E25459">
              <w:rPr>
                <w:rFonts w:cs="Arial"/>
                <w:sz w:val="14"/>
                <w:szCs w:val="14"/>
              </w:rPr>
              <w:t>Tr</w:t>
            </w:r>
            <w:proofErr w:type="spellEnd"/>
            <w:r w:rsidRPr="00E25459">
              <w:rPr>
                <w:rFonts w:cs="Arial"/>
                <w:sz w:val="14"/>
                <w:szCs w:val="14"/>
              </w:rPr>
              <w:t xml:space="preserve"> (</w:t>
            </w:r>
            <w:proofErr w:type="spellStart"/>
            <w:r w:rsidRPr="00E25459">
              <w:rPr>
                <w:rFonts w:cs="Arial"/>
                <w:sz w:val="14"/>
                <w:szCs w:val="14"/>
              </w:rPr>
              <w:t>jr</w:t>
            </w:r>
            <w:proofErr w:type="spellEnd"/>
            <w:r w:rsidRPr="00E25459">
              <w:rPr>
                <w:rFonts w:cs="Arial"/>
                <w:sz w:val="14"/>
                <w:szCs w:val="14"/>
              </w:rPr>
              <w:t>)</w:t>
            </w:r>
          </w:p>
        </w:tc>
        <w:tc>
          <w:tcPr>
            <w:tcW w:w="1560" w:type="dxa"/>
          </w:tcPr>
          <w:p w14:paraId="58D5F8AD" w14:textId="77777777" w:rsidR="00E25459" w:rsidRPr="00E25459" w:rsidRDefault="00E25459" w:rsidP="00BC6DC2">
            <w:pPr>
              <w:spacing w:line="240" w:lineRule="auto"/>
              <w:cnfStyle w:val="100000000000" w:firstRow="1"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w:t>
            </w:r>
            <w:proofErr w:type="spellStart"/>
            <w:r w:rsidRPr="00E25459">
              <w:rPr>
                <w:rFonts w:cs="Arial"/>
                <w:sz w:val="14"/>
                <w:szCs w:val="14"/>
              </w:rPr>
              <w:t>sigma_meteo</w:t>
            </w:r>
            <w:proofErr w:type="spellEnd"/>
          </w:p>
        </w:tc>
        <w:tc>
          <w:tcPr>
            <w:tcW w:w="1276" w:type="dxa"/>
          </w:tcPr>
          <w:p w14:paraId="23B1D852" w14:textId="44072653" w:rsidR="00E25459" w:rsidRPr="00E25459" w:rsidRDefault="00E25459" w:rsidP="00BC6DC2">
            <w:pPr>
              <w:spacing w:line="240" w:lineRule="auto"/>
              <w:cnfStyle w:val="100000000000" w:firstRow="1"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w:t>
            </w:r>
            <w:proofErr w:type="spellStart"/>
            <w:r w:rsidRPr="00E25459">
              <w:rPr>
                <w:rFonts w:cs="Arial"/>
                <w:sz w:val="14"/>
                <w:szCs w:val="14"/>
              </w:rPr>
              <w:t>s</w:t>
            </w:r>
            <w:r w:rsidRPr="00E25459">
              <w:rPr>
                <w:rFonts w:cs="Arial"/>
                <w:sz w:val="14"/>
                <w:szCs w:val="14"/>
              </w:rPr>
              <w:t>igma_hbv</w:t>
            </w:r>
            <w:proofErr w:type="spellEnd"/>
          </w:p>
        </w:tc>
        <w:tc>
          <w:tcPr>
            <w:tcW w:w="1275" w:type="dxa"/>
          </w:tcPr>
          <w:p w14:paraId="78C48299" w14:textId="77777777" w:rsidR="00E25459" w:rsidRPr="00E25459" w:rsidRDefault="00E25459" w:rsidP="00BC6DC2">
            <w:pPr>
              <w:spacing w:line="240" w:lineRule="auto"/>
              <w:cnfStyle w:val="100000000000" w:firstRow="1"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w:t>
            </w:r>
            <w:proofErr w:type="spellStart"/>
            <w:r w:rsidRPr="00E25459">
              <w:rPr>
                <w:rFonts w:cs="Arial"/>
                <w:sz w:val="14"/>
                <w:szCs w:val="14"/>
              </w:rPr>
              <w:t>sigma_sbk</w:t>
            </w:r>
            <w:proofErr w:type="spellEnd"/>
          </w:p>
        </w:tc>
        <w:tc>
          <w:tcPr>
            <w:tcW w:w="1134" w:type="dxa"/>
          </w:tcPr>
          <w:p w14:paraId="25D32C5B" w14:textId="77777777" w:rsidR="00E25459" w:rsidRPr="00E25459" w:rsidRDefault="00E25459" w:rsidP="00BC6DC2">
            <w:pPr>
              <w:spacing w:line="240" w:lineRule="auto"/>
              <w:cnfStyle w:val="100000000000" w:firstRow="1"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w:t>
            </w:r>
            <w:proofErr w:type="spellStart"/>
            <w:r w:rsidRPr="00E25459">
              <w:rPr>
                <w:rFonts w:cs="Arial"/>
                <w:sz w:val="14"/>
                <w:szCs w:val="14"/>
              </w:rPr>
              <w:t>sigma_tot</w:t>
            </w:r>
            <w:proofErr w:type="spellEnd"/>
          </w:p>
        </w:tc>
        <w:tc>
          <w:tcPr>
            <w:tcW w:w="1276" w:type="dxa"/>
          </w:tcPr>
          <w:p w14:paraId="315973CE" w14:textId="56A90D6D" w:rsidR="00E25459" w:rsidRPr="00E25459" w:rsidRDefault="00E25459" w:rsidP="00BC6DC2">
            <w:pPr>
              <w:spacing w:line="240" w:lineRule="auto"/>
              <w:cnfStyle w:val="100000000000" w:firstRow="1"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w:t>
            </w:r>
            <w:proofErr w:type="spellStart"/>
            <w:r w:rsidRPr="00E25459">
              <w:rPr>
                <w:rFonts w:cs="Arial"/>
                <w:sz w:val="14"/>
                <w:szCs w:val="14"/>
              </w:rPr>
              <w:t>Qref</w:t>
            </w:r>
            <w:proofErr w:type="spellEnd"/>
            <w:r w:rsidRPr="00E25459">
              <w:rPr>
                <w:rFonts w:cs="Arial"/>
                <w:sz w:val="14"/>
                <w:szCs w:val="14"/>
              </w:rPr>
              <w:t xml:space="preserve"> </w:t>
            </w:r>
          </w:p>
        </w:tc>
        <w:tc>
          <w:tcPr>
            <w:tcW w:w="992" w:type="dxa"/>
          </w:tcPr>
          <w:p w14:paraId="4FBC6A05" w14:textId="6E40D1D7" w:rsidR="00E25459" w:rsidRPr="00E25459" w:rsidRDefault="00E25459" w:rsidP="00BC6DC2">
            <w:pPr>
              <w:spacing w:line="240" w:lineRule="auto"/>
              <w:cnfStyle w:val="100000000000" w:firstRow="1"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2.5%</w:t>
            </w:r>
            <w:r w:rsidR="00D27E7D">
              <w:rPr>
                <w:rFonts w:cs="Arial"/>
                <w:sz w:val="14"/>
                <w:szCs w:val="14"/>
              </w:rPr>
              <w:t>-</w:t>
            </w:r>
          </w:p>
        </w:tc>
        <w:tc>
          <w:tcPr>
            <w:tcW w:w="1134" w:type="dxa"/>
          </w:tcPr>
          <w:p w14:paraId="0A3C26E6" w14:textId="77777777" w:rsidR="00E25459" w:rsidRPr="00E25459" w:rsidRDefault="00E25459" w:rsidP="00BC6DC2">
            <w:pPr>
              <w:spacing w:line="240" w:lineRule="auto"/>
              <w:cnfStyle w:val="100000000000" w:firstRow="1"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97.5%</w:t>
            </w:r>
          </w:p>
        </w:tc>
        <w:tc>
          <w:tcPr>
            <w:tcW w:w="1418" w:type="dxa"/>
          </w:tcPr>
          <w:p w14:paraId="40ACFA4E" w14:textId="6AB70588" w:rsidR="00E25459" w:rsidRPr="00E25459" w:rsidRDefault="00E25459" w:rsidP="00BC6DC2">
            <w:pPr>
              <w:spacing w:line="240" w:lineRule="auto"/>
              <w:cnfStyle w:val="100000000000" w:firstRow="1"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w:t>
            </w:r>
            <w:proofErr w:type="spellStart"/>
            <w:r w:rsidRPr="00E25459">
              <w:rPr>
                <w:rFonts w:cs="Arial"/>
                <w:sz w:val="14"/>
                <w:szCs w:val="14"/>
              </w:rPr>
              <w:t>Qint</w:t>
            </w:r>
            <w:proofErr w:type="spellEnd"/>
          </w:p>
        </w:tc>
      </w:tr>
      <w:tr w:rsidR="00E25459" w:rsidRPr="00E25459" w14:paraId="64F8E01A"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1924044D" w14:textId="77777777" w:rsidR="00E25459" w:rsidRPr="00E25459" w:rsidRDefault="00E25459" w:rsidP="00BC6DC2">
            <w:pPr>
              <w:spacing w:line="240" w:lineRule="auto"/>
              <w:rPr>
                <w:rFonts w:cs="Arial"/>
                <w:sz w:val="14"/>
                <w:szCs w:val="14"/>
              </w:rPr>
            </w:pPr>
          </w:p>
        </w:tc>
        <w:tc>
          <w:tcPr>
            <w:tcW w:w="1560" w:type="dxa"/>
          </w:tcPr>
          <w:p w14:paraId="15C5AC35" w14:textId="77777777" w:rsidR="00E25459" w:rsidRPr="00E25459" w:rsidRDefault="00E25459" w:rsidP="00BC6DC2">
            <w:pPr>
              <w:spacing w:line="240" w:lineRule="auto"/>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1276" w:type="dxa"/>
          </w:tcPr>
          <w:p w14:paraId="5B6C2380" w14:textId="77777777" w:rsidR="00E25459" w:rsidRPr="00E25459" w:rsidRDefault="00E25459" w:rsidP="00BC6DC2">
            <w:pPr>
              <w:spacing w:line="240" w:lineRule="auto"/>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1275" w:type="dxa"/>
          </w:tcPr>
          <w:p w14:paraId="5E9AD2D2" w14:textId="77777777" w:rsidR="00E25459" w:rsidRPr="00E25459" w:rsidRDefault="00E25459" w:rsidP="00BC6DC2">
            <w:pPr>
              <w:spacing w:line="240" w:lineRule="auto"/>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1134" w:type="dxa"/>
          </w:tcPr>
          <w:p w14:paraId="74969CA6" w14:textId="77777777" w:rsidR="00E25459" w:rsidRPr="00E25459" w:rsidRDefault="00E25459" w:rsidP="00BC6DC2">
            <w:pPr>
              <w:spacing w:line="240" w:lineRule="auto"/>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1276" w:type="dxa"/>
          </w:tcPr>
          <w:p w14:paraId="51048EC1" w14:textId="77777777" w:rsidR="00E25459" w:rsidRPr="00E25459" w:rsidRDefault="00E25459" w:rsidP="00BC6DC2">
            <w:pPr>
              <w:spacing w:line="240" w:lineRule="auto"/>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992" w:type="dxa"/>
          </w:tcPr>
          <w:p w14:paraId="36E56518" w14:textId="77777777" w:rsidR="00E25459" w:rsidRPr="00E25459" w:rsidRDefault="00E25459" w:rsidP="00BC6DC2">
            <w:pPr>
              <w:spacing w:line="240" w:lineRule="auto"/>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1134" w:type="dxa"/>
          </w:tcPr>
          <w:p w14:paraId="1964218A" w14:textId="77777777" w:rsidR="00E25459" w:rsidRPr="00E25459" w:rsidRDefault="00E25459" w:rsidP="00BC6DC2">
            <w:pPr>
              <w:spacing w:line="240" w:lineRule="auto"/>
              <w:cnfStyle w:val="000000000000" w:firstRow="0" w:lastRow="0" w:firstColumn="0" w:lastColumn="0" w:oddVBand="0" w:evenVBand="0" w:oddHBand="0" w:evenHBand="0" w:firstRowFirstColumn="0" w:firstRowLastColumn="0" w:lastRowFirstColumn="0" w:lastRowLastColumn="0"/>
              <w:rPr>
                <w:rFonts w:cs="Arial"/>
                <w:sz w:val="14"/>
                <w:szCs w:val="14"/>
              </w:rPr>
            </w:pPr>
          </w:p>
        </w:tc>
        <w:tc>
          <w:tcPr>
            <w:tcW w:w="1418" w:type="dxa"/>
          </w:tcPr>
          <w:p w14:paraId="31675A1D" w14:textId="77777777" w:rsidR="00E25459" w:rsidRPr="00E25459" w:rsidRDefault="00E25459" w:rsidP="00BC6DC2">
            <w:pPr>
              <w:spacing w:line="240" w:lineRule="auto"/>
              <w:cnfStyle w:val="000000000000" w:firstRow="0" w:lastRow="0" w:firstColumn="0" w:lastColumn="0" w:oddVBand="0" w:evenVBand="0" w:oddHBand="0" w:evenHBand="0" w:firstRowFirstColumn="0" w:firstRowLastColumn="0" w:lastRowFirstColumn="0" w:lastRowLastColumn="0"/>
              <w:rPr>
                <w:rFonts w:cs="Arial"/>
                <w:sz w:val="14"/>
                <w:szCs w:val="14"/>
              </w:rPr>
            </w:pPr>
          </w:p>
        </w:tc>
      </w:tr>
      <w:tr w:rsidR="00E25459" w:rsidRPr="00E25459" w14:paraId="0CB21C62"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3ABA2FEB"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2</w:t>
            </w:r>
          </w:p>
        </w:tc>
        <w:tc>
          <w:tcPr>
            <w:tcW w:w="1560" w:type="dxa"/>
          </w:tcPr>
          <w:p w14:paraId="13CD287C"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8.76</w:t>
            </w:r>
          </w:p>
        </w:tc>
        <w:tc>
          <w:tcPr>
            <w:tcW w:w="1276" w:type="dxa"/>
          </w:tcPr>
          <w:p w14:paraId="4096D5EB"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7.02</w:t>
            </w:r>
          </w:p>
        </w:tc>
        <w:tc>
          <w:tcPr>
            <w:tcW w:w="1275" w:type="dxa"/>
          </w:tcPr>
          <w:p w14:paraId="75996D0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1.54</w:t>
            </w:r>
          </w:p>
        </w:tc>
        <w:tc>
          <w:tcPr>
            <w:tcW w:w="1134" w:type="dxa"/>
          </w:tcPr>
          <w:p w14:paraId="19F8FC37"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11.33</w:t>
            </w:r>
          </w:p>
        </w:tc>
        <w:tc>
          <w:tcPr>
            <w:tcW w:w="1276" w:type="dxa"/>
          </w:tcPr>
          <w:p w14:paraId="7FF08CE3"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183.77</w:t>
            </w:r>
          </w:p>
        </w:tc>
        <w:tc>
          <w:tcPr>
            <w:tcW w:w="992" w:type="dxa"/>
          </w:tcPr>
          <w:p w14:paraId="4A59E889"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161.55</w:t>
            </w:r>
          </w:p>
        </w:tc>
        <w:tc>
          <w:tcPr>
            <w:tcW w:w="1134" w:type="dxa"/>
          </w:tcPr>
          <w:p w14:paraId="763AA436"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205.98</w:t>
            </w:r>
          </w:p>
        </w:tc>
        <w:tc>
          <w:tcPr>
            <w:tcW w:w="1418" w:type="dxa"/>
          </w:tcPr>
          <w:p w14:paraId="42BAA0A8"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183.08</w:t>
            </w:r>
          </w:p>
        </w:tc>
      </w:tr>
      <w:tr w:rsidR="00E25459" w:rsidRPr="00E25459" w14:paraId="02547F6D"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27F79CCA"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5</w:t>
            </w:r>
          </w:p>
        </w:tc>
        <w:tc>
          <w:tcPr>
            <w:tcW w:w="1560" w:type="dxa"/>
          </w:tcPr>
          <w:p w14:paraId="6146CC45"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11.20</w:t>
            </w:r>
          </w:p>
        </w:tc>
        <w:tc>
          <w:tcPr>
            <w:tcW w:w="1276" w:type="dxa"/>
          </w:tcPr>
          <w:p w14:paraId="74175991"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6.78</w:t>
            </w:r>
          </w:p>
        </w:tc>
        <w:tc>
          <w:tcPr>
            <w:tcW w:w="1275" w:type="dxa"/>
          </w:tcPr>
          <w:p w14:paraId="3ED3FC19"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2.28</w:t>
            </w:r>
          </w:p>
        </w:tc>
        <w:tc>
          <w:tcPr>
            <w:tcW w:w="1134" w:type="dxa"/>
          </w:tcPr>
          <w:p w14:paraId="657B1EA0"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13.29</w:t>
            </w:r>
          </w:p>
        </w:tc>
        <w:tc>
          <w:tcPr>
            <w:tcW w:w="1276" w:type="dxa"/>
          </w:tcPr>
          <w:p w14:paraId="3F52CE45"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238.40</w:t>
            </w:r>
          </w:p>
        </w:tc>
        <w:tc>
          <w:tcPr>
            <w:tcW w:w="992" w:type="dxa"/>
          </w:tcPr>
          <w:p w14:paraId="66C0075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212.35</w:t>
            </w:r>
          </w:p>
        </w:tc>
        <w:tc>
          <w:tcPr>
            <w:tcW w:w="1134" w:type="dxa"/>
          </w:tcPr>
          <w:p w14:paraId="6FE7032D"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264.45</w:t>
            </w:r>
          </w:p>
        </w:tc>
        <w:tc>
          <w:tcPr>
            <w:tcW w:w="1418" w:type="dxa"/>
          </w:tcPr>
          <w:p w14:paraId="0C71BC61"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239.01</w:t>
            </w:r>
          </w:p>
        </w:tc>
      </w:tr>
      <w:tr w:rsidR="00E25459" w:rsidRPr="00E25459" w14:paraId="1A4B2CE6"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7EA9362F"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10</w:t>
            </w:r>
          </w:p>
        </w:tc>
        <w:tc>
          <w:tcPr>
            <w:tcW w:w="1560" w:type="dxa"/>
          </w:tcPr>
          <w:p w14:paraId="3C90B51E"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15.08</w:t>
            </w:r>
          </w:p>
        </w:tc>
        <w:tc>
          <w:tcPr>
            <w:tcW w:w="1276" w:type="dxa"/>
          </w:tcPr>
          <w:p w14:paraId="16811D0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6.61</w:t>
            </w:r>
          </w:p>
        </w:tc>
        <w:tc>
          <w:tcPr>
            <w:tcW w:w="1275" w:type="dxa"/>
          </w:tcPr>
          <w:p w14:paraId="7243B3A4"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2.80</w:t>
            </w:r>
          </w:p>
        </w:tc>
        <w:tc>
          <w:tcPr>
            <w:tcW w:w="1134" w:type="dxa"/>
          </w:tcPr>
          <w:p w14:paraId="2A4F7E76"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16.70</w:t>
            </w:r>
          </w:p>
        </w:tc>
        <w:tc>
          <w:tcPr>
            <w:tcW w:w="1276" w:type="dxa"/>
          </w:tcPr>
          <w:p w14:paraId="46B32D4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276.65</w:t>
            </w:r>
          </w:p>
        </w:tc>
        <w:tc>
          <w:tcPr>
            <w:tcW w:w="992" w:type="dxa"/>
          </w:tcPr>
          <w:p w14:paraId="62DD411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243.93</w:t>
            </w:r>
          </w:p>
        </w:tc>
        <w:tc>
          <w:tcPr>
            <w:tcW w:w="1134" w:type="dxa"/>
          </w:tcPr>
          <w:p w14:paraId="5D177EC0"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309.38</w:t>
            </w:r>
          </w:p>
        </w:tc>
        <w:tc>
          <w:tcPr>
            <w:tcW w:w="1418" w:type="dxa"/>
          </w:tcPr>
          <w:p w14:paraId="696672B3"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280.49</w:t>
            </w:r>
          </w:p>
        </w:tc>
      </w:tr>
      <w:tr w:rsidR="00E25459" w:rsidRPr="00E25459" w14:paraId="2D161E02"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51062E4C"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20</w:t>
            </w:r>
          </w:p>
        </w:tc>
        <w:tc>
          <w:tcPr>
            <w:tcW w:w="1560" w:type="dxa"/>
          </w:tcPr>
          <w:p w14:paraId="752B0308"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18.99</w:t>
            </w:r>
          </w:p>
        </w:tc>
        <w:tc>
          <w:tcPr>
            <w:tcW w:w="1276" w:type="dxa"/>
          </w:tcPr>
          <w:p w14:paraId="0E20398E"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6.41</w:t>
            </w:r>
          </w:p>
        </w:tc>
        <w:tc>
          <w:tcPr>
            <w:tcW w:w="1275" w:type="dxa"/>
          </w:tcPr>
          <w:p w14:paraId="054CA294"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3.39</w:t>
            </w:r>
          </w:p>
        </w:tc>
        <w:tc>
          <w:tcPr>
            <w:tcW w:w="1134" w:type="dxa"/>
          </w:tcPr>
          <w:p w14:paraId="6805BEC3"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20.33</w:t>
            </w:r>
          </w:p>
        </w:tc>
        <w:tc>
          <w:tcPr>
            <w:tcW w:w="1276" w:type="dxa"/>
          </w:tcPr>
          <w:p w14:paraId="3F74251E"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320.31</w:t>
            </w:r>
          </w:p>
        </w:tc>
        <w:tc>
          <w:tcPr>
            <w:tcW w:w="992" w:type="dxa"/>
          </w:tcPr>
          <w:p w14:paraId="65C0C76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280.46</w:t>
            </w:r>
          </w:p>
        </w:tc>
        <w:tc>
          <w:tcPr>
            <w:tcW w:w="1134" w:type="dxa"/>
          </w:tcPr>
          <w:p w14:paraId="2FAF0D58"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360.15</w:t>
            </w:r>
          </w:p>
        </w:tc>
        <w:tc>
          <w:tcPr>
            <w:tcW w:w="1418" w:type="dxa"/>
          </w:tcPr>
          <w:p w14:paraId="699FA8A8"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322.08</w:t>
            </w:r>
          </w:p>
        </w:tc>
      </w:tr>
      <w:tr w:rsidR="00E25459" w:rsidRPr="00E25459" w14:paraId="6CE2CCD9"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4489F88F"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30</w:t>
            </w:r>
          </w:p>
        </w:tc>
        <w:tc>
          <w:tcPr>
            <w:tcW w:w="1560" w:type="dxa"/>
          </w:tcPr>
          <w:p w14:paraId="7C116AE0"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20.14</w:t>
            </w:r>
          </w:p>
        </w:tc>
        <w:tc>
          <w:tcPr>
            <w:tcW w:w="1276" w:type="dxa"/>
          </w:tcPr>
          <w:p w14:paraId="433E06E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6.31</w:t>
            </w:r>
          </w:p>
        </w:tc>
        <w:tc>
          <w:tcPr>
            <w:tcW w:w="1275" w:type="dxa"/>
          </w:tcPr>
          <w:p w14:paraId="3D9C1C72"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3.71</w:t>
            </w:r>
          </w:p>
        </w:tc>
        <w:tc>
          <w:tcPr>
            <w:tcW w:w="1134" w:type="dxa"/>
          </w:tcPr>
          <w:p w14:paraId="28FC084C"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21.43</w:t>
            </w:r>
          </w:p>
        </w:tc>
        <w:tc>
          <w:tcPr>
            <w:tcW w:w="1276" w:type="dxa"/>
          </w:tcPr>
          <w:p w14:paraId="67D71F01"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344.18</w:t>
            </w:r>
          </w:p>
        </w:tc>
        <w:tc>
          <w:tcPr>
            <w:tcW w:w="992" w:type="dxa"/>
          </w:tcPr>
          <w:p w14:paraId="42CD4992"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302.18</w:t>
            </w:r>
          </w:p>
        </w:tc>
        <w:tc>
          <w:tcPr>
            <w:tcW w:w="1134" w:type="dxa"/>
          </w:tcPr>
          <w:p w14:paraId="588C4892"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386.19</w:t>
            </w:r>
          </w:p>
        </w:tc>
        <w:tc>
          <w:tcPr>
            <w:tcW w:w="1418" w:type="dxa"/>
          </w:tcPr>
          <w:p w14:paraId="18C8DD69"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346.00</w:t>
            </w:r>
          </w:p>
        </w:tc>
      </w:tr>
      <w:tr w:rsidR="00E25459" w:rsidRPr="00E25459" w14:paraId="36FCA47E"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53D99A84"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100</w:t>
            </w:r>
          </w:p>
        </w:tc>
        <w:tc>
          <w:tcPr>
            <w:tcW w:w="1560" w:type="dxa"/>
          </w:tcPr>
          <w:p w14:paraId="5E099331"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23.04</w:t>
            </w:r>
          </w:p>
        </w:tc>
        <w:tc>
          <w:tcPr>
            <w:tcW w:w="1276" w:type="dxa"/>
          </w:tcPr>
          <w:p w14:paraId="3060A574"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6.08</w:t>
            </w:r>
          </w:p>
        </w:tc>
        <w:tc>
          <w:tcPr>
            <w:tcW w:w="1275" w:type="dxa"/>
          </w:tcPr>
          <w:p w14:paraId="06B82724"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4.45</w:t>
            </w:r>
          </w:p>
        </w:tc>
        <w:tc>
          <w:tcPr>
            <w:tcW w:w="1134" w:type="dxa"/>
          </w:tcPr>
          <w:p w14:paraId="61C234F1"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24.24</w:t>
            </w:r>
          </w:p>
        </w:tc>
        <w:tc>
          <w:tcPr>
            <w:tcW w:w="1276" w:type="dxa"/>
          </w:tcPr>
          <w:p w14:paraId="7275E979"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400.60</w:t>
            </w:r>
          </w:p>
        </w:tc>
        <w:tc>
          <w:tcPr>
            <w:tcW w:w="992" w:type="dxa"/>
          </w:tcPr>
          <w:p w14:paraId="308AC4B0"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353.09</w:t>
            </w:r>
          </w:p>
        </w:tc>
        <w:tc>
          <w:tcPr>
            <w:tcW w:w="1134" w:type="dxa"/>
          </w:tcPr>
          <w:p w14:paraId="56A865FC"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448.10</w:t>
            </w:r>
          </w:p>
        </w:tc>
        <w:tc>
          <w:tcPr>
            <w:tcW w:w="1418" w:type="dxa"/>
          </w:tcPr>
          <w:p w14:paraId="155D4A6B"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402.27</w:t>
            </w:r>
          </w:p>
        </w:tc>
      </w:tr>
      <w:tr w:rsidR="00E25459" w:rsidRPr="00E25459" w14:paraId="59BB8120"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153F4367"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300</w:t>
            </w:r>
          </w:p>
        </w:tc>
        <w:tc>
          <w:tcPr>
            <w:tcW w:w="1560" w:type="dxa"/>
          </w:tcPr>
          <w:p w14:paraId="370980C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31.43</w:t>
            </w:r>
          </w:p>
        </w:tc>
        <w:tc>
          <w:tcPr>
            <w:tcW w:w="1276" w:type="dxa"/>
          </w:tcPr>
          <w:p w14:paraId="029E8BF8"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6.16</w:t>
            </w:r>
          </w:p>
        </w:tc>
        <w:tc>
          <w:tcPr>
            <w:tcW w:w="1275" w:type="dxa"/>
          </w:tcPr>
          <w:p w14:paraId="176C609E"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5.30</w:t>
            </w:r>
          </w:p>
        </w:tc>
        <w:tc>
          <w:tcPr>
            <w:tcW w:w="1134" w:type="dxa"/>
          </w:tcPr>
          <w:p w14:paraId="33C357BB"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32.47</w:t>
            </w:r>
          </w:p>
        </w:tc>
        <w:tc>
          <w:tcPr>
            <w:tcW w:w="1276" w:type="dxa"/>
          </w:tcPr>
          <w:p w14:paraId="6809729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444.76</w:t>
            </w:r>
          </w:p>
        </w:tc>
        <w:tc>
          <w:tcPr>
            <w:tcW w:w="992" w:type="dxa"/>
          </w:tcPr>
          <w:p w14:paraId="4D7E7DB3"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381.12</w:t>
            </w:r>
          </w:p>
        </w:tc>
        <w:tc>
          <w:tcPr>
            <w:tcW w:w="1134" w:type="dxa"/>
          </w:tcPr>
          <w:p w14:paraId="08A90A42"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508.39</w:t>
            </w:r>
          </w:p>
        </w:tc>
        <w:tc>
          <w:tcPr>
            <w:tcW w:w="1418" w:type="dxa"/>
          </w:tcPr>
          <w:p w14:paraId="57FB2B5D"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452.54</w:t>
            </w:r>
          </w:p>
        </w:tc>
      </w:tr>
      <w:tr w:rsidR="00E25459" w:rsidRPr="00E25459" w14:paraId="31344B49"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09558983"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1250</w:t>
            </w:r>
          </w:p>
        </w:tc>
        <w:tc>
          <w:tcPr>
            <w:tcW w:w="1560" w:type="dxa"/>
          </w:tcPr>
          <w:p w14:paraId="318914BF"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46.47</w:t>
            </w:r>
          </w:p>
        </w:tc>
        <w:tc>
          <w:tcPr>
            <w:tcW w:w="1276" w:type="dxa"/>
          </w:tcPr>
          <w:p w14:paraId="72EDB907"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7.13</w:t>
            </w:r>
          </w:p>
        </w:tc>
        <w:tc>
          <w:tcPr>
            <w:tcW w:w="1275" w:type="dxa"/>
          </w:tcPr>
          <w:p w14:paraId="24E032FD"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7.28</w:t>
            </w:r>
          </w:p>
        </w:tc>
        <w:tc>
          <w:tcPr>
            <w:tcW w:w="1134" w:type="dxa"/>
          </w:tcPr>
          <w:p w14:paraId="4810C7AF"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47.58</w:t>
            </w:r>
          </w:p>
        </w:tc>
        <w:tc>
          <w:tcPr>
            <w:tcW w:w="1276" w:type="dxa"/>
          </w:tcPr>
          <w:p w14:paraId="46C9721F"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503.04</w:t>
            </w:r>
          </w:p>
        </w:tc>
        <w:tc>
          <w:tcPr>
            <w:tcW w:w="992" w:type="dxa"/>
          </w:tcPr>
          <w:p w14:paraId="392BD82B"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409.79</w:t>
            </w:r>
          </w:p>
        </w:tc>
        <w:tc>
          <w:tcPr>
            <w:tcW w:w="1134" w:type="dxa"/>
          </w:tcPr>
          <w:p w14:paraId="6210B958"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596.30</w:t>
            </w:r>
          </w:p>
        </w:tc>
        <w:tc>
          <w:tcPr>
            <w:tcW w:w="1418" w:type="dxa"/>
          </w:tcPr>
          <w:p w14:paraId="36A34900"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518.45</w:t>
            </w:r>
          </w:p>
        </w:tc>
      </w:tr>
      <w:tr w:rsidR="00E25459" w:rsidRPr="00E25459" w14:paraId="4A72876B"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3E38F188"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3000</w:t>
            </w:r>
          </w:p>
        </w:tc>
        <w:tc>
          <w:tcPr>
            <w:tcW w:w="1560" w:type="dxa"/>
          </w:tcPr>
          <w:p w14:paraId="2996C939"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56.52</w:t>
            </w:r>
          </w:p>
        </w:tc>
        <w:tc>
          <w:tcPr>
            <w:tcW w:w="1276" w:type="dxa"/>
          </w:tcPr>
          <w:p w14:paraId="18B248E1"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8.34</w:t>
            </w:r>
          </w:p>
        </w:tc>
        <w:tc>
          <w:tcPr>
            <w:tcW w:w="1275" w:type="dxa"/>
          </w:tcPr>
          <w:p w14:paraId="0AA2A9EC"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8.40</w:t>
            </w:r>
          </w:p>
        </w:tc>
        <w:tc>
          <w:tcPr>
            <w:tcW w:w="1134" w:type="dxa"/>
          </w:tcPr>
          <w:p w14:paraId="1D5D6F78"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57.75</w:t>
            </w:r>
          </w:p>
        </w:tc>
        <w:tc>
          <w:tcPr>
            <w:tcW w:w="1276" w:type="dxa"/>
          </w:tcPr>
          <w:p w14:paraId="248A12EE"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537.57</w:t>
            </w:r>
          </w:p>
        </w:tc>
        <w:tc>
          <w:tcPr>
            <w:tcW w:w="992" w:type="dxa"/>
          </w:tcPr>
          <w:p w14:paraId="6005011C"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424.38</w:t>
            </w:r>
          </w:p>
        </w:tc>
        <w:tc>
          <w:tcPr>
            <w:tcW w:w="1134" w:type="dxa"/>
          </w:tcPr>
          <w:p w14:paraId="3B088868"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650.75</w:t>
            </w:r>
          </w:p>
        </w:tc>
        <w:tc>
          <w:tcPr>
            <w:tcW w:w="1418" w:type="dxa"/>
          </w:tcPr>
          <w:p w14:paraId="5165D393"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559.40</w:t>
            </w:r>
          </w:p>
        </w:tc>
      </w:tr>
      <w:tr w:rsidR="00E25459" w:rsidRPr="00E25459" w14:paraId="1F9FF35B"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26C1E59F"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10000</w:t>
            </w:r>
          </w:p>
        </w:tc>
        <w:tc>
          <w:tcPr>
            <w:tcW w:w="1560" w:type="dxa"/>
          </w:tcPr>
          <w:p w14:paraId="7792BEC1"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69.84</w:t>
            </w:r>
          </w:p>
        </w:tc>
        <w:tc>
          <w:tcPr>
            <w:tcW w:w="1276" w:type="dxa"/>
          </w:tcPr>
          <w:p w14:paraId="53ACE294"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10.00</w:t>
            </w:r>
          </w:p>
        </w:tc>
        <w:tc>
          <w:tcPr>
            <w:tcW w:w="1275" w:type="dxa"/>
          </w:tcPr>
          <w:p w14:paraId="2A7D3A55"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9.60</w:t>
            </w:r>
          </w:p>
        </w:tc>
        <w:tc>
          <w:tcPr>
            <w:tcW w:w="1134" w:type="dxa"/>
          </w:tcPr>
          <w:p w14:paraId="21339E4E"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71.20</w:t>
            </w:r>
          </w:p>
        </w:tc>
        <w:tc>
          <w:tcPr>
            <w:tcW w:w="1276" w:type="dxa"/>
          </w:tcPr>
          <w:p w14:paraId="544CDE7E"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580.58</w:t>
            </w:r>
          </w:p>
        </w:tc>
        <w:tc>
          <w:tcPr>
            <w:tcW w:w="992" w:type="dxa"/>
          </w:tcPr>
          <w:p w14:paraId="24005E8B"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441.02</w:t>
            </w:r>
          </w:p>
        </w:tc>
        <w:tc>
          <w:tcPr>
            <w:tcW w:w="1134" w:type="dxa"/>
          </w:tcPr>
          <w:p w14:paraId="3D37BB03"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720.14</w:t>
            </w:r>
          </w:p>
        </w:tc>
        <w:tc>
          <w:tcPr>
            <w:tcW w:w="1418" w:type="dxa"/>
          </w:tcPr>
          <w:p w14:paraId="1E0E24A1"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618.34</w:t>
            </w:r>
          </w:p>
        </w:tc>
      </w:tr>
      <w:tr w:rsidR="00E25459" w:rsidRPr="00E25459" w14:paraId="33DA0D48"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5647ACBE"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30000</w:t>
            </w:r>
          </w:p>
        </w:tc>
        <w:tc>
          <w:tcPr>
            <w:tcW w:w="1560" w:type="dxa"/>
          </w:tcPr>
          <w:p w14:paraId="16BAE831"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81.72</w:t>
            </w:r>
          </w:p>
        </w:tc>
        <w:tc>
          <w:tcPr>
            <w:tcW w:w="1276" w:type="dxa"/>
          </w:tcPr>
          <w:p w14:paraId="1B6A5A3F"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11.05</w:t>
            </w:r>
          </w:p>
        </w:tc>
        <w:tc>
          <w:tcPr>
            <w:tcW w:w="1275" w:type="dxa"/>
          </w:tcPr>
          <w:p w14:paraId="5A14F070"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11.51</w:t>
            </w:r>
          </w:p>
        </w:tc>
        <w:tc>
          <w:tcPr>
            <w:tcW w:w="1134" w:type="dxa"/>
          </w:tcPr>
          <w:p w14:paraId="7058D273"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83.26</w:t>
            </w:r>
          </w:p>
        </w:tc>
        <w:tc>
          <w:tcPr>
            <w:tcW w:w="1276" w:type="dxa"/>
          </w:tcPr>
          <w:p w14:paraId="1A8E76D9"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617.59</w:t>
            </w:r>
          </w:p>
        </w:tc>
        <w:tc>
          <w:tcPr>
            <w:tcW w:w="992" w:type="dxa"/>
          </w:tcPr>
          <w:p w14:paraId="66721A0D"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454.40</w:t>
            </w:r>
          </w:p>
        </w:tc>
        <w:tc>
          <w:tcPr>
            <w:tcW w:w="1134" w:type="dxa"/>
          </w:tcPr>
          <w:p w14:paraId="425E5FE8"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780.79</w:t>
            </w:r>
          </w:p>
        </w:tc>
        <w:tc>
          <w:tcPr>
            <w:tcW w:w="1418" w:type="dxa"/>
          </w:tcPr>
          <w:p w14:paraId="3992126F"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672.00</w:t>
            </w:r>
          </w:p>
        </w:tc>
      </w:tr>
      <w:tr w:rsidR="00E25459" w:rsidRPr="00E25459" w14:paraId="675514D4" w14:textId="77777777" w:rsidTr="00E25459">
        <w:trPr>
          <w:jc w:val="center"/>
        </w:trPr>
        <w:tc>
          <w:tcPr>
            <w:cnfStyle w:val="001000000000" w:firstRow="0" w:lastRow="0" w:firstColumn="1" w:lastColumn="0" w:oddVBand="0" w:evenVBand="0" w:oddHBand="0" w:evenHBand="0" w:firstRowFirstColumn="0" w:firstRowLastColumn="0" w:lastRowFirstColumn="0" w:lastRowLastColumn="0"/>
            <w:tcW w:w="992" w:type="dxa"/>
          </w:tcPr>
          <w:p w14:paraId="4F3C5EA5" w14:textId="77777777" w:rsidR="00E25459" w:rsidRPr="00E25459" w:rsidRDefault="00E25459" w:rsidP="00E25459">
            <w:pPr>
              <w:spacing w:line="240" w:lineRule="auto"/>
              <w:jc w:val="right"/>
              <w:rPr>
                <w:rFonts w:cs="Arial"/>
                <w:sz w:val="14"/>
                <w:szCs w:val="14"/>
              </w:rPr>
            </w:pPr>
            <w:r w:rsidRPr="00E25459">
              <w:rPr>
                <w:rFonts w:cs="Arial"/>
                <w:sz w:val="14"/>
                <w:szCs w:val="14"/>
              </w:rPr>
              <w:t xml:space="preserve">  100000</w:t>
            </w:r>
          </w:p>
        </w:tc>
        <w:tc>
          <w:tcPr>
            <w:tcW w:w="1560" w:type="dxa"/>
          </w:tcPr>
          <w:p w14:paraId="5A07B176"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94.27</w:t>
            </w:r>
          </w:p>
        </w:tc>
        <w:tc>
          <w:tcPr>
            <w:tcW w:w="1276" w:type="dxa"/>
          </w:tcPr>
          <w:p w14:paraId="742FEDAE"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11.31</w:t>
            </w:r>
          </w:p>
        </w:tc>
        <w:tc>
          <w:tcPr>
            <w:tcW w:w="1275" w:type="dxa"/>
          </w:tcPr>
          <w:p w14:paraId="6DBE290A"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13.98</w:t>
            </w:r>
          </w:p>
        </w:tc>
        <w:tc>
          <w:tcPr>
            <w:tcW w:w="1134" w:type="dxa"/>
          </w:tcPr>
          <w:p w14:paraId="33395626"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95.97</w:t>
            </w:r>
          </w:p>
        </w:tc>
        <w:tc>
          <w:tcPr>
            <w:tcW w:w="1276" w:type="dxa"/>
          </w:tcPr>
          <w:p w14:paraId="39AAD0D6"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656.20</w:t>
            </w:r>
          </w:p>
        </w:tc>
        <w:tc>
          <w:tcPr>
            <w:tcW w:w="992" w:type="dxa"/>
          </w:tcPr>
          <w:p w14:paraId="691A8432"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468.09</w:t>
            </w:r>
          </w:p>
        </w:tc>
        <w:tc>
          <w:tcPr>
            <w:tcW w:w="1134" w:type="dxa"/>
          </w:tcPr>
          <w:p w14:paraId="394E65EE"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844.31</w:t>
            </w:r>
          </w:p>
        </w:tc>
        <w:tc>
          <w:tcPr>
            <w:tcW w:w="1418" w:type="dxa"/>
          </w:tcPr>
          <w:p w14:paraId="0FA9274B" w14:textId="77777777" w:rsidR="00E25459" w:rsidRPr="00E25459" w:rsidRDefault="00E25459" w:rsidP="00E25459">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4"/>
                <w:szCs w:val="14"/>
              </w:rPr>
            </w:pPr>
            <w:r w:rsidRPr="00E25459">
              <w:rPr>
                <w:rFonts w:cs="Arial"/>
                <w:sz w:val="14"/>
                <w:szCs w:val="14"/>
              </w:rPr>
              <w:t xml:space="preserve">       730.64</w:t>
            </w:r>
          </w:p>
        </w:tc>
      </w:tr>
    </w:tbl>
    <w:p w14:paraId="6B13915A" w14:textId="1EA9130F" w:rsidR="00E25459" w:rsidRDefault="00E25459" w:rsidP="006333DF"/>
    <w:p w14:paraId="574CDB46" w14:textId="3A84E871" w:rsidR="0000253F" w:rsidRDefault="0000253F" w:rsidP="006333DF"/>
    <w:p w14:paraId="17D612FE" w14:textId="33CDD101" w:rsidR="0000253F" w:rsidRDefault="0000253F" w:rsidP="006333DF">
      <w:r w:rsidRPr="008B0466">
        <w:rPr>
          <w:i/>
          <w:color w:val="FF0000"/>
        </w:rPr>
        <w:t>Hier nog een stukje over de kanttekening over afhankelijkheid van de sigma’s die ik in het OZA rapport heb geplaatst</w:t>
      </w:r>
      <w:r w:rsidR="00FD3D0E" w:rsidRPr="008B0466">
        <w:rPr>
          <w:i/>
          <w:color w:val="FF0000"/>
        </w:rPr>
        <w:t>, en vervolgens</w:t>
      </w:r>
      <w:r w:rsidRPr="008B0466">
        <w:rPr>
          <w:i/>
          <w:color w:val="FF0000"/>
        </w:rPr>
        <w:t xml:space="preserve">: </w:t>
      </w:r>
      <w:r w:rsidRPr="008B0466">
        <w:rPr>
          <w:i/>
        </w:rPr>
        <w:br/>
      </w:r>
      <w:r w:rsidR="00ED7807">
        <w:t xml:space="preserve">Behalve de uitintegratie met de totale onzekerheid zijn de individuele onzekerheden ook, ter controle, successievelijk </w:t>
      </w:r>
      <w:proofErr w:type="spellStart"/>
      <w:r w:rsidR="00ED7807">
        <w:t>uitgeintegreerd</w:t>
      </w:r>
      <w:proofErr w:type="spellEnd"/>
      <w:r w:rsidR="00ED7807">
        <w:t xml:space="preserve"> (na elke stap ontstaat er een nieuwe werklijn)</w:t>
      </w:r>
      <w:r w:rsidR="008B0466">
        <w:t xml:space="preserve">. Dat resultaat is hier niet geplot, maar het verschil met de hier berekende </w:t>
      </w:r>
      <w:proofErr w:type="spellStart"/>
      <w:r w:rsidR="008B0466">
        <w:t>uitgeintegreerde</w:t>
      </w:r>
      <w:proofErr w:type="spellEnd"/>
      <w:r w:rsidR="008B0466">
        <w:t xml:space="preserve"> werklijn is gering, licht toenemend met de herhalingstijd. Bij een herhalingstijd van 30000 is het verschil ongeveer 10 m3/s, wat neerkomt op 1.5%. Dat valt weg bij de invloed van andere keuzes (bv. de herhalingstijd drempelwaarde voo</w:t>
      </w:r>
      <w:bookmarkStart w:id="68" w:name="_GoBack"/>
      <w:bookmarkEnd w:id="68"/>
      <w:r w:rsidR="008B0466">
        <w:t xml:space="preserve">r extrapolatie van de GEV fits). </w:t>
      </w:r>
    </w:p>
    <w:p w14:paraId="6AB40516" w14:textId="77777777" w:rsidR="00023673" w:rsidRDefault="00023673" w:rsidP="00023673">
      <w:pPr>
        <w:pStyle w:val="Caption"/>
        <w:jc w:val="both"/>
      </w:pPr>
      <w:r>
        <w:rPr>
          <w:noProof/>
        </w:rPr>
        <w:lastRenderedPageBreak/>
        <w:drawing>
          <wp:inline distT="0" distB="0" distL="0" distR="0" wp14:anchorId="45244ACE" wp14:editId="1C5689E5">
            <wp:extent cx="5255622" cy="3065780"/>
            <wp:effectExtent l="0" t="0" r="2540" b="127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rklijn200.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255622" cy="3065780"/>
                    </a:xfrm>
                    <a:prstGeom prst="rect">
                      <a:avLst/>
                    </a:prstGeom>
                  </pic:spPr>
                </pic:pic>
              </a:graphicData>
            </a:graphic>
          </wp:inline>
        </w:drawing>
      </w:r>
    </w:p>
    <w:p w14:paraId="17341C09" w14:textId="77777777" w:rsidR="00023673" w:rsidRDefault="00023673" w:rsidP="00023673">
      <w:pPr>
        <w:pStyle w:val="Caption"/>
        <w:jc w:val="both"/>
      </w:pPr>
      <w:r>
        <w:t xml:space="preserve">Figuur XX Zelfde curves als in de voorgaande figuur, maar nu met het 95%-betrouwbaarheidsinterval van de totale onzekerheid rond de referentie werklijn (zonder onzekerheid).  </w:t>
      </w:r>
    </w:p>
    <w:p w14:paraId="0F9C7DE7" w14:textId="77777777" w:rsidR="00023673" w:rsidRDefault="00023673" w:rsidP="006333DF"/>
    <w:p w14:paraId="4A27513B" w14:textId="484CE986" w:rsidR="006333DF" w:rsidRDefault="006333DF" w:rsidP="006333DF">
      <w:pPr>
        <w:pStyle w:val="Heading2"/>
      </w:pPr>
      <w:bookmarkStart w:id="69" w:name="_Toc104996590"/>
      <w:r>
        <w:t>Golfvorm</w:t>
      </w:r>
      <w:bookmarkEnd w:id="69"/>
    </w:p>
    <w:p w14:paraId="49A78AD4" w14:textId="1582F0C7" w:rsidR="006333DF" w:rsidRDefault="006333DF" w:rsidP="006333DF"/>
    <w:p w14:paraId="5B5BC3EE" w14:textId="13AB8DCD" w:rsidR="003162D8" w:rsidRDefault="003162D8" w:rsidP="003162D8">
      <w:pPr>
        <w:pStyle w:val="Heading3"/>
      </w:pPr>
      <w:r>
        <w:t>Methodiek</w:t>
      </w:r>
    </w:p>
    <w:p w14:paraId="376BB0CA" w14:textId="1C558A7A" w:rsidR="003162D8" w:rsidRPr="003162D8" w:rsidRDefault="003162D8" w:rsidP="003162D8">
      <w:pPr>
        <w:pStyle w:val="Heading3"/>
      </w:pPr>
      <w:r>
        <w:t>Resultaten</w:t>
      </w:r>
    </w:p>
    <w:p w14:paraId="63932A1F" w14:textId="77777777" w:rsidR="006333DF" w:rsidRDefault="006333DF" w:rsidP="006333DF"/>
    <w:p w14:paraId="5E2DC457" w14:textId="77777777" w:rsidR="006333DF" w:rsidRPr="006333DF" w:rsidRDefault="006333DF" w:rsidP="006333DF"/>
    <w:p w14:paraId="4EC77BE0" w14:textId="05BDADAE" w:rsidR="006333DF" w:rsidRDefault="006333DF" w:rsidP="006333DF">
      <w:pPr>
        <w:pStyle w:val="Heading1"/>
      </w:pPr>
      <w:bookmarkStart w:id="70" w:name="_Toc104996591"/>
      <w:r>
        <w:lastRenderedPageBreak/>
        <w:t>Onzekerheidsanalyse</w:t>
      </w:r>
      <w:bookmarkEnd w:id="70"/>
    </w:p>
    <w:p w14:paraId="58BCAA7A" w14:textId="3E57423C" w:rsidR="006333DF" w:rsidRDefault="006333DF" w:rsidP="006333DF">
      <w:pPr>
        <w:pStyle w:val="Heading2"/>
      </w:pPr>
      <w:bookmarkStart w:id="71" w:name="_Toc104996592"/>
      <w:r>
        <w:t>Weergenerator</w:t>
      </w:r>
      <w:bookmarkEnd w:id="71"/>
    </w:p>
    <w:p w14:paraId="3494D78E" w14:textId="5D98D5F3" w:rsidR="000B79AE" w:rsidRDefault="000B79AE" w:rsidP="000B79AE">
      <w:pPr>
        <w:pStyle w:val="ListParagraph"/>
        <w:numPr>
          <w:ilvl w:val="0"/>
          <w:numId w:val="41"/>
        </w:numPr>
      </w:pPr>
      <w:r>
        <w:t xml:space="preserve">Invullen door KNMI (methode + resultaten </w:t>
      </w:r>
      <w:proofErr w:type="spellStart"/>
      <w:r>
        <w:t>Jackknife</w:t>
      </w:r>
      <w:proofErr w:type="spellEnd"/>
      <w:r>
        <w:t xml:space="preserve"> analyse meteo)</w:t>
      </w:r>
    </w:p>
    <w:p w14:paraId="6ECF6E9F" w14:textId="15B0F624" w:rsidR="000B79AE" w:rsidRPr="000B79AE" w:rsidRDefault="000B79AE" w:rsidP="000B79AE">
      <w:pPr>
        <w:pStyle w:val="ListParagraph"/>
        <w:numPr>
          <w:ilvl w:val="0"/>
          <w:numId w:val="41"/>
        </w:numPr>
      </w:pPr>
      <w:r>
        <w:t xml:space="preserve">Invullen door Deltares (resultaten </w:t>
      </w:r>
      <w:proofErr w:type="spellStart"/>
      <w:r>
        <w:t>Jackknife</w:t>
      </w:r>
      <w:proofErr w:type="spellEnd"/>
      <w:r>
        <w:t xml:space="preserve"> analyse hydrologie)</w:t>
      </w:r>
    </w:p>
    <w:p w14:paraId="566B6294" w14:textId="2A16FBAF" w:rsidR="006333DF" w:rsidRDefault="006333DF" w:rsidP="006333DF">
      <w:pPr>
        <w:pStyle w:val="Heading2"/>
      </w:pPr>
      <w:bookmarkStart w:id="72" w:name="_Toc104996593"/>
      <w:r>
        <w:t>Hydrologisch model</w:t>
      </w:r>
      <w:bookmarkEnd w:id="72"/>
    </w:p>
    <w:p w14:paraId="4EC23231" w14:textId="1A658133" w:rsidR="006333DF" w:rsidRDefault="006333DF" w:rsidP="000B79AE">
      <w:pPr>
        <w:pStyle w:val="ListParagraph"/>
        <w:numPr>
          <w:ilvl w:val="0"/>
          <w:numId w:val="42"/>
        </w:numPr>
      </w:pPr>
      <w:r>
        <w:t>Proces berging op maaiveld</w:t>
      </w:r>
    </w:p>
    <w:p w14:paraId="431A4B08" w14:textId="77777777" w:rsidR="006333DF" w:rsidRPr="006333DF" w:rsidRDefault="006333DF" w:rsidP="006333DF"/>
    <w:p w14:paraId="023759AE" w14:textId="31EC0ED6" w:rsidR="006333DF" w:rsidRDefault="006333DF" w:rsidP="006333DF">
      <w:pPr>
        <w:pStyle w:val="Heading2"/>
      </w:pPr>
      <w:bookmarkStart w:id="73" w:name="_Toc104996594"/>
      <w:r>
        <w:t>Hydrodynamisch model</w:t>
      </w:r>
      <w:bookmarkEnd w:id="73"/>
    </w:p>
    <w:p w14:paraId="4801F66B" w14:textId="18A0E66F" w:rsidR="006333DF" w:rsidRDefault="006333DF" w:rsidP="006333DF">
      <w:pPr>
        <w:pStyle w:val="Heading3"/>
      </w:pPr>
      <w:bookmarkStart w:id="74" w:name="_Toc104996595"/>
      <w:r>
        <w:t>Model onzekerheden</w:t>
      </w:r>
      <w:bookmarkEnd w:id="74"/>
    </w:p>
    <w:p w14:paraId="6FB4EAB1" w14:textId="2C69E9E3" w:rsidR="006333DF" w:rsidRPr="006333DF" w:rsidRDefault="006333DF" w:rsidP="006333DF">
      <w:pPr>
        <w:pStyle w:val="Heading3"/>
      </w:pPr>
      <w:bookmarkStart w:id="75" w:name="_Toc104996596"/>
      <w:r>
        <w:t>Scenario’s voor noodmaatregelen</w:t>
      </w:r>
      <w:bookmarkEnd w:id="75"/>
    </w:p>
    <w:p w14:paraId="5BBA0FE5" w14:textId="56EF35B4" w:rsidR="006333DF" w:rsidRPr="006333DF" w:rsidRDefault="006333DF" w:rsidP="006333DF">
      <w:pPr>
        <w:pStyle w:val="Heading2"/>
      </w:pPr>
      <w:bookmarkStart w:id="76" w:name="_Toc104996597"/>
      <w:r>
        <w:t>Combineren van onzekerheden</w:t>
      </w:r>
      <w:bookmarkEnd w:id="76"/>
    </w:p>
    <w:p w14:paraId="28AFAF24" w14:textId="71A81412" w:rsidR="002453F3" w:rsidRDefault="006333DF" w:rsidP="006333DF">
      <w:pPr>
        <w:pStyle w:val="Heading1"/>
      </w:pPr>
      <w:bookmarkStart w:id="77" w:name="_Toc104996598"/>
      <w:r>
        <w:lastRenderedPageBreak/>
        <w:t>Eindresultate</w:t>
      </w:r>
      <w:r w:rsidR="002453F3">
        <w:t>n</w:t>
      </w:r>
      <w:bookmarkEnd w:id="77"/>
    </w:p>
    <w:p w14:paraId="7C6B127D" w14:textId="1CCC86A0" w:rsidR="006333DF" w:rsidRPr="006333DF" w:rsidRDefault="002453F3" w:rsidP="006333DF">
      <w:pPr>
        <w:pStyle w:val="Heading1"/>
      </w:pPr>
      <w:bookmarkStart w:id="78" w:name="_Toc104996599"/>
      <w:r>
        <w:lastRenderedPageBreak/>
        <w:t>Conclusies en aanbevelingen</w:t>
      </w:r>
      <w:bookmarkEnd w:id="78"/>
    </w:p>
    <w:p w14:paraId="7329B88B" w14:textId="77777777" w:rsidR="006333DF" w:rsidRDefault="006333DF" w:rsidP="007A3BE2"/>
    <w:p w14:paraId="2299A61B" w14:textId="77777777" w:rsidR="006333DF" w:rsidRPr="001F58F6" w:rsidRDefault="006333DF" w:rsidP="007A3BE2"/>
    <w:p w14:paraId="7B862C27" w14:textId="77777777" w:rsidR="006333DF" w:rsidRDefault="006333DF">
      <w:r>
        <w:br w:type="page"/>
      </w:r>
    </w:p>
    <w:p w14:paraId="6558C5E8" w14:textId="77777777" w:rsidR="006333DF" w:rsidRPr="00E44B84" w:rsidRDefault="006333DF" w:rsidP="00E44B84">
      <w:r>
        <w:rPr>
          <w:noProof/>
        </w:rPr>
        <w:lastRenderedPageBreak/>
        <w:drawing>
          <wp:anchor distT="0" distB="0" distL="114300" distR="114300" simplePos="0" relativeHeight="251658240" behindDoc="1" locked="1" layoutInCell="1" allowOverlap="1" wp14:anchorId="1524F61B" wp14:editId="25FEDD26">
            <wp:simplePos x="0" y="0"/>
            <wp:positionH relativeFrom="page">
              <wp:align>left</wp:align>
            </wp:positionH>
            <wp:positionV relativeFrom="page">
              <wp:align>top</wp:align>
            </wp:positionV>
            <wp:extent cx="7559640" cy="10693440"/>
            <wp:effectExtent l="0" t="0" r="3810" b="0"/>
            <wp:wrapNone/>
            <wp:docPr id="4"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ltares_werkbaar_rapport_achterzijde_N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559640" cy="10693440"/>
                    </a:xfrm>
                    <a:prstGeom prst="rect">
                      <a:avLst/>
                    </a:prstGeom>
                  </pic:spPr>
                </pic:pic>
              </a:graphicData>
            </a:graphic>
            <wp14:sizeRelH relativeFrom="page">
              <wp14:pctWidth>0</wp14:pctWidth>
            </wp14:sizeRelH>
            <wp14:sizeRelV relativeFrom="page">
              <wp14:pctHeight>0</wp14:pctHeight>
            </wp14:sizeRelV>
          </wp:anchor>
        </w:drawing>
      </w:r>
    </w:p>
    <w:sectPr w:rsidR="006333DF" w:rsidRPr="00E44B84" w:rsidSect="003F7C16">
      <w:footerReference w:type="default" r:id="rId36"/>
      <w:headerReference w:type="first" r:id="rId37"/>
      <w:pgSz w:w="11906" w:h="16838" w:code="9"/>
      <w:pgMar w:top="794" w:right="964" w:bottom="2268" w:left="2665" w:header="79" w:footer="595"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4" w:author="Sleen, Niek van der (WVL)" w:date="2021-11-26T14:55:00Z" w:initials="SNvd(">
    <w:p w14:paraId="4A5166E7" w14:textId="4929238F" w:rsidR="00023673" w:rsidRDefault="00023673">
      <w:pPr>
        <w:pStyle w:val="CommentText"/>
      </w:pPr>
      <w:r>
        <w:rPr>
          <w:rStyle w:val="CommentReference"/>
        </w:rPr>
        <w:annotationRef/>
      </w:r>
      <w:r>
        <w:t xml:space="preserve">Data, verdamping, </w:t>
      </w:r>
      <w:proofErr w:type="spellStart"/>
      <w:r>
        <w:t>schematisatie</w:t>
      </w:r>
      <w:proofErr w:type="spellEnd"/>
      <w:r>
        <w:t xml:space="preserve">, selectie 50k reeks etc. </w:t>
      </w:r>
    </w:p>
  </w:comment>
  <w:comment w:id="45" w:author="Lammersen, Rita (WVL)" w:date="2021-12-07T16:35:00Z" w:initials="LR(">
    <w:p w14:paraId="1D89E8E7" w14:textId="362CB1A4" w:rsidR="00023673" w:rsidRDefault="00023673">
      <w:pPr>
        <w:pStyle w:val="CommentText"/>
      </w:pPr>
      <w:r>
        <w:rPr>
          <w:rStyle w:val="CommentReference"/>
        </w:rPr>
        <w:annotationRef/>
      </w:r>
      <w:r>
        <w:t>Mijn voorstel:</w:t>
      </w:r>
    </w:p>
    <w:p w14:paraId="6BA7B7B8" w14:textId="2B40C65C" w:rsidR="00023673" w:rsidRDefault="00023673">
      <w:pPr>
        <w:pStyle w:val="CommentText"/>
      </w:pPr>
      <w:r>
        <w:t>3.1 inleiding (als dit noodzakelijk is)</w:t>
      </w:r>
    </w:p>
    <w:p w14:paraId="6F0682CC" w14:textId="7AC3CD9D" w:rsidR="00023673" w:rsidRDefault="00023673">
      <w:pPr>
        <w:pStyle w:val="CommentText"/>
      </w:pPr>
      <w:r>
        <w:t>3.2 Methode weergenerator (algemeen zo als in het eindrapport GRADE 2.0</w:t>
      </w:r>
    </w:p>
    <w:p w14:paraId="44B4064F" w14:textId="3C76EF40" w:rsidR="00023673" w:rsidRDefault="00023673">
      <w:pPr>
        <w:pStyle w:val="CommentText"/>
      </w:pPr>
      <w:r>
        <w:t xml:space="preserve">3.2 neerslaggenerator voor het Vechtstroomgebied (inputdata, </w:t>
      </w:r>
      <w:proofErr w:type="spellStart"/>
      <w:r>
        <w:t>schematisatie</w:t>
      </w:r>
      <w:proofErr w:type="spellEnd"/>
      <w:r>
        <w:t xml:space="preserve">, verdamping, selectie 50 k reeks </w:t>
      </w:r>
      <w:proofErr w:type="spellStart"/>
      <w:r>
        <w:t>etc</w:t>
      </w:r>
      <w:proofErr w:type="spellEnd"/>
    </w:p>
    <w:p w14:paraId="73BC1C04" w14:textId="4C2ADF09" w:rsidR="00023673" w:rsidRDefault="00023673">
      <w:pPr>
        <w:pStyle w:val="CommentText"/>
      </w:pPr>
      <w:r>
        <w:t>3.3 resultaten voor de Vecht</w:t>
      </w:r>
    </w:p>
  </w:comment>
  <w:comment w:id="51" w:author="Sleen, Niek van der (WVL)" w:date="2021-11-26T15:42:00Z" w:initials="SNvd(">
    <w:p w14:paraId="1E89E358" w14:textId="0F8C3C42" w:rsidR="00023673" w:rsidRDefault="00023673">
      <w:pPr>
        <w:pStyle w:val="CommentText"/>
      </w:pPr>
      <w:r>
        <w:rPr>
          <w:rStyle w:val="CommentReference"/>
        </w:rPr>
        <w:annotationRef/>
      </w:r>
      <w:r>
        <w:t xml:space="preserve">Modelkeuze, modelbeschrijving etc. </w:t>
      </w:r>
    </w:p>
  </w:comment>
  <w:comment w:id="52" w:author="Lammersen, Rita (WVL)" w:date="2021-12-07T16:49:00Z" w:initials="LR(">
    <w:p w14:paraId="655A6023" w14:textId="77777777" w:rsidR="00023673" w:rsidRDefault="00023673">
      <w:pPr>
        <w:pStyle w:val="CommentText"/>
      </w:pPr>
      <w:r>
        <w:t>Goed punt</w:t>
      </w:r>
    </w:p>
    <w:p w14:paraId="1F162460" w14:textId="2EC8B87D" w:rsidR="00023673" w:rsidRDefault="00023673">
      <w:pPr>
        <w:pStyle w:val="CommentText"/>
      </w:pPr>
      <w:r>
        <w:rPr>
          <w:rStyle w:val="CommentReference"/>
        </w:rPr>
        <w:annotationRef/>
      </w:r>
      <w:r>
        <w:t>Voorstel:</w:t>
      </w:r>
    </w:p>
    <w:p w14:paraId="343B2F70" w14:textId="66C019B6" w:rsidR="00023673" w:rsidRDefault="00023673">
      <w:pPr>
        <w:pStyle w:val="CommentText"/>
      </w:pPr>
      <w:r>
        <w:t>4.1.1 achtergrond en keuze model (overwegingen WALRUS/HBV-verhaal)</w:t>
      </w:r>
    </w:p>
    <w:p w14:paraId="72A74F07" w14:textId="68CE8E53" w:rsidR="00023673" w:rsidRDefault="00023673">
      <w:pPr>
        <w:pStyle w:val="CommentText"/>
      </w:pPr>
      <w:r>
        <w:t>4.1.2 Concept HBV</w:t>
      </w:r>
    </w:p>
    <w:p w14:paraId="5736F45F" w14:textId="661AFF3E" w:rsidR="00023673" w:rsidRDefault="00023673">
      <w:pPr>
        <w:pStyle w:val="CommentText"/>
      </w:pPr>
      <w:r>
        <w:t>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5166E7" w15:done="0"/>
  <w15:commentEx w15:paraId="73BC1C04" w15:paraIdParent="4A5166E7" w15:done="0"/>
  <w15:commentEx w15:paraId="1E89E358" w15:done="0"/>
  <w15:commentEx w15:paraId="5736F45F" w15:paraIdParent="1E89E35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5166E7" w16cid:durableId="2640C38B"/>
  <w16cid:commentId w16cid:paraId="73BC1C04" w16cid:durableId="2640C38C"/>
  <w16cid:commentId w16cid:paraId="1E89E358" w16cid:durableId="2640C390"/>
  <w16cid:commentId w16cid:paraId="5736F45F" w16cid:durableId="2640C3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AD5D5" w14:textId="77777777" w:rsidR="00023673" w:rsidRDefault="00023673">
      <w:r>
        <w:separator/>
      </w:r>
    </w:p>
  </w:endnote>
  <w:endnote w:type="continuationSeparator" w:id="0">
    <w:p w14:paraId="2E1F1AC7" w14:textId="77777777" w:rsidR="00023673" w:rsidRDefault="000236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ont331">
    <w:altName w:val="Times New Roman"/>
    <w:panose1 w:val="00000000000000000000"/>
    <w:charset w:val="00"/>
    <w:family w:val="auto"/>
    <w:notTrueType/>
    <w:pitch w:val="default"/>
  </w:font>
  <w:font w:name="font334">
    <w:altName w:val="Times New Roman"/>
    <w:panose1 w:val="00000000000000000000"/>
    <w:charset w:val="00"/>
    <w:family w:val="auto"/>
    <w:notTrueType/>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vertAnchor="text" w:horzAnchor="page" w:tblpXSpec="right"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40"/>
    </w:tblGrid>
    <w:tr w:rsidR="00023673" w:rsidRPr="005B35BE" w14:paraId="1809ECF6" w14:textId="77777777" w:rsidTr="0066023E">
      <w:trPr>
        <w:cnfStyle w:val="100000000000" w:firstRow="1" w:lastRow="0" w:firstColumn="0" w:lastColumn="0" w:oddVBand="0" w:evenVBand="0" w:oddHBand="0" w:evenHBand="0" w:firstRowFirstColumn="0" w:firstRowLastColumn="0" w:lastRowFirstColumn="0" w:lastRowLastColumn="0"/>
        <w:trHeight w:val="737"/>
      </w:trPr>
      <w:tc>
        <w:tcPr>
          <w:tcW w:w="2240" w:type="dxa"/>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D798B4" w14:textId="77777777" w:rsidR="00023673" w:rsidRPr="005B35BE" w:rsidRDefault="00023673" w:rsidP="006333DF">
          <w:pPr>
            <w:spacing w:line="227" w:lineRule="atLeast"/>
            <w:rPr>
              <w:sz w:val="15"/>
              <w:szCs w:val="15"/>
            </w:rPr>
          </w:pPr>
          <w:bookmarkStart w:id="79" w:name="bmLogoVolgvel" w:colFirst="0" w:colLast="0"/>
          <w:r>
            <w:rPr>
              <w:noProof/>
              <w:sz w:val="15"/>
              <w:szCs w:val="15"/>
            </w:rPr>
            <w:drawing>
              <wp:inline distT="0" distB="0" distL="0" distR="0" wp14:anchorId="176DA8DB" wp14:editId="64F39101">
                <wp:extent cx="939661" cy="186102"/>
                <wp:effectExtent l="0" t="0" r="0" b="444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
                          <a:extLst>
                            <a:ext uri="{28A0092B-C50C-407E-A947-70E740481C1C}">
                              <a14:useLocalDpi xmlns:a14="http://schemas.microsoft.com/office/drawing/2010/main" val="0"/>
                            </a:ext>
                          </a:extLst>
                        </a:blip>
                        <a:stretch>
                          <a:fillRect/>
                        </a:stretch>
                      </pic:blipFill>
                      <pic:spPr>
                        <a:xfrm>
                          <a:off x="0" y="0"/>
                          <a:ext cx="939661" cy="186102"/>
                        </a:xfrm>
                        <a:prstGeom prst="rect">
                          <a:avLst/>
                        </a:prstGeom>
                      </pic:spPr>
                    </pic:pic>
                  </a:graphicData>
                </a:graphic>
              </wp:inline>
            </w:drawing>
          </w:r>
        </w:p>
      </w:tc>
    </w:tr>
  </w:tbl>
  <w:tbl>
    <w:tblPr>
      <w:tblStyle w:val="TableGrid"/>
      <w:tblpPr w:vertAnchor="text" w:horzAnchor="page" w:tblpX="795" w:tblpY="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1"/>
      <w:gridCol w:w="595"/>
      <w:gridCol w:w="6236"/>
    </w:tblGrid>
    <w:tr w:rsidR="00023673" w:rsidRPr="00072D6D" w14:paraId="5AA0187F" w14:textId="77777777" w:rsidTr="0072090E">
      <w:trPr>
        <w:cnfStyle w:val="100000000000" w:firstRow="1" w:lastRow="0" w:firstColumn="0" w:lastColumn="0" w:oddVBand="0" w:evenVBand="0" w:oddHBand="0" w:evenHBand="0" w:firstRowFirstColumn="0" w:firstRowLastColumn="0" w:lastRowFirstColumn="0" w:lastRowLastColumn="0"/>
        <w:trHeight w:hRule="exact" w:val="737"/>
      </w:trPr>
      <w:tc>
        <w:tcPr>
          <w:tcW w:w="1271" w:type="dxa"/>
          <w:tcBorders>
            <w:top w:val="none" w:sz="0" w:space="0" w:color="auto"/>
            <w:left w:val="none" w:sz="0" w:space="0" w:color="auto"/>
            <w:bottom w:val="none" w:sz="0" w:space="0" w:color="auto"/>
            <w:right w:val="none" w:sz="0" w:space="0" w:color="auto"/>
            <w:tl2br w:val="none" w:sz="0" w:space="0" w:color="auto"/>
            <w:tr2bl w:val="none" w:sz="0" w:space="0" w:color="auto"/>
          </w:tcBorders>
        </w:tcPr>
        <w:bookmarkStart w:id="80" w:name="bmPagina1" w:colFirst="0" w:colLast="0"/>
        <w:bookmarkStart w:id="81" w:name="bmGegevens" w:colFirst="2" w:colLast="2"/>
        <w:bookmarkEnd w:id="79"/>
        <w:p w14:paraId="4FD45C5A" w14:textId="4811A6BC" w:rsidR="00023673" w:rsidRPr="00072D6D" w:rsidRDefault="00023673" w:rsidP="006333DF">
          <w:pPr>
            <w:pStyle w:val="Huisstijl-Paginanummer"/>
            <w:framePr w:wrap="auto" w:vAnchor="margin" w:hAnchor="text" w:yAlign="inline"/>
          </w:pPr>
          <w:r>
            <w:fldChar w:fldCharType="begin"/>
          </w:r>
          <w:r>
            <w:instrText xml:space="preserve"> PAGE  \* MERGEFORMAT </w:instrText>
          </w:r>
          <w:r>
            <w:fldChar w:fldCharType="separate"/>
          </w:r>
          <w:r>
            <w:t>17</w:t>
          </w:r>
          <w:r>
            <w:fldChar w:fldCharType="end"/>
          </w:r>
          <w:r>
            <w:t xml:space="preserve"> van </w:t>
          </w:r>
          <w:fldSimple w:instr=" NUMPAGES  \* MERGEFORMAT ">
            <w:r>
              <w:t>24</w:t>
            </w:r>
          </w:fldSimple>
        </w:p>
      </w:tc>
      <w:tc>
        <w:tcPr>
          <w:tcW w:w="59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E7D15F" w14:textId="77777777" w:rsidR="00023673" w:rsidRPr="00072D6D" w:rsidRDefault="00023673" w:rsidP="005B35BE">
          <w:pPr>
            <w:spacing w:line="227" w:lineRule="atLeast"/>
            <w:rPr>
              <w:sz w:val="15"/>
              <w:szCs w:val="15"/>
            </w:rPr>
          </w:pPr>
        </w:p>
      </w:tc>
      <w:tc>
        <w:tcPr>
          <w:tcW w:w="6236"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57F9D5" w14:textId="77777777" w:rsidR="00023673" w:rsidRDefault="00023673" w:rsidP="006333DF">
          <w:pPr>
            <w:pStyle w:val="Huisstijl-Gegeven"/>
          </w:pPr>
          <w:r>
            <w:t>Generator of Rainfall and Discharge Extreme (GRADE) voor de Vecht</w:t>
          </w:r>
        </w:p>
        <w:p w14:paraId="621855CA" w14:textId="77777777" w:rsidR="00023673" w:rsidRPr="00072D6D" w:rsidRDefault="00023673" w:rsidP="006333DF">
          <w:pPr>
            <w:pStyle w:val="Huisstijl-Voettekst"/>
          </w:pPr>
          <w:r>
            <w:t>2 november 2021, concept</w:t>
          </w:r>
        </w:p>
      </w:tc>
    </w:tr>
  </w:tbl>
  <w:bookmarkEnd w:id="80"/>
  <w:bookmarkEnd w:id="81"/>
  <w:p w14:paraId="4AD8B27A" w14:textId="77777777" w:rsidR="00023673" w:rsidRPr="00E37549" w:rsidRDefault="00023673" w:rsidP="00E37549">
    <w:pPr>
      <w:tabs>
        <w:tab w:val="center" w:pos="4536"/>
        <w:tab w:val="right" w:pos="9072"/>
      </w:tabs>
      <w:spacing w:line="240" w:lineRule="auto"/>
      <w:rPr>
        <w:lang w:eastAsia="en-US"/>
      </w:rPr>
    </w:pPr>
    <w:r>
      <w:rPr>
        <w:noProof/>
      </w:rPr>
      <mc:AlternateContent>
        <mc:Choice Requires="wps">
          <w:drawing>
            <wp:anchor distT="0" distB="0" distL="114300" distR="114300" simplePos="0" relativeHeight="251660288" behindDoc="1" locked="0" layoutInCell="1" allowOverlap="1" wp14:anchorId="6F0EBD16" wp14:editId="2378DA26">
              <wp:simplePos x="0" y="0"/>
              <wp:positionH relativeFrom="page">
                <wp:align>left</wp:align>
              </wp:positionH>
              <wp:positionV relativeFrom="page">
                <wp:align>bottom</wp:align>
              </wp:positionV>
              <wp:extent cx="10691640" cy="792000"/>
              <wp:effectExtent l="0" t="0" r="0" b="8255"/>
              <wp:wrapNone/>
              <wp:docPr id="2" name="Rechthoek 2"/>
              <wp:cNvGraphicFramePr/>
              <a:graphic xmlns:a="http://schemas.openxmlformats.org/drawingml/2006/main">
                <a:graphicData uri="http://schemas.microsoft.com/office/word/2010/wordprocessingShape">
                  <wps:wsp>
                    <wps:cNvSpPr/>
                    <wps:spPr>
                      <a:xfrm>
                        <a:off x="0" y="0"/>
                        <a:ext cx="10691640" cy="792000"/>
                      </a:xfrm>
                      <a:prstGeom prst="rect">
                        <a:avLst/>
                      </a:prstGeom>
                      <a:solidFill>
                        <a:srgbClr val="F0F3F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F470E" id="Rechthoek 2" o:spid="_x0000_s1026" style="position:absolute;margin-left:0;margin-top:0;width:841.85pt;height:62.35pt;z-index:-251656192;visibility:visible;mso-wrap-style:squar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" fillcolor="#f0f3fe" stroked="f" strokeweight="2pt">
              <w10:wrap anchorx="page" anchory="page"/>
            </v:rect>
          </w:pict>
        </mc:Fallback>
      </mc:AlternateContent>
    </w:r>
  </w:p>
  <w:p w14:paraId="7643D333" w14:textId="77777777" w:rsidR="00023673" w:rsidRDefault="00023673" w:rsidP="000B0C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C2E6F" w14:textId="77777777" w:rsidR="00023673" w:rsidRPr="00127CA7" w:rsidRDefault="00023673">
      <w:pPr>
        <w:rPr>
          <w:b/>
        </w:rPr>
      </w:pPr>
      <w:r w:rsidRPr="00127CA7">
        <w:rPr>
          <w:rFonts w:cs="Arial"/>
          <w:b/>
        </w:rPr>
        <w:t>————————————</w:t>
      </w:r>
      <w:r>
        <w:rPr>
          <w:rFonts w:cs="Arial"/>
          <w:b/>
        </w:rPr>
        <w:t>——</w:t>
      </w:r>
    </w:p>
  </w:footnote>
  <w:footnote w:type="continuationSeparator" w:id="0">
    <w:p w14:paraId="4C61BD1A" w14:textId="77777777" w:rsidR="00023673" w:rsidRDefault="00023673">
      <w:r w:rsidRPr="00127CA7">
        <w:rPr>
          <w:rFonts w:cs="Arial"/>
          <w:b/>
        </w:rPr>
        <w:t>————————————</w:t>
      </w:r>
      <w:r>
        <w:rPr>
          <w:rFonts w:cs="Arial"/>
          <w: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BFFC9" w14:textId="77777777" w:rsidR="00023673" w:rsidRPr="00396E08" w:rsidRDefault="00023673" w:rsidP="00396E08">
    <w:r w:rsidRPr="00396E08">
      <w:rPr>
        <w:noProof/>
      </w:rPr>
      <mc:AlternateContent>
        <mc:Choice Requires="wps">
          <w:drawing>
            <wp:anchor distT="0" distB="0" distL="114300" distR="114300" simplePos="0" relativeHeight="251657216" behindDoc="1" locked="0" layoutInCell="1" allowOverlap="1" wp14:anchorId="6E559FAB" wp14:editId="65DB6857">
              <wp:simplePos x="0" y="0"/>
              <wp:positionH relativeFrom="page">
                <wp:align>right</wp:align>
              </wp:positionH>
              <wp:positionV relativeFrom="page">
                <wp:posOffset>0</wp:posOffset>
              </wp:positionV>
              <wp:extent cx="7561080" cy="1475640"/>
              <wp:effectExtent l="0" t="0" r="1905" b="10795"/>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1080" cy="147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1908" w:type="dxa"/>
                            <w:tblLayout w:type="fixed"/>
                            <w:tblLook w:val="0600" w:firstRow="0" w:lastRow="0" w:firstColumn="0" w:lastColumn="0" w:noHBand="1" w:noVBand="1"/>
                          </w:tblPr>
                          <w:tblGrid>
                            <w:gridCol w:w="11908"/>
                          </w:tblGrid>
                          <w:tr w:rsidR="00023673" w:rsidRPr="00396E08" w14:paraId="5DCA4675" w14:textId="77777777" w:rsidTr="00216C5A">
                            <w:tc>
                              <w:tcPr>
                                <w:tcW w:w="11908" w:type="dxa"/>
                                <w:tcMar>
                                  <w:left w:w="0" w:type="dxa"/>
                                  <w:right w:w="0" w:type="dxa"/>
                                </w:tcMar>
                              </w:tcPr>
                              <w:p w14:paraId="2D3ED050" w14:textId="77777777" w:rsidR="00023673" w:rsidRPr="00396E08" w:rsidRDefault="00023673" w:rsidP="006333DF">
                                <w:pPr>
                                  <w:rPr>
                                    <w:sz w:val="18"/>
                                    <w:szCs w:val="18"/>
                                  </w:rPr>
                                </w:pPr>
                                <w:bookmarkStart w:id="82" w:name="bmLogo" w:colFirst="0" w:colLast="0"/>
                                <w:r>
                                  <w:rPr>
                                    <w:noProof/>
                                    <w:sz w:val="18"/>
                                    <w:szCs w:val="18"/>
                                  </w:rPr>
                                  <w:drawing>
                                    <wp:inline distT="0" distB="0" distL="0" distR="0" wp14:anchorId="644CFB83" wp14:editId="7859B25E">
                                      <wp:extent cx="7096271" cy="692542"/>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
                                                <a:extLst>
                                                  <a:ext uri="{28A0092B-C50C-407E-A947-70E740481C1C}">
                                                    <a14:useLocalDpi xmlns:a14="http://schemas.microsoft.com/office/drawing/2010/main" val="0"/>
                                                  </a:ext>
                                                </a:extLst>
                                              </a:blip>
                                              <a:stretch>
                                                <a:fillRect/>
                                              </a:stretch>
                                            </pic:blipFill>
                                            <pic:spPr>
                                              <a:xfrm>
                                                <a:off x="0" y="0"/>
                                                <a:ext cx="7096271" cy="692542"/>
                                              </a:xfrm>
                                              <a:prstGeom prst="rect">
                                                <a:avLst/>
                                              </a:prstGeom>
                                            </pic:spPr>
                                          </pic:pic>
                                        </a:graphicData>
                                      </a:graphic>
                                    </wp:inline>
                                  </w:drawing>
                                </w:r>
                              </w:p>
                            </w:tc>
                          </w:tr>
                          <w:bookmarkEnd w:id="82"/>
                        </w:tbl>
                        <w:p w14:paraId="33FDD597" w14:textId="77777777" w:rsidR="00023673" w:rsidRPr="003E6EF4" w:rsidRDefault="00023673" w:rsidP="003E6EF4"/>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559FAB" id="_x0000_t202" coordsize="21600,21600" o:spt="202" path="m,l,21600r21600,l21600,xe">
              <v:stroke joinstyle="miter"/>
              <v:path gradientshapeok="t" o:connecttype="rect"/>
            </v:shapetype>
            <v:shape id="Text Box 5" o:spid="_x0000_s1033" type="#_x0000_t202" style="position:absolute;margin-left:544.15pt;margin-top:0;width:595.35pt;height:116.2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" filled="f" stroked="f">
              <v:textbox inset="0,0,0,0">
                <w:txbxContent>
                  <w:tbl>
                    <w:tblPr>
                      <w:tblW w:w="11908" w:type="dxa"/>
                      <w:tblLayout w:type="fixed"/>
                      <w:tblLook w:val="0600" w:firstRow="0" w:lastRow="0" w:firstColumn="0" w:lastColumn="0" w:noHBand="1" w:noVBand="1"/>
                    </w:tblPr>
                    <w:tblGrid>
                      <w:gridCol w:w="11908"/>
                    </w:tblGrid>
                    <w:tr w:rsidR="00023673" w:rsidRPr="00396E08" w14:paraId="5DCA4675" w14:textId="77777777" w:rsidTr="00216C5A">
                      <w:tc>
                        <w:tcPr>
                          <w:tcW w:w="11908" w:type="dxa"/>
                          <w:tcMar>
                            <w:left w:w="0" w:type="dxa"/>
                            <w:right w:w="0" w:type="dxa"/>
                          </w:tcMar>
                        </w:tcPr>
                        <w:p w14:paraId="2D3ED050" w14:textId="77777777" w:rsidR="00023673" w:rsidRPr="00396E08" w:rsidRDefault="00023673" w:rsidP="006333DF">
                          <w:pPr>
                            <w:rPr>
                              <w:sz w:val="18"/>
                              <w:szCs w:val="18"/>
                            </w:rPr>
                          </w:pPr>
                          <w:bookmarkStart w:id="83" w:name="bmLogo" w:colFirst="0" w:colLast="0"/>
                          <w:r>
                            <w:rPr>
                              <w:noProof/>
                              <w:sz w:val="18"/>
                              <w:szCs w:val="18"/>
                            </w:rPr>
                            <w:drawing>
                              <wp:inline distT="0" distB="0" distL="0" distR="0" wp14:anchorId="644CFB83" wp14:editId="7859B25E">
                                <wp:extent cx="7096271" cy="692542"/>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
                                          <a:extLst>
                                            <a:ext uri="{28A0092B-C50C-407E-A947-70E740481C1C}">
                                              <a14:useLocalDpi xmlns:a14="http://schemas.microsoft.com/office/drawing/2010/main" val="0"/>
                                            </a:ext>
                                          </a:extLst>
                                        </a:blip>
                                        <a:stretch>
                                          <a:fillRect/>
                                        </a:stretch>
                                      </pic:blipFill>
                                      <pic:spPr>
                                        <a:xfrm>
                                          <a:off x="0" y="0"/>
                                          <a:ext cx="7096271" cy="692542"/>
                                        </a:xfrm>
                                        <a:prstGeom prst="rect">
                                          <a:avLst/>
                                        </a:prstGeom>
                                      </pic:spPr>
                                    </pic:pic>
                                  </a:graphicData>
                                </a:graphic>
                              </wp:inline>
                            </w:drawing>
                          </w:r>
                        </w:p>
                      </w:tc>
                    </w:tr>
                    <w:bookmarkEnd w:id="83"/>
                  </w:tbl>
                  <w:p w14:paraId="33FDD597" w14:textId="77777777" w:rsidR="00023673" w:rsidRPr="003E6EF4" w:rsidRDefault="00023673" w:rsidP="003E6EF4"/>
                </w:txbxContent>
              </v:textbox>
              <w10:wrap anchorx="page" anchory="page"/>
            </v:shape>
          </w:pict>
        </mc:Fallback>
      </mc:AlternateContent>
    </w:r>
  </w:p>
  <w:tbl>
    <w:tblPr>
      <w:tblW w:w="0" w:type="auto"/>
      <w:tblInd w:w="-1871" w:type="dxa"/>
      <w:tblLayout w:type="fixed"/>
      <w:tblCellMar>
        <w:left w:w="0" w:type="dxa"/>
        <w:right w:w="0" w:type="dxa"/>
      </w:tblCellMar>
      <w:tblLook w:val="0600" w:firstRow="0" w:lastRow="0" w:firstColumn="0" w:lastColumn="0" w:noHBand="1" w:noVBand="1"/>
    </w:tblPr>
    <w:tblGrid>
      <w:gridCol w:w="5103"/>
    </w:tblGrid>
    <w:tr w:rsidR="00023673" w:rsidRPr="00396E08" w14:paraId="55818FDB" w14:textId="77777777" w:rsidTr="00551C7E">
      <w:trPr>
        <w:trHeight w:hRule="exact" w:val="1848"/>
      </w:trPr>
      <w:tc>
        <w:tcPr>
          <w:tcW w:w="5103" w:type="dxa"/>
        </w:tcPr>
        <w:p w14:paraId="04D0B377" w14:textId="77777777" w:rsidR="00023673" w:rsidRPr="009938AA" w:rsidRDefault="00023673" w:rsidP="006333DF">
          <w:pPr>
            <w:pStyle w:val="Huisstijl-Concept"/>
          </w:pPr>
          <w:bookmarkStart w:id="84" w:name="bmStatus1" w:colFirst="0" w:colLast="0"/>
          <w:r>
            <w:t>concept</w:t>
          </w:r>
        </w:p>
      </w:tc>
    </w:tr>
    <w:bookmarkEnd w:id="84"/>
  </w:tbl>
  <w:p w14:paraId="6678A42A" w14:textId="77777777" w:rsidR="00023673" w:rsidRPr="00396E08" w:rsidRDefault="00023673" w:rsidP="00396E08"/>
  <w:tbl>
    <w:tblPr>
      <w:tblW w:w="9524" w:type="dxa"/>
      <w:tblInd w:w="-1871" w:type="dxa"/>
      <w:tblLayout w:type="fixed"/>
      <w:tblCellMar>
        <w:left w:w="0" w:type="dxa"/>
        <w:right w:w="0" w:type="dxa"/>
      </w:tblCellMar>
      <w:tblLook w:val="0600" w:firstRow="0" w:lastRow="0" w:firstColumn="0" w:lastColumn="0" w:noHBand="1" w:noVBand="1"/>
    </w:tblPr>
    <w:tblGrid>
      <w:gridCol w:w="9524"/>
    </w:tblGrid>
    <w:tr w:rsidR="00023673" w:rsidRPr="009938AA" w14:paraId="2EC2128B" w14:textId="77777777" w:rsidTr="00BD1D1C">
      <w:trPr>
        <w:trHeight w:hRule="exact" w:val="2892"/>
      </w:trPr>
      <w:tc>
        <w:tcPr>
          <w:tcW w:w="9524" w:type="dxa"/>
          <w:vAlign w:val="bottom"/>
        </w:tcPr>
        <w:p w14:paraId="3D3ED6C5" w14:textId="77777777" w:rsidR="00023673" w:rsidRPr="009938AA" w:rsidRDefault="00023673" w:rsidP="006333DF">
          <w:pPr>
            <w:pStyle w:val="Huisstijl-Titel"/>
          </w:pPr>
          <w:bookmarkStart w:id="85" w:name="bmTitel1" w:colFirst="0" w:colLast="0"/>
          <w:r>
            <w:t xml:space="preserve">Generator of </w:t>
          </w:r>
          <w:proofErr w:type="spellStart"/>
          <w:r>
            <w:t>Rainfall</w:t>
          </w:r>
          <w:proofErr w:type="spellEnd"/>
          <w:r>
            <w:t xml:space="preserve"> </w:t>
          </w:r>
          <w:proofErr w:type="spellStart"/>
          <w:r>
            <w:t>and</w:t>
          </w:r>
          <w:proofErr w:type="spellEnd"/>
          <w:r>
            <w:t xml:space="preserve"> Discharge Extreme (GRADE) voor de Vecht</w:t>
          </w:r>
        </w:p>
      </w:tc>
    </w:tr>
    <w:bookmarkEnd w:id="85"/>
  </w:tbl>
  <w:p w14:paraId="664E2334" w14:textId="77777777" w:rsidR="00023673" w:rsidRPr="00396E08" w:rsidRDefault="00023673" w:rsidP="009009D2">
    <w:pPr>
      <w:spacing w:line="260" w:lineRule="atLeast"/>
    </w:pPr>
  </w:p>
  <w:p w14:paraId="5EA97162" w14:textId="77777777" w:rsidR="00023673" w:rsidRPr="00396E08" w:rsidRDefault="00023673" w:rsidP="00396E0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2D0119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1E2270C"/>
    <w:lvl w:ilvl="0">
      <w:start w:val="1"/>
      <w:numFmt w:val="decimal"/>
      <w:lvlText w:val="%1."/>
      <w:lvlJc w:val="left"/>
      <w:pPr>
        <w:tabs>
          <w:tab w:val="num" w:pos="1440"/>
        </w:tabs>
        <w:ind w:left="1440" w:hanging="360"/>
      </w:pPr>
    </w:lvl>
  </w:abstractNum>
  <w:abstractNum w:abstractNumId="2" w15:restartNumberingAfterBreak="0">
    <w:nsid w:val="FFFFFF80"/>
    <w:multiLevelType w:val="singleLevel"/>
    <w:tmpl w:val="207A6716"/>
    <w:lvl w:ilvl="0">
      <w:start w:val="1"/>
      <w:numFmt w:val="bullet"/>
      <w:lvlText w:val=""/>
      <w:lvlJc w:val="left"/>
      <w:pPr>
        <w:tabs>
          <w:tab w:val="num" w:pos="1800"/>
        </w:tabs>
        <w:ind w:left="1800" w:hanging="360"/>
      </w:pPr>
      <w:rPr>
        <w:rFonts w:ascii="Symbol" w:hAnsi="Symbol" w:hint="default"/>
      </w:rPr>
    </w:lvl>
  </w:abstractNum>
  <w:abstractNum w:abstractNumId="3" w15:restartNumberingAfterBreak="0">
    <w:nsid w:val="FFFFFF81"/>
    <w:multiLevelType w:val="singleLevel"/>
    <w:tmpl w:val="531A978A"/>
    <w:lvl w:ilvl="0">
      <w:start w:val="1"/>
      <w:numFmt w:val="bullet"/>
      <w:lvlText w:val=""/>
      <w:lvlJc w:val="left"/>
      <w:pPr>
        <w:tabs>
          <w:tab w:val="num" w:pos="1440"/>
        </w:tabs>
        <w:ind w:left="1440" w:hanging="360"/>
      </w:pPr>
      <w:rPr>
        <w:rFonts w:ascii="Symbol" w:hAnsi="Symbol" w:hint="default"/>
      </w:rPr>
    </w:lvl>
  </w:abstractNum>
  <w:abstractNum w:abstractNumId="4" w15:restartNumberingAfterBreak="0">
    <w:nsid w:val="036E4E58"/>
    <w:multiLevelType w:val="multilevel"/>
    <w:tmpl w:val="0413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43583E"/>
    <w:multiLevelType w:val="hybridMultilevel"/>
    <w:tmpl w:val="2EB407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ACD7BB6"/>
    <w:multiLevelType w:val="multilevel"/>
    <w:tmpl w:val="CD663776"/>
    <w:lvl w:ilvl="0">
      <w:start w:val="1"/>
      <w:numFmt w:val="decimal"/>
      <w:pStyle w:val="Heading1"/>
      <w:lvlText w:val="%1"/>
      <w:lvlJc w:val="left"/>
      <w:pPr>
        <w:ind w:left="0" w:hanging="1077"/>
      </w:pPr>
      <w:rPr>
        <w:rFonts w:hint="default"/>
      </w:rPr>
    </w:lvl>
    <w:lvl w:ilvl="1">
      <w:start w:val="1"/>
      <w:numFmt w:val="decimal"/>
      <w:pStyle w:val="Heading2"/>
      <w:lvlText w:val="%1.%2"/>
      <w:lvlJc w:val="left"/>
      <w:pPr>
        <w:ind w:left="0" w:hanging="1077"/>
      </w:pPr>
      <w:rPr>
        <w:rFonts w:hint="default"/>
      </w:rPr>
    </w:lvl>
    <w:lvl w:ilvl="2">
      <w:start w:val="1"/>
      <w:numFmt w:val="decimal"/>
      <w:pStyle w:val="Heading3"/>
      <w:lvlText w:val="%1.%2.%3"/>
      <w:lvlJc w:val="left"/>
      <w:pPr>
        <w:ind w:left="0" w:hanging="1077"/>
      </w:pPr>
      <w:rPr>
        <w:rFonts w:hint="default"/>
      </w:rPr>
    </w:lvl>
    <w:lvl w:ilvl="3">
      <w:start w:val="1"/>
      <w:numFmt w:val="decimal"/>
      <w:pStyle w:val="Heading4"/>
      <w:lvlText w:val="%1.%2.%3.%4"/>
      <w:lvlJc w:val="left"/>
      <w:pPr>
        <w:ind w:left="0" w:hanging="1077"/>
      </w:pPr>
      <w:rPr>
        <w:rFonts w:hint="default"/>
      </w:rPr>
    </w:lvl>
    <w:lvl w:ilvl="4">
      <w:start w:val="1"/>
      <w:numFmt w:val="upperLetter"/>
      <w:pStyle w:val="Heading5"/>
      <w:lvlText w:val="%5"/>
      <w:lvlJc w:val="left"/>
      <w:pPr>
        <w:ind w:left="0" w:hanging="1077"/>
      </w:pPr>
      <w:rPr>
        <w:rFonts w:hint="default"/>
      </w:rPr>
    </w:lvl>
    <w:lvl w:ilvl="5">
      <w:start w:val="1"/>
      <w:numFmt w:val="decimal"/>
      <w:pStyle w:val="Heading6"/>
      <w:lvlText w:val="%5.%6"/>
      <w:lvlJc w:val="left"/>
      <w:pPr>
        <w:ind w:left="0" w:hanging="1077"/>
      </w:pPr>
      <w:rPr>
        <w:rFonts w:hint="default"/>
      </w:rPr>
    </w:lvl>
    <w:lvl w:ilvl="6">
      <w:start w:val="1"/>
      <w:numFmt w:val="decimal"/>
      <w:pStyle w:val="Heading7"/>
      <w:lvlText w:val="%5.%6.%7"/>
      <w:lvlJc w:val="left"/>
      <w:pPr>
        <w:ind w:left="0" w:hanging="1077"/>
      </w:pPr>
      <w:rPr>
        <w:rFonts w:hint="default"/>
      </w:rPr>
    </w:lvl>
    <w:lvl w:ilvl="7">
      <w:start w:val="1"/>
      <w:numFmt w:val="decimal"/>
      <w:pStyle w:val="Heading8"/>
      <w:lvlText w:val="%5.%6.%7.%8."/>
      <w:lvlJc w:val="left"/>
      <w:pPr>
        <w:ind w:left="0" w:hanging="1077"/>
      </w:pPr>
      <w:rPr>
        <w:rFonts w:hint="default"/>
      </w:rPr>
    </w:lvl>
    <w:lvl w:ilvl="8">
      <w:start w:val="1"/>
      <w:numFmt w:val="lowerRoman"/>
      <w:lvlText w:val="%9."/>
      <w:lvlJc w:val="left"/>
      <w:pPr>
        <w:ind w:left="0" w:hanging="1077"/>
      </w:pPr>
      <w:rPr>
        <w:rFonts w:hint="default"/>
      </w:rPr>
    </w:lvl>
  </w:abstractNum>
  <w:abstractNum w:abstractNumId="7" w15:restartNumberingAfterBreak="0">
    <w:nsid w:val="0D302114"/>
    <w:multiLevelType w:val="multilevel"/>
    <w:tmpl w:val="598A9088"/>
    <w:styleLink w:val="Huisstijl-Koppen"/>
    <w:lvl w:ilvl="0">
      <w:start w:val="1"/>
      <w:numFmt w:val="decimal"/>
      <w:lvlText w:val="%1"/>
      <w:lvlJc w:val="left"/>
      <w:pPr>
        <w:ind w:left="0" w:hanging="1077"/>
      </w:pPr>
      <w:rPr>
        <w:rFonts w:hint="default"/>
      </w:rPr>
    </w:lvl>
    <w:lvl w:ilvl="1">
      <w:start w:val="1"/>
      <w:numFmt w:val="decimal"/>
      <w:lvlText w:val="%1.%2"/>
      <w:lvlJc w:val="left"/>
      <w:pPr>
        <w:ind w:left="0" w:hanging="1077"/>
      </w:pPr>
      <w:rPr>
        <w:rFonts w:hint="default"/>
      </w:rPr>
    </w:lvl>
    <w:lvl w:ilvl="2">
      <w:start w:val="1"/>
      <w:numFmt w:val="decimal"/>
      <w:lvlText w:val="%1.%2.%3"/>
      <w:lvlJc w:val="left"/>
      <w:pPr>
        <w:ind w:left="0" w:hanging="1077"/>
      </w:pPr>
      <w:rPr>
        <w:rFonts w:hint="default"/>
      </w:rPr>
    </w:lvl>
    <w:lvl w:ilvl="3">
      <w:start w:val="1"/>
      <w:numFmt w:val="decimal"/>
      <w:lvlText w:val="%1.%2.%3.%4"/>
      <w:lvlJc w:val="left"/>
      <w:pPr>
        <w:ind w:left="0" w:hanging="1077"/>
      </w:pPr>
      <w:rPr>
        <w:rFonts w:hint="default"/>
      </w:rPr>
    </w:lvl>
    <w:lvl w:ilvl="4">
      <w:start w:val="1"/>
      <w:numFmt w:val="decimal"/>
      <w:lvlText w:val="%1.%2.%3.%4.%5"/>
      <w:lvlJc w:val="left"/>
      <w:pPr>
        <w:ind w:left="0" w:hanging="1077"/>
      </w:pPr>
      <w:rPr>
        <w:rFonts w:hint="default"/>
      </w:rPr>
    </w:lvl>
    <w:lvl w:ilvl="5">
      <w:start w:val="1"/>
      <w:numFmt w:val="lowerRoman"/>
      <w:lvlText w:val="(%6)"/>
      <w:lvlJc w:val="left"/>
      <w:pPr>
        <w:ind w:left="0" w:hanging="1077"/>
      </w:pPr>
      <w:rPr>
        <w:rFonts w:hint="default"/>
      </w:rPr>
    </w:lvl>
    <w:lvl w:ilvl="6">
      <w:start w:val="1"/>
      <w:numFmt w:val="decimal"/>
      <w:lvlText w:val="%7."/>
      <w:lvlJc w:val="left"/>
      <w:pPr>
        <w:ind w:left="0" w:hanging="1077"/>
      </w:pPr>
      <w:rPr>
        <w:rFonts w:hint="default"/>
      </w:rPr>
    </w:lvl>
    <w:lvl w:ilvl="7">
      <w:start w:val="1"/>
      <w:numFmt w:val="lowerLetter"/>
      <w:lvlText w:val="%8."/>
      <w:lvlJc w:val="left"/>
      <w:pPr>
        <w:ind w:left="0" w:hanging="1077"/>
      </w:pPr>
      <w:rPr>
        <w:rFonts w:hint="default"/>
      </w:rPr>
    </w:lvl>
    <w:lvl w:ilvl="8">
      <w:start w:val="1"/>
      <w:numFmt w:val="lowerRoman"/>
      <w:lvlText w:val="%9."/>
      <w:lvlJc w:val="left"/>
      <w:pPr>
        <w:ind w:left="0" w:hanging="1077"/>
      </w:pPr>
      <w:rPr>
        <w:rFonts w:hint="default"/>
      </w:rPr>
    </w:lvl>
  </w:abstractNum>
  <w:abstractNum w:abstractNumId="8" w15:restartNumberingAfterBreak="0">
    <w:nsid w:val="0EC55D2C"/>
    <w:multiLevelType w:val="multilevel"/>
    <w:tmpl w:val="84ECF0A4"/>
    <w:styleLink w:val="Huisstijl-LijstNummering"/>
    <w:lvl w:ilvl="0">
      <w:start w:val="1"/>
      <w:numFmt w:val="decimal"/>
      <w:lvlRestart w:val="0"/>
      <w:pStyle w:val="ListNumber"/>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none"/>
      <w:suff w:val="nothing"/>
      <w:lvlText w:val=""/>
      <w:lvlJc w:val="left"/>
      <w:pPr>
        <w:ind w:left="567" w:hanging="567"/>
      </w:pPr>
      <w:rPr>
        <w:rFonts w:hint="default"/>
      </w:rPr>
    </w:lvl>
    <w:lvl w:ilvl="5">
      <w:start w:val="1"/>
      <w:numFmt w:val="none"/>
      <w:suff w:val="nothing"/>
      <w:lvlText w:val=""/>
      <w:lvlJc w:val="left"/>
      <w:pPr>
        <w:ind w:left="567" w:hanging="567"/>
      </w:pPr>
      <w:rPr>
        <w:rFonts w:hint="default"/>
      </w:rPr>
    </w:lvl>
    <w:lvl w:ilvl="6">
      <w:start w:val="1"/>
      <w:numFmt w:val="none"/>
      <w:suff w:val="nothing"/>
      <w:lvlText w:val=""/>
      <w:lvlJc w:val="left"/>
      <w:pPr>
        <w:ind w:left="567" w:hanging="567"/>
      </w:pPr>
      <w:rPr>
        <w:rFonts w:hint="default"/>
      </w:rPr>
    </w:lvl>
    <w:lvl w:ilvl="7">
      <w:start w:val="1"/>
      <w:numFmt w:val="none"/>
      <w:suff w:val="nothing"/>
      <w:lvlText w:val=""/>
      <w:lvlJc w:val="left"/>
      <w:pPr>
        <w:ind w:left="567" w:hanging="567"/>
      </w:pPr>
      <w:rPr>
        <w:rFonts w:hint="default"/>
      </w:rPr>
    </w:lvl>
    <w:lvl w:ilvl="8">
      <w:start w:val="1"/>
      <w:numFmt w:val="none"/>
      <w:suff w:val="nothing"/>
      <w:lvlText w:val=""/>
      <w:lvlJc w:val="left"/>
      <w:pPr>
        <w:ind w:left="567" w:hanging="567"/>
      </w:pPr>
      <w:rPr>
        <w:rFonts w:hint="default"/>
      </w:rPr>
    </w:lvl>
  </w:abstractNum>
  <w:abstractNum w:abstractNumId="9" w15:restartNumberingAfterBreak="0">
    <w:nsid w:val="10F95D1D"/>
    <w:multiLevelType w:val="hybridMultilevel"/>
    <w:tmpl w:val="B75E1220"/>
    <w:lvl w:ilvl="0" w:tplc="0413000F">
      <w:start w:val="1"/>
      <w:numFmt w:val="decimal"/>
      <w:lvlText w:val="%1."/>
      <w:lvlJc w:val="left"/>
      <w:pPr>
        <w:ind w:left="587" w:hanging="360"/>
      </w:pPr>
    </w:lvl>
    <w:lvl w:ilvl="1" w:tplc="04130019">
      <w:start w:val="1"/>
      <w:numFmt w:val="lowerLetter"/>
      <w:lvlText w:val="%2."/>
      <w:lvlJc w:val="left"/>
      <w:pPr>
        <w:ind w:left="1307" w:hanging="360"/>
      </w:pPr>
    </w:lvl>
    <w:lvl w:ilvl="2" w:tplc="0413001B">
      <w:start w:val="1"/>
      <w:numFmt w:val="lowerRoman"/>
      <w:lvlText w:val="%3."/>
      <w:lvlJc w:val="right"/>
      <w:pPr>
        <w:ind w:left="2027" w:hanging="180"/>
      </w:pPr>
    </w:lvl>
    <w:lvl w:ilvl="3" w:tplc="0413000F">
      <w:start w:val="1"/>
      <w:numFmt w:val="decimal"/>
      <w:lvlText w:val="%4."/>
      <w:lvlJc w:val="left"/>
      <w:pPr>
        <w:ind w:left="2747" w:hanging="360"/>
      </w:pPr>
    </w:lvl>
    <w:lvl w:ilvl="4" w:tplc="04130019">
      <w:start w:val="1"/>
      <w:numFmt w:val="lowerLetter"/>
      <w:lvlText w:val="%5."/>
      <w:lvlJc w:val="left"/>
      <w:pPr>
        <w:ind w:left="3467" w:hanging="360"/>
      </w:pPr>
    </w:lvl>
    <w:lvl w:ilvl="5" w:tplc="0413001B">
      <w:start w:val="1"/>
      <w:numFmt w:val="lowerRoman"/>
      <w:lvlText w:val="%6."/>
      <w:lvlJc w:val="right"/>
      <w:pPr>
        <w:ind w:left="4187" w:hanging="180"/>
      </w:pPr>
    </w:lvl>
    <w:lvl w:ilvl="6" w:tplc="0413000F">
      <w:start w:val="1"/>
      <w:numFmt w:val="decimal"/>
      <w:lvlText w:val="%7."/>
      <w:lvlJc w:val="left"/>
      <w:pPr>
        <w:ind w:left="4907" w:hanging="360"/>
      </w:pPr>
    </w:lvl>
    <w:lvl w:ilvl="7" w:tplc="04130019">
      <w:start w:val="1"/>
      <w:numFmt w:val="lowerLetter"/>
      <w:lvlText w:val="%8."/>
      <w:lvlJc w:val="left"/>
      <w:pPr>
        <w:ind w:left="5627" w:hanging="360"/>
      </w:pPr>
    </w:lvl>
    <w:lvl w:ilvl="8" w:tplc="0413001B">
      <w:start w:val="1"/>
      <w:numFmt w:val="lowerRoman"/>
      <w:lvlText w:val="%9."/>
      <w:lvlJc w:val="right"/>
      <w:pPr>
        <w:ind w:left="6347" w:hanging="180"/>
      </w:pPr>
    </w:lvl>
  </w:abstractNum>
  <w:abstractNum w:abstractNumId="10" w15:restartNumberingAfterBreak="0">
    <w:nsid w:val="142A3C09"/>
    <w:multiLevelType w:val="hybridMultilevel"/>
    <w:tmpl w:val="D8B2A6F8"/>
    <w:lvl w:ilvl="0" w:tplc="14CEAACC">
      <w:start w:val="1"/>
      <w:numFmt w:val="bullet"/>
      <w:pStyle w:val="ListBullet2"/>
      <w:lvlText w:val="–"/>
      <w:lvlJc w:val="left"/>
      <w:pPr>
        <w:ind w:left="587" w:hanging="360"/>
      </w:pPr>
      <w:rPr>
        <w:rFonts w:ascii="Arial" w:hAnsi="Arial" w:hint="default"/>
      </w:rPr>
    </w:lvl>
    <w:lvl w:ilvl="1" w:tplc="04130003" w:tentative="1">
      <w:start w:val="1"/>
      <w:numFmt w:val="bullet"/>
      <w:lvlText w:val="o"/>
      <w:lvlJc w:val="left"/>
      <w:pPr>
        <w:ind w:left="1667" w:hanging="360"/>
      </w:pPr>
      <w:rPr>
        <w:rFonts w:ascii="Courier New" w:hAnsi="Courier New" w:cs="Courier New" w:hint="default"/>
      </w:rPr>
    </w:lvl>
    <w:lvl w:ilvl="2" w:tplc="04130005" w:tentative="1">
      <w:start w:val="1"/>
      <w:numFmt w:val="bullet"/>
      <w:lvlText w:val=""/>
      <w:lvlJc w:val="left"/>
      <w:pPr>
        <w:ind w:left="2387" w:hanging="360"/>
      </w:pPr>
      <w:rPr>
        <w:rFonts w:ascii="Wingdings" w:hAnsi="Wingdings" w:hint="default"/>
      </w:rPr>
    </w:lvl>
    <w:lvl w:ilvl="3" w:tplc="04130001" w:tentative="1">
      <w:start w:val="1"/>
      <w:numFmt w:val="bullet"/>
      <w:lvlText w:val=""/>
      <w:lvlJc w:val="left"/>
      <w:pPr>
        <w:ind w:left="3107" w:hanging="360"/>
      </w:pPr>
      <w:rPr>
        <w:rFonts w:ascii="Symbol" w:hAnsi="Symbol" w:hint="default"/>
      </w:rPr>
    </w:lvl>
    <w:lvl w:ilvl="4" w:tplc="04130003" w:tentative="1">
      <w:start w:val="1"/>
      <w:numFmt w:val="bullet"/>
      <w:lvlText w:val="o"/>
      <w:lvlJc w:val="left"/>
      <w:pPr>
        <w:ind w:left="3827" w:hanging="360"/>
      </w:pPr>
      <w:rPr>
        <w:rFonts w:ascii="Courier New" w:hAnsi="Courier New" w:cs="Courier New" w:hint="default"/>
      </w:rPr>
    </w:lvl>
    <w:lvl w:ilvl="5" w:tplc="04130005" w:tentative="1">
      <w:start w:val="1"/>
      <w:numFmt w:val="bullet"/>
      <w:lvlText w:val=""/>
      <w:lvlJc w:val="left"/>
      <w:pPr>
        <w:ind w:left="4547" w:hanging="360"/>
      </w:pPr>
      <w:rPr>
        <w:rFonts w:ascii="Wingdings" w:hAnsi="Wingdings" w:hint="default"/>
      </w:rPr>
    </w:lvl>
    <w:lvl w:ilvl="6" w:tplc="04130001" w:tentative="1">
      <w:start w:val="1"/>
      <w:numFmt w:val="bullet"/>
      <w:lvlText w:val=""/>
      <w:lvlJc w:val="left"/>
      <w:pPr>
        <w:ind w:left="5267" w:hanging="360"/>
      </w:pPr>
      <w:rPr>
        <w:rFonts w:ascii="Symbol" w:hAnsi="Symbol" w:hint="default"/>
      </w:rPr>
    </w:lvl>
    <w:lvl w:ilvl="7" w:tplc="04130003" w:tentative="1">
      <w:start w:val="1"/>
      <w:numFmt w:val="bullet"/>
      <w:lvlText w:val="o"/>
      <w:lvlJc w:val="left"/>
      <w:pPr>
        <w:ind w:left="5987" w:hanging="360"/>
      </w:pPr>
      <w:rPr>
        <w:rFonts w:ascii="Courier New" w:hAnsi="Courier New" w:cs="Courier New" w:hint="default"/>
      </w:rPr>
    </w:lvl>
    <w:lvl w:ilvl="8" w:tplc="04130005" w:tentative="1">
      <w:start w:val="1"/>
      <w:numFmt w:val="bullet"/>
      <w:lvlText w:val=""/>
      <w:lvlJc w:val="left"/>
      <w:pPr>
        <w:ind w:left="6707" w:hanging="360"/>
      </w:pPr>
      <w:rPr>
        <w:rFonts w:ascii="Wingdings" w:hAnsi="Wingdings" w:hint="default"/>
      </w:rPr>
    </w:lvl>
  </w:abstractNum>
  <w:abstractNum w:abstractNumId="11" w15:restartNumberingAfterBreak="0">
    <w:nsid w:val="1CF47317"/>
    <w:multiLevelType w:val="multilevel"/>
    <w:tmpl w:val="123CD2A6"/>
    <w:styleLink w:val="Huisstijl-LijstOpsomming"/>
    <w:lvl w:ilvl="0">
      <w:start w:val="1"/>
      <w:numFmt w:val="bullet"/>
      <w:pStyle w:val="ListBullet"/>
      <w:lvlText w:val="•"/>
      <w:lvlJc w:val="left"/>
      <w:pPr>
        <w:ind w:left="340" w:hanging="340"/>
      </w:pPr>
      <w:rPr>
        <w:rFonts w:ascii="font331" w:hAnsi="font331" w:hint="default"/>
      </w:rPr>
    </w:lvl>
    <w:lvl w:ilvl="1">
      <w:start w:val="1"/>
      <w:numFmt w:val="bullet"/>
      <w:lvlText w:val="–"/>
      <w:lvlJc w:val="left"/>
      <w:pPr>
        <w:ind w:left="680" w:hanging="340"/>
      </w:pPr>
      <w:rPr>
        <w:rFonts w:hint="default"/>
      </w:rPr>
    </w:lvl>
    <w:lvl w:ilvl="2">
      <w:start w:val="1"/>
      <w:numFmt w:val="bullet"/>
      <w:lvlText w:val="•"/>
      <w:lvlJc w:val="left"/>
      <w:pPr>
        <w:ind w:left="1020" w:hanging="340"/>
      </w:pPr>
      <w:rPr>
        <w:rFonts w:ascii="font334" w:hAnsi="font334" w:hint="default"/>
      </w:rPr>
    </w:lvl>
    <w:lvl w:ilvl="3">
      <w:start w:val="1"/>
      <w:numFmt w:val="bullet"/>
      <w:lvlText w:val="–"/>
      <w:lvlJc w:val="left"/>
      <w:pPr>
        <w:ind w:left="1360" w:hanging="340"/>
      </w:pPr>
      <w:rPr>
        <w:rFonts w:hint="default"/>
      </w:rPr>
    </w:lvl>
    <w:lvl w:ilvl="4">
      <w:start w:val="1"/>
      <w:numFmt w:val="bullet"/>
      <w:lvlText w:val="•"/>
      <w:lvlJc w:val="left"/>
      <w:pPr>
        <w:tabs>
          <w:tab w:val="num" w:pos="1418"/>
        </w:tabs>
        <w:ind w:left="1700" w:hanging="340"/>
      </w:pPr>
      <w:rPr>
        <w:rFonts w:ascii="font334" w:hAnsi="font334" w:hint="default"/>
      </w:rPr>
    </w:lvl>
    <w:lvl w:ilvl="5">
      <w:start w:val="1"/>
      <w:numFmt w:val="bullet"/>
      <w:lvlText w:val="–"/>
      <w:lvlJc w:val="left"/>
      <w:pPr>
        <w:tabs>
          <w:tab w:val="num" w:pos="1645"/>
        </w:tabs>
        <w:ind w:left="2040" w:hanging="340"/>
      </w:pPr>
      <w:rPr>
        <w:rFonts w:hint="default"/>
      </w:rPr>
    </w:lvl>
    <w:lvl w:ilvl="6">
      <w:start w:val="1"/>
      <w:numFmt w:val="bullet"/>
      <w:lvlText w:val="•"/>
      <w:lvlJc w:val="left"/>
      <w:pPr>
        <w:tabs>
          <w:tab w:val="num" w:pos="1872"/>
        </w:tabs>
        <w:ind w:left="2380" w:hanging="340"/>
      </w:pPr>
      <w:rPr>
        <w:rFonts w:ascii="font334" w:hAnsi="font334" w:hint="default"/>
      </w:rPr>
    </w:lvl>
    <w:lvl w:ilvl="7">
      <w:start w:val="1"/>
      <w:numFmt w:val="bullet"/>
      <w:lvlText w:val="–"/>
      <w:lvlJc w:val="left"/>
      <w:pPr>
        <w:tabs>
          <w:tab w:val="num" w:pos="2099"/>
        </w:tabs>
        <w:ind w:left="2720" w:hanging="340"/>
      </w:pPr>
      <w:rPr>
        <w:rFonts w:hint="default"/>
      </w:rPr>
    </w:lvl>
    <w:lvl w:ilvl="8">
      <w:start w:val="1"/>
      <w:numFmt w:val="bullet"/>
      <w:lvlText w:val="•"/>
      <w:lvlJc w:val="left"/>
      <w:pPr>
        <w:tabs>
          <w:tab w:val="num" w:pos="2326"/>
        </w:tabs>
        <w:ind w:left="3060" w:hanging="340"/>
      </w:pPr>
      <w:rPr>
        <w:rFonts w:ascii="font334" w:hAnsi="font334" w:hint="default"/>
      </w:rPr>
    </w:lvl>
  </w:abstractNum>
  <w:abstractNum w:abstractNumId="12" w15:restartNumberingAfterBreak="0">
    <w:nsid w:val="1D9632FC"/>
    <w:multiLevelType w:val="multilevel"/>
    <w:tmpl w:val="0510B4A8"/>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E513853"/>
    <w:multiLevelType w:val="hybridMultilevel"/>
    <w:tmpl w:val="1062D5A6"/>
    <w:lvl w:ilvl="0" w:tplc="04130019">
      <w:start w:val="1"/>
      <w:numFmt w:val="lowerLetter"/>
      <w:lvlText w:val="%1."/>
      <w:lvlJc w:val="left"/>
      <w:pPr>
        <w:ind w:left="1307" w:hanging="360"/>
      </w:pPr>
    </w:lvl>
    <w:lvl w:ilvl="1" w:tplc="04130019" w:tentative="1">
      <w:start w:val="1"/>
      <w:numFmt w:val="lowerLetter"/>
      <w:lvlText w:val="%2."/>
      <w:lvlJc w:val="left"/>
      <w:pPr>
        <w:ind w:left="2027" w:hanging="360"/>
      </w:pPr>
    </w:lvl>
    <w:lvl w:ilvl="2" w:tplc="0413001B" w:tentative="1">
      <w:start w:val="1"/>
      <w:numFmt w:val="lowerRoman"/>
      <w:lvlText w:val="%3."/>
      <w:lvlJc w:val="right"/>
      <w:pPr>
        <w:ind w:left="2747" w:hanging="180"/>
      </w:pPr>
    </w:lvl>
    <w:lvl w:ilvl="3" w:tplc="0413000F" w:tentative="1">
      <w:start w:val="1"/>
      <w:numFmt w:val="decimal"/>
      <w:lvlText w:val="%4."/>
      <w:lvlJc w:val="left"/>
      <w:pPr>
        <w:ind w:left="3467" w:hanging="360"/>
      </w:pPr>
    </w:lvl>
    <w:lvl w:ilvl="4" w:tplc="04130019" w:tentative="1">
      <w:start w:val="1"/>
      <w:numFmt w:val="lowerLetter"/>
      <w:lvlText w:val="%5."/>
      <w:lvlJc w:val="left"/>
      <w:pPr>
        <w:ind w:left="4187" w:hanging="360"/>
      </w:pPr>
    </w:lvl>
    <w:lvl w:ilvl="5" w:tplc="0413001B" w:tentative="1">
      <w:start w:val="1"/>
      <w:numFmt w:val="lowerRoman"/>
      <w:lvlText w:val="%6."/>
      <w:lvlJc w:val="right"/>
      <w:pPr>
        <w:ind w:left="4907" w:hanging="180"/>
      </w:pPr>
    </w:lvl>
    <w:lvl w:ilvl="6" w:tplc="0413000F" w:tentative="1">
      <w:start w:val="1"/>
      <w:numFmt w:val="decimal"/>
      <w:lvlText w:val="%7."/>
      <w:lvlJc w:val="left"/>
      <w:pPr>
        <w:ind w:left="5627" w:hanging="360"/>
      </w:pPr>
    </w:lvl>
    <w:lvl w:ilvl="7" w:tplc="04130019" w:tentative="1">
      <w:start w:val="1"/>
      <w:numFmt w:val="lowerLetter"/>
      <w:lvlText w:val="%8."/>
      <w:lvlJc w:val="left"/>
      <w:pPr>
        <w:ind w:left="6347" w:hanging="360"/>
      </w:pPr>
    </w:lvl>
    <w:lvl w:ilvl="8" w:tplc="0413001B" w:tentative="1">
      <w:start w:val="1"/>
      <w:numFmt w:val="lowerRoman"/>
      <w:lvlText w:val="%9."/>
      <w:lvlJc w:val="right"/>
      <w:pPr>
        <w:ind w:left="7067" w:hanging="180"/>
      </w:pPr>
    </w:lvl>
  </w:abstractNum>
  <w:abstractNum w:abstractNumId="14" w15:restartNumberingAfterBreak="0">
    <w:nsid w:val="2D2635B4"/>
    <w:multiLevelType w:val="multilevel"/>
    <w:tmpl w:val="19424EE4"/>
    <w:styleLink w:val="Huisstijl-Lijst"/>
    <w:lvl w:ilvl="0">
      <w:start w:val="1"/>
      <w:numFmt w:val="decimal"/>
      <w:lvlRestart w:val="0"/>
      <w:pStyle w:val="List"/>
      <w:lvlText w:val="%1"/>
      <w:lvlJc w:val="left"/>
      <w:pPr>
        <w:ind w:left="340" w:hanging="340"/>
      </w:pPr>
      <w:rPr>
        <w:rFonts w:hint="default"/>
      </w:rPr>
    </w:lvl>
    <w:lvl w:ilvl="1">
      <w:start w:val="1"/>
      <w:numFmt w:val="lowerLetter"/>
      <w:lvlText w:val="%2"/>
      <w:lvlJc w:val="left"/>
      <w:pPr>
        <w:ind w:left="680" w:hanging="340"/>
      </w:pPr>
      <w:rPr>
        <w:rFonts w:hint="default"/>
      </w:rPr>
    </w:lvl>
    <w:lvl w:ilvl="2">
      <w:start w:val="1"/>
      <w:numFmt w:val="lowerRoman"/>
      <w:lvlText w:val="%3"/>
      <w:lvlJc w:val="left"/>
      <w:pPr>
        <w:ind w:left="1020" w:hanging="340"/>
      </w:pPr>
      <w:rPr>
        <w:rFonts w:hint="default"/>
      </w:rPr>
    </w:lvl>
    <w:lvl w:ilvl="3">
      <w:start w:val="1"/>
      <w:numFmt w:val="upperRoman"/>
      <w:lvlText w:val="%4"/>
      <w:lvlJc w:val="left"/>
      <w:pPr>
        <w:ind w:left="1360" w:hanging="340"/>
      </w:pPr>
      <w:rPr>
        <w:rFonts w:hint="default"/>
      </w:rPr>
    </w:lvl>
    <w:lvl w:ilvl="4">
      <w:start w:val="1"/>
      <w:numFmt w:val="none"/>
      <w:suff w:val="nothing"/>
      <w:lvlText w:val=""/>
      <w:lvlJc w:val="left"/>
      <w:pPr>
        <w:ind w:left="1700" w:hanging="340"/>
      </w:pPr>
      <w:rPr>
        <w:rFonts w:hint="default"/>
      </w:rPr>
    </w:lvl>
    <w:lvl w:ilvl="5">
      <w:start w:val="1"/>
      <w:numFmt w:val="none"/>
      <w:suff w:val="nothing"/>
      <w:lvlText w:val=""/>
      <w:lvlJc w:val="left"/>
      <w:pPr>
        <w:ind w:left="2040" w:hanging="340"/>
      </w:pPr>
      <w:rPr>
        <w:rFonts w:hint="default"/>
      </w:rPr>
    </w:lvl>
    <w:lvl w:ilvl="6">
      <w:start w:val="1"/>
      <w:numFmt w:val="none"/>
      <w:suff w:val="nothing"/>
      <w:lvlText w:val=""/>
      <w:lvlJc w:val="left"/>
      <w:pPr>
        <w:ind w:left="2380" w:hanging="340"/>
      </w:pPr>
      <w:rPr>
        <w:rFonts w:hint="default"/>
      </w:rPr>
    </w:lvl>
    <w:lvl w:ilvl="7">
      <w:start w:val="1"/>
      <w:numFmt w:val="none"/>
      <w:suff w:val="nothing"/>
      <w:lvlText w:val=""/>
      <w:lvlJc w:val="left"/>
      <w:pPr>
        <w:ind w:left="2720" w:hanging="340"/>
      </w:pPr>
      <w:rPr>
        <w:rFonts w:hint="default"/>
      </w:rPr>
    </w:lvl>
    <w:lvl w:ilvl="8">
      <w:start w:val="1"/>
      <w:numFmt w:val="none"/>
      <w:suff w:val="nothing"/>
      <w:lvlText w:val=""/>
      <w:lvlJc w:val="left"/>
      <w:pPr>
        <w:ind w:left="3060" w:hanging="340"/>
      </w:pPr>
      <w:rPr>
        <w:rFonts w:hint="default"/>
      </w:rPr>
    </w:lvl>
  </w:abstractNum>
  <w:abstractNum w:abstractNumId="15" w15:restartNumberingAfterBreak="0">
    <w:nsid w:val="2F1335C9"/>
    <w:multiLevelType w:val="hybridMultilevel"/>
    <w:tmpl w:val="CFFA221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08E6792"/>
    <w:multiLevelType w:val="hybridMultilevel"/>
    <w:tmpl w:val="5BF06BB2"/>
    <w:lvl w:ilvl="0" w:tplc="2A323C5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4D2450"/>
    <w:multiLevelType w:val="hybridMultilevel"/>
    <w:tmpl w:val="FA8C5950"/>
    <w:lvl w:ilvl="0" w:tplc="04130017">
      <w:start w:val="1"/>
      <w:numFmt w:val="lowerLetter"/>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8" w15:restartNumberingAfterBreak="0">
    <w:nsid w:val="429042DB"/>
    <w:multiLevelType w:val="hybridMultilevel"/>
    <w:tmpl w:val="F9A0FCF0"/>
    <w:lvl w:ilvl="0" w:tplc="04130019">
      <w:start w:val="1"/>
      <w:numFmt w:val="lowerLetter"/>
      <w:lvlText w:val="%1."/>
      <w:lvlJc w:val="left"/>
      <w:pPr>
        <w:ind w:left="1307" w:hanging="360"/>
      </w:pPr>
    </w:lvl>
    <w:lvl w:ilvl="1" w:tplc="04130019" w:tentative="1">
      <w:start w:val="1"/>
      <w:numFmt w:val="lowerLetter"/>
      <w:lvlText w:val="%2."/>
      <w:lvlJc w:val="left"/>
      <w:pPr>
        <w:ind w:left="2027" w:hanging="360"/>
      </w:pPr>
    </w:lvl>
    <w:lvl w:ilvl="2" w:tplc="0413001B" w:tentative="1">
      <w:start w:val="1"/>
      <w:numFmt w:val="lowerRoman"/>
      <w:lvlText w:val="%3."/>
      <w:lvlJc w:val="right"/>
      <w:pPr>
        <w:ind w:left="2747" w:hanging="180"/>
      </w:pPr>
    </w:lvl>
    <w:lvl w:ilvl="3" w:tplc="0413000F" w:tentative="1">
      <w:start w:val="1"/>
      <w:numFmt w:val="decimal"/>
      <w:lvlText w:val="%4."/>
      <w:lvlJc w:val="left"/>
      <w:pPr>
        <w:ind w:left="3467" w:hanging="360"/>
      </w:pPr>
    </w:lvl>
    <w:lvl w:ilvl="4" w:tplc="04130019" w:tentative="1">
      <w:start w:val="1"/>
      <w:numFmt w:val="lowerLetter"/>
      <w:lvlText w:val="%5."/>
      <w:lvlJc w:val="left"/>
      <w:pPr>
        <w:ind w:left="4187" w:hanging="360"/>
      </w:pPr>
    </w:lvl>
    <w:lvl w:ilvl="5" w:tplc="0413001B" w:tentative="1">
      <w:start w:val="1"/>
      <w:numFmt w:val="lowerRoman"/>
      <w:lvlText w:val="%6."/>
      <w:lvlJc w:val="right"/>
      <w:pPr>
        <w:ind w:left="4907" w:hanging="180"/>
      </w:pPr>
    </w:lvl>
    <w:lvl w:ilvl="6" w:tplc="0413000F" w:tentative="1">
      <w:start w:val="1"/>
      <w:numFmt w:val="decimal"/>
      <w:lvlText w:val="%7."/>
      <w:lvlJc w:val="left"/>
      <w:pPr>
        <w:ind w:left="5627" w:hanging="360"/>
      </w:pPr>
    </w:lvl>
    <w:lvl w:ilvl="7" w:tplc="04130019" w:tentative="1">
      <w:start w:val="1"/>
      <w:numFmt w:val="lowerLetter"/>
      <w:lvlText w:val="%8."/>
      <w:lvlJc w:val="left"/>
      <w:pPr>
        <w:ind w:left="6347" w:hanging="360"/>
      </w:pPr>
    </w:lvl>
    <w:lvl w:ilvl="8" w:tplc="0413001B" w:tentative="1">
      <w:start w:val="1"/>
      <w:numFmt w:val="lowerRoman"/>
      <w:lvlText w:val="%9."/>
      <w:lvlJc w:val="right"/>
      <w:pPr>
        <w:ind w:left="7067" w:hanging="180"/>
      </w:pPr>
    </w:lvl>
  </w:abstractNum>
  <w:abstractNum w:abstractNumId="19" w15:restartNumberingAfterBreak="0">
    <w:nsid w:val="454F37B4"/>
    <w:multiLevelType w:val="singleLevel"/>
    <w:tmpl w:val="6D64F8EE"/>
    <w:lvl w:ilvl="0">
      <w:start w:val="1"/>
      <w:numFmt w:val="bullet"/>
      <w:lvlText w:val="•"/>
      <w:lvlJc w:val="left"/>
      <w:pPr>
        <w:tabs>
          <w:tab w:val="num" w:pos="510"/>
        </w:tabs>
        <w:ind w:left="227" w:hanging="227"/>
      </w:pPr>
      <w:rPr>
        <w:rFonts w:ascii="Arial" w:hAnsi="Arial" w:hint="default"/>
      </w:rPr>
    </w:lvl>
  </w:abstractNum>
  <w:abstractNum w:abstractNumId="20" w15:restartNumberingAfterBreak="0">
    <w:nsid w:val="486520F2"/>
    <w:multiLevelType w:val="hybridMultilevel"/>
    <w:tmpl w:val="131A0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E13F50"/>
    <w:multiLevelType w:val="multilevel"/>
    <w:tmpl w:val="A04AE4CA"/>
    <w:name w:val="Deltares_Numbering"/>
    <w:lvl w:ilvl="0">
      <w:start w:val="1"/>
      <w:numFmt w:val="decimal"/>
      <w:lvlText w:val="%1"/>
      <w:lvlJc w:val="right"/>
      <w:pPr>
        <w:tabs>
          <w:tab w:val="num" w:pos="0"/>
        </w:tabs>
        <w:ind w:left="0" w:hanging="255"/>
      </w:pPr>
      <w:rPr>
        <w:rFonts w:hint="default"/>
      </w:rPr>
    </w:lvl>
    <w:lvl w:ilvl="1">
      <w:start w:val="1"/>
      <w:numFmt w:val="decimal"/>
      <w:lvlText w:val="%1.%2"/>
      <w:lvlJc w:val="right"/>
      <w:pPr>
        <w:tabs>
          <w:tab w:val="num" w:pos="0"/>
        </w:tabs>
        <w:ind w:left="0" w:hanging="255"/>
      </w:pPr>
      <w:rPr>
        <w:rFonts w:hint="default"/>
      </w:rPr>
    </w:lvl>
    <w:lvl w:ilvl="2">
      <w:start w:val="1"/>
      <w:numFmt w:val="decimal"/>
      <w:lvlText w:val="%1.%2.%3"/>
      <w:lvlJc w:val="right"/>
      <w:pPr>
        <w:tabs>
          <w:tab w:val="num" w:pos="0"/>
        </w:tabs>
        <w:ind w:left="0" w:hanging="255"/>
      </w:pPr>
      <w:rPr>
        <w:rFonts w:hint="default"/>
      </w:rPr>
    </w:lvl>
    <w:lvl w:ilvl="3">
      <w:start w:val="1"/>
      <w:numFmt w:val="decimal"/>
      <w:lvlText w:val="%1.%2.%3.%4"/>
      <w:lvlJc w:val="right"/>
      <w:pPr>
        <w:tabs>
          <w:tab w:val="num" w:pos="0"/>
        </w:tabs>
        <w:ind w:left="0" w:hanging="255"/>
      </w:pPr>
      <w:rPr>
        <w:rFonts w:hint="default"/>
      </w:rPr>
    </w:lvl>
    <w:lvl w:ilvl="4">
      <w:start w:val="1"/>
      <w:numFmt w:val="none"/>
      <w:lvlText w:val="%1.%2.%3.%4.%5"/>
      <w:lvlJc w:val="right"/>
      <w:pPr>
        <w:tabs>
          <w:tab w:val="num" w:pos="0"/>
        </w:tabs>
        <w:ind w:left="0" w:hanging="255"/>
      </w:pPr>
      <w:rPr>
        <w:rFonts w:hint="default"/>
      </w:rPr>
    </w:lvl>
    <w:lvl w:ilvl="5">
      <w:start w:val="1"/>
      <w:numFmt w:val="upperLetter"/>
      <w:lvlRestart w:val="1"/>
      <w:lvlText w:val="%6"/>
      <w:lvlJc w:val="right"/>
      <w:pPr>
        <w:tabs>
          <w:tab w:val="num" w:pos="0"/>
        </w:tabs>
        <w:ind w:left="0" w:hanging="255"/>
      </w:pPr>
      <w:rPr>
        <w:rFonts w:hint="default"/>
      </w:rPr>
    </w:lvl>
    <w:lvl w:ilvl="6">
      <w:start w:val="1"/>
      <w:numFmt w:val="decimal"/>
      <w:lvlText w:val="%6.%7"/>
      <w:lvlJc w:val="right"/>
      <w:pPr>
        <w:tabs>
          <w:tab w:val="num" w:pos="0"/>
        </w:tabs>
        <w:ind w:left="0" w:hanging="255"/>
      </w:pPr>
      <w:rPr>
        <w:rFonts w:hint="default"/>
      </w:rPr>
    </w:lvl>
    <w:lvl w:ilvl="7">
      <w:start w:val="1"/>
      <w:numFmt w:val="decimal"/>
      <w:lvlText w:val="%6.%7.%8"/>
      <w:lvlJc w:val="right"/>
      <w:pPr>
        <w:tabs>
          <w:tab w:val="num" w:pos="0"/>
        </w:tabs>
        <w:ind w:left="0" w:hanging="255"/>
      </w:pPr>
      <w:rPr>
        <w:rFonts w:hint="default"/>
      </w:rPr>
    </w:lvl>
    <w:lvl w:ilvl="8">
      <w:start w:val="1"/>
      <w:numFmt w:val="decimal"/>
      <w:lvlText w:val="%6.%7.%8.%9"/>
      <w:lvlJc w:val="right"/>
      <w:pPr>
        <w:tabs>
          <w:tab w:val="num" w:pos="0"/>
        </w:tabs>
        <w:ind w:left="0" w:hanging="255"/>
      </w:pPr>
      <w:rPr>
        <w:rFonts w:hint="default"/>
      </w:rPr>
    </w:lvl>
  </w:abstractNum>
  <w:abstractNum w:abstractNumId="22" w15:restartNumberingAfterBreak="0">
    <w:nsid w:val="5C11327B"/>
    <w:multiLevelType w:val="hybridMultilevel"/>
    <w:tmpl w:val="877E6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8E192F"/>
    <w:multiLevelType w:val="hybridMultilevel"/>
    <w:tmpl w:val="B75E1220"/>
    <w:lvl w:ilvl="0" w:tplc="0413000F">
      <w:start w:val="1"/>
      <w:numFmt w:val="decimal"/>
      <w:lvlText w:val="%1."/>
      <w:lvlJc w:val="left"/>
      <w:pPr>
        <w:ind w:left="587" w:hanging="360"/>
      </w:pPr>
    </w:lvl>
    <w:lvl w:ilvl="1" w:tplc="04130019">
      <w:start w:val="1"/>
      <w:numFmt w:val="lowerLetter"/>
      <w:lvlText w:val="%2."/>
      <w:lvlJc w:val="left"/>
      <w:pPr>
        <w:ind w:left="1307" w:hanging="360"/>
      </w:pPr>
    </w:lvl>
    <w:lvl w:ilvl="2" w:tplc="0413001B">
      <w:start w:val="1"/>
      <w:numFmt w:val="lowerRoman"/>
      <w:lvlText w:val="%3."/>
      <w:lvlJc w:val="right"/>
      <w:pPr>
        <w:ind w:left="2027" w:hanging="180"/>
      </w:pPr>
    </w:lvl>
    <w:lvl w:ilvl="3" w:tplc="0413000F">
      <w:start w:val="1"/>
      <w:numFmt w:val="decimal"/>
      <w:lvlText w:val="%4."/>
      <w:lvlJc w:val="left"/>
      <w:pPr>
        <w:ind w:left="2747" w:hanging="360"/>
      </w:pPr>
    </w:lvl>
    <w:lvl w:ilvl="4" w:tplc="04130019">
      <w:start w:val="1"/>
      <w:numFmt w:val="lowerLetter"/>
      <w:lvlText w:val="%5."/>
      <w:lvlJc w:val="left"/>
      <w:pPr>
        <w:ind w:left="3467" w:hanging="360"/>
      </w:pPr>
    </w:lvl>
    <w:lvl w:ilvl="5" w:tplc="0413001B">
      <w:start w:val="1"/>
      <w:numFmt w:val="lowerRoman"/>
      <w:lvlText w:val="%6."/>
      <w:lvlJc w:val="right"/>
      <w:pPr>
        <w:ind w:left="4187" w:hanging="180"/>
      </w:pPr>
    </w:lvl>
    <w:lvl w:ilvl="6" w:tplc="0413000F">
      <w:start w:val="1"/>
      <w:numFmt w:val="decimal"/>
      <w:lvlText w:val="%7."/>
      <w:lvlJc w:val="left"/>
      <w:pPr>
        <w:ind w:left="4907" w:hanging="360"/>
      </w:pPr>
    </w:lvl>
    <w:lvl w:ilvl="7" w:tplc="04130019">
      <w:start w:val="1"/>
      <w:numFmt w:val="lowerLetter"/>
      <w:lvlText w:val="%8."/>
      <w:lvlJc w:val="left"/>
      <w:pPr>
        <w:ind w:left="5627" w:hanging="360"/>
      </w:pPr>
    </w:lvl>
    <w:lvl w:ilvl="8" w:tplc="0413001B">
      <w:start w:val="1"/>
      <w:numFmt w:val="lowerRoman"/>
      <w:lvlText w:val="%9."/>
      <w:lvlJc w:val="right"/>
      <w:pPr>
        <w:ind w:left="6347" w:hanging="180"/>
      </w:pPr>
    </w:lvl>
  </w:abstractNum>
  <w:abstractNum w:abstractNumId="24" w15:restartNumberingAfterBreak="0">
    <w:nsid w:val="7E460B92"/>
    <w:multiLevelType w:val="hybridMultilevel"/>
    <w:tmpl w:val="412ED586"/>
    <w:lvl w:ilvl="0" w:tplc="04ACBC72">
      <w:start w:val="1"/>
      <w:numFmt w:val="bullet"/>
      <w:pStyle w:val="ListBullet3"/>
      <w:lvlText w:val="•"/>
      <w:lvlJc w:val="left"/>
      <w:pPr>
        <w:ind w:left="1400" w:hanging="360"/>
      </w:pPr>
      <w:rPr>
        <w:rFonts w:ascii="Arial" w:hAnsi="Arial" w:hint="default"/>
      </w:rPr>
    </w:lvl>
    <w:lvl w:ilvl="1" w:tplc="04130003" w:tentative="1">
      <w:start w:val="1"/>
      <w:numFmt w:val="bullet"/>
      <w:lvlText w:val="o"/>
      <w:lvlJc w:val="left"/>
      <w:pPr>
        <w:ind w:left="2120" w:hanging="360"/>
      </w:pPr>
      <w:rPr>
        <w:rFonts w:ascii="Courier New" w:hAnsi="Courier New" w:cs="Courier New" w:hint="default"/>
      </w:rPr>
    </w:lvl>
    <w:lvl w:ilvl="2" w:tplc="04130005" w:tentative="1">
      <w:start w:val="1"/>
      <w:numFmt w:val="bullet"/>
      <w:lvlText w:val=""/>
      <w:lvlJc w:val="left"/>
      <w:pPr>
        <w:ind w:left="2840" w:hanging="360"/>
      </w:pPr>
      <w:rPr>
        <w:rFonts w:ascii="Wingdings" w:hAnsi="Wingdings" w:hint="default"/>
      </w:rPr>
    </w:lvl>
    <w:lvl w:ilvl="3" w:tplc="04130001" w:tentative="1">
      <w:start w:val="1"/>
      <w:numFmt w:val="bullet"/>
      <w:lvlText w:val=""/>
      <w:lvlJc w:val="left"/>
      <w:pPr>
        <w:ind w:left="3560" w:hanging="360"/>
      </w:pPr>
      <w:rPr>
        <w:rFonts w:ascii="Symbol" w:hAnsi="Symbol" w:hint="default"/>
      </w:rPr>
    </w:lvl>
    <w:lvl w:ilvl="4" w:tplc="04130003" w:tentative="1">
      <w:start w:val="1"/>
      <w:numFmt w:val="bullet"/>
      <w:lvlText w:val="o"/>
      <w:lvlJc w:val="left"/>
      <w:pPr>
        <w:ind w:left="4280" w:hanging="360"/>
      </w:pPr>
      <w:rPr>
        <w:rFonts w:ascii="Courier New" w:hAnsi="Courier New" w:cs="Courier New" w:hint="default"/>
      </w:rPr>
    </w:lvl>
    <w:lvl w:ilvl="5" w:tplc="04130005" w:tentative="1">
      <w:start w:val="1"/>
      <w:numFmt w:val="bullet"/>
      <w:lvlText w:val=""/>
      <w:lvlJc w:val="left"/>
      <w:pPr>
        <w:ind w:left="5000" w:hanging="360"/>
      </w:pPr>
      <w:rPr>
        <w:rFonts w:ascii="Wingdings" w:hAnsi="Wingdings" w:hint="default"/>
      </w:rPr>
    </w:lvl>
    <w:lvl w:ilvl="6" w:tplc="04130001" w:tentative="1">
      <w:start w:val="1"/>
      <w:numFmt w:val="bullet"/>
      <w:lvlText w:val=""/>
      <w:lvlJc w:val="left"/>
      <w:pPr>
        <w:ind w:left="5720" w:hanging="360"/>
      </w:pPr>
      <w:rPr>
        <w:rFonts w:ascii="Symbol" w:hAnsi="Symbol" w:hint="default"/>
      </w:rPr>
    </w:lvl>
    <w:lvl w:ilvl="7" w:tplc="04130003" w:tentative="1">
      <w:start w:val="1"/>
      <w:numFmt w:val="bullet"/>
      <w:lvlText w:val="o"/>
      <w:lvlJc w:val="left"/>
      <w:pPr>
        <w:ind w:left="6440" w:hanging="360"/>
      </w:pPr>
      <w:rPr>
        <w:rFonts w:ascii="Courier New" w:hAnsi="Courier New" w:cs="Courier New" w:hint="default"/>
      </w:rPr>
    </w:lvl>
    <w:lvl w:ilvl="8" w:tplc="04130005" w:tentative="1">
      <w:start w:val="1"/>
      <w:numFmt w:val="bullet"/>
      <w:lvlText w:val=""/>
      <w:lvlJc w:val="left"/>
      <w:pPr>
        <w:ind w:left="7160" w:hanging="360"/>
      </w:pPr>
      <w:rPr>
        <w:rFonts w:ascii="Wingdings" w:hAnsi="Wingdings" w:hint="default"/>
      </w:rPr>
    </w:lvl>
  </w:abstractNum>
  <w:abstractNum w:abstractNumId="25" w15:restartNumberingAfterBreak="0">
    <w:nsid w:val="7FE242E9"/>
    <w:multiLevelType w:val="hybridMultilevel"/>
    <w:tmpl w:val="41D03B88"/>
    <w:lvl w:ilvl="0" w:tplc="FA38DF0E">
      <w:start w:val="1"/>
      <w:numFmt w:val="bullet"/>
      <w:lvlText w:val="•"/>
      <w:lvlJc w:val="left"/>
      <w:pPr>
        <w:ind w:left="227" w:hanging="227"/>
      </w:pPr>
      <w:rPr>
        <w:rFonts w:ascii="Arial" w:hAnsi="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7"/>
  </w:num>
  <w:num w:numId="4">
    <w:abstractNumId w:val="12"/>
  </w:num>
  <w:num w:numId="5">
    <w:abstractNumId w:val="6"/>
  </w:num>
  <w:num w:numId="6">
    <w:abstractNumId w:val="5"/>
  </w:num>
  <w:num w:numId="7">
    <w:abstractNumId w:val="19"/>
  </w:num>
  <w:num w:numId="8">
    <w:abstractNumId w:val="25"/>
  </w:num>
  <w:num w:numId="9">
    <w:abstractNumId w:val="4"/>
  </w:num>
  <w:num w:numId="10">
    <w:abstractNumId w:val="14"/>
  </w:num>
  <w:num w:numId="11">
    <w:abstractNumId w:val="8"/>
  </w:num>
  <w:num w:numId="12">
    <w:abstractNumId w:val="11"/>
  </w:num>
  <w:num w:numId="13">
    <w:abstractNumId w:val="14"/>
  </w:num>
  <w:num w:numId="14">
    <w:abstractNumId w:val="11"/>
  </w:num>
  <w:num w:numId="15">
    <w:abstractNumId w:val="8"/>
  </w:num>
  <w:num w:numId="16">
    <w:abstractNumId w:val="14"/>
  </w:num>
  <w:num w:numId="17">
    <w:abstractNumId w:val="11"/>
  </w:num>
  <w:num w:numId="18">
    <w:abstractNumId w:val="10"/>
  </w:num>
  <w:num w:numId="19">
    <w:abstractNumId w:val="24"/>
  </w:num>
  <w:num w:numId="20">
    <w:abstractNumId w:val="8"/>
  </w:num>
  <w:num w:numId="21">
    <w:abstractNumId w:val="6"/>
  </w:num>
  <w:num w:numId="22">
    <w:abstractNumId w:val="3"/>
  </w:num>
  <w:num w:numId="23">
    <w:abstractNumId w:val="2"/>
  </w:num>
  <w:num w:numId="24">
    <w:abstractNumId w:val="1"/>
  </w:num>
  <w:num w:numId="25">
    <w:abstractNumId w:val="0"/>
  </w:num>
  <w:num w:numId="26">
    <w:abstractNumId w:val="14"/>
  </w:num>
  <w:num w:numId="27">
    <w:abstractNumId w:val="8"/>
  </w:num>
  <w:num w:numId="28">
    <w:abstractNumId w:val="11"/>
  </w:num>
  <w:num w:numId="29">
    <w:abstractNumId w:val="14"/>
  </w:num>
  <w:num w:numId="30">
    <w:abstractNumId w:val="11"/>
  </w:num>
  <w:num w:numId="31">
    <w:abstractNumId w:val="8"/>
  </w:num>
  <w:num w:numId="32">
    <w:abstractNumId w:val="14"/>
  </w:num>
  <w:num w:numId="33">
    <w:abstractNumId w:val="8"/>
  </w:num>
  <w:num w:numId="34">
    <w:abstractNumId w:val="11"/>
  </w:num>
  <w:num w:numId="35">
    <w:abstractNumId w:val="14"/>
  </w:num>
  <w:num w:numId="36">
    <w:abstractNumId w:val="11"/>
  </w:num>
  <w:num w:numId="37">
    <w:abstractNumId w:val="8"/>
  </w:num>
  <w:num w:numId="38">
    <w:abstractNumId w:val="21"/>
  </w:num>
  <w:num w:numId="39">
    <w:abstractNumId w:val="15"/>
  </w:num>
  <w:num w:numId="40">
    <w:abstractNumId w:val="16"/>
  </w:num>
  <w:num w:numId="41">
    <w:abstractNumId w:val="22"/>
  </w:num>
  <w:num w:numId="42">
    <w:abstractNumId w:val="20"/>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7"/>
  </w:num>
  <w:num w:numId="45">
    <w:abstractNumId w:val="9"/>
  </w:num>
  <w:num w:numId="46">
    <w:abstractNumId w:val="23"/>
  </w:num>
  <w:num w:numId="47">
    <w:abstractNumId w:val="18"/>
  </w:num>
  <w:num w:numId="48">
    <w:abstractNumId w:val="13"/>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leen, Niek van der (WVL)">
    <w15:presenceInfo w15:providerId="AD" w15:userId="S-1-5-21-1046319769-833967741-3563887046-391773"/>
  </w15:person>
  <w15:person w15:author="Lammersen, Rita (WVL)">
    <w15:presenceInfo w15:providerId="AD" w15:userId="S-1-5-21-1046319769-833967741-3563887046-1688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27"/>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BijAfsluitenOpslagSysteemBijwerken" w:val="1"/>
    <w:docVar w:name="_AanmaakDatum" w:val="02-11-2021"/>
    <w:docVar w:name="_AanmaakGebruiker" w:val="hegnauer"/>
    <w:docVar w:name="_KlantCode" w:val="Deltares"/>
    <w:docVar w:name="_Versie" w:val="2018.1.11"/>
    <w:docVar w:name="Aanwezige" w:val="RelID_22166"/>
    <w:docVar w:name="Afdeling" w:val="HYD"/>
    <w:docVar w:name="AfdelingID" w:val="41"/>
    <w:docVar w:name="Auteur" w:val="RPKeyID_73747"/>
    <w:docVar w:name="Auteur_PrintValue" w:val="Mark Hegnauer"/>
    <w:docVar w:name="Bedrijf" w:val="Deltares"/>
    <w:docVar w:name="BedrijfID" w:val="7"/>
    <w:docVar w:name="BedrijfStatutair" w:val="Stichting Deltares"/>
    <w:docVar w:name="Beveilig" w:val="0"/>
    <w:docVar w:name="BeveiligingsniveauID" w:val="13"/>
    <w:docVar w:name="BeveiligingsniveauID_PrintValue" w:val="Geen"/>
    <w:docVar w:name="Contactpersoon" w:val="hegnauer"/>
    <w:docVar w:name="ContactpersoonID" w:val="2410"/>
    <w:docVar w:name="ContactpersoonVoluit" w:val="Mark Hegnauer"/>
    <w:docVar w:name="Datum" w:val="02-11-2021"/>
    <w:docVar w:name="Datum_PrintValue" w:val="2 november 2021"/>
    <w:docVar w:name="DocID" w:val="9d501b3b-5db7-4720-bc2f-6b9129d2d413"/>
    <w:docVar w:name="DocIsReadOnly" w:val="0"/>
    <w:docVar w:name="DocRootDocID" w:val="9d501b3b-5db7-4720-bc2f-6b9129d2d413"/>
    <w:docVar w:name="DocStatusID" w:val="4"/>
    <w:docVar w:name="DocStatusID_PrintValue" w:val="Concept"/>
    <w:docVar w:name="DocumentInfoXML" w:val="&lt;?xml version=&quot;1.0&quot;?&gt;_x000d__x000a_&lt;DocumentInfo xmlns:xsd=&quot;http://www.w3.org/2001/XMLSchema&quot; xmlns:xsi=&quot;http://www.w3.org/2001/XMLSchema-instance&quot; Action=&quot;Create&quot; Mode=&quot;New&quot; Version=&quot;1.0&quot; SilentMode=&quot;Off&quot;&gt;_x000d__x000a__x0009_&lt;RegistrationProfile&gt;_x000d__x000a__x0009__x0009_&lt;ID&gt;8b319bb4-efa6-46e9-a658-9cdce219b570&lt;/ID&gt;_x000d__x000a__x0009__x0009_&lt;Name&gt;Rapport&lt;/Name&gt;_x000d__x000a__x0009_&lt;/RegistrationProfile&gt;_x000d__x000a__x0009_&lt;Template&gt;_x000d__x000a__x0009__x0009_&lt;ID&gt;cd05f559-5836-4850-9120-25b250875eb3&lt;/ID&gt;_x000d__x000a__x0009__x0009_&lt;Name&gt;Rapport&lt;/Name&gt;_x000d__x000a__x0009_&lt;/Template&gt;_x000d__x000a__x0009_&lt;Bookmarks&gt;_x000d__x000a__x0009__x0009_&lt;Bookmark&gt;_x000d__x000a__x0009__x0009__x0009_&lt;ID&gt;efbc07c7-fcb8-422b-b8d0-bd7e990ff542&lt;/ID&gt;_x000d__x000a__x0009__x0009__x0009_&lt;Name&gt;bmBegin&lt;/Name&gt;_x000d__x000a__x0009__x0009__x0009_&lt;Style/&gt;_x000d__x000a__x0009__x0009__x0009_&lt;BookmarkFields&gt;_x000d__x000a__x0009__x0009__x0009__x0009_&lt;BookmarkField&gt;_x000d__x000a__x0009__x0009__x0009__x0009__x0009_&lt;ID&gt;43227ffc-8bf3-4841-bc27-ce22b305e60f&lt;/ID&gt;_x000d__x000a__x0009__x0009__x0009__x0009__x0009_&lt;DocumentVeldID&gt;877a72ce-ee05-4d1d-87b6-42a01167b917&lt;/DocumentVeldID&gt;_x000d__x000a__x0009__x0009__x0009__x0009__x0009_&lt;StyleValue/&gt;_x000d__x000a__x0009__x0009__x0009__x0009__x0009_&lt;TextBeforeValue/&gt;_x000d__x000a__x0009__x0009__x0009__x0009__x0009_&lt;PrintValue&gt;&lt;![CDATA[Rapport NL.xml]]&gt;&lt;/PrintValue&gt;_x000d__x000a__x0009__x0009__x0009__x0009__x0009_&lt;TextAfterValue/&gt;_x000d__x000a__x0009__x0009__x0009__x0009__x0009_&lt;Type ID=&quot;17&quot;&gt;TextBlock&lt;/Type&gt;_x000d__x000a__x0009__x0009__x0009__x0009__x0009_&lt;Options&gt;_x000d__x000a__x0009__x0009__x0009__x0009__x0009__x0009_&lt;Option Name=&quot;Folder&quot;&gt;\\homestore.directory.intra\winhomes\Applications\DigiOffice\DEL\Programs\WhiteOffice\Blokken\Rapport\NL&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bb8d098c-1b7a-451c-90f6-1d40b62597da&lt;/ID&gt;_x000d__x000a__x0009__x0009__x0009_&lt;Name&gt;bmLogo&lt;/Name&gt;_x000d__x000a__x0009__x0009__x0009_&lt;Style/&gt;_x000d__x000a__x0009__x0009__x0009_&lt;BookmarkFields&gt;_x000d__x000a__x0009__x0009__x0009__x0009_&lt;BookmarkField&gt;_x000d__x000a__x0009__x0009__x0009__x0009__x0009_&lt;ID&gt;15664189-7fcb-45d4-9140-05cd82a6f948&lt;/ID&gt;_x000d__x000a__x0009__x0009__x0009__x0009__x0009_&lt;StyleValue/&gt;_x000d__x000a__x0009__x0009__x0009__x0009__x0009_&lt;TextBeforeValue/&gt;_x000d__x000a__x0009__x0009__x0009__x0009__x0009_&lt;PrintValue&gt;&lt;![CDATA[\\homestore.directory.intra\winhomes\Applications\DigiOffice\DEL\Programs\WhiteOffice\Logo\Print\Deltares.png]]&gt;&lt;/PrintValue&gt;_x000d__x000a__x0009__x0009__x0009__x0009__x0009_&lt;TextAfterValue/&gt;_x000d__x000a__x0009__x0009__x0009__x0009__x0009_&lt;Type ID=&quot;4&quot;&gt;Logo&lt;/Type&gt;_x000d__x000a__x0009__x0009__x0009__x0009__x0009_&lt;Options&gt;_x000d__x000a__x0009__x0009__x0009__x0009__x0009__x0009_&lt;Option Name=&quot;NavigateToUrl&quot;/&gt;_x000d__x000a__x0009__x0009__x0009__x0009__x0009__x0009_&lt;Option Name=&quot;Width&quot;&gt;0&lt;/Option&gt;_x000d__x000a__x0009__x0009__x0009__x0009__x0009__x0009_&lt;Option Name=&quot;Height&quot;&gt;0&lt;/Option&gt;_x000d__x000a__x0009__x0009__x0009__x0009__x0009__x0009_&lt;Option Name=&quot;BestandKleur&quot;&gt;\\homestore.directory.intra\winhomes\Applications\DigiOffice\DEL\Programs\WhiteOffice\Logo\Print\Deltares.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2a577f88-bd68-42d1-8de7-9e4ff84824b8&lt;/ID&gt;_x000d__x000a__x0009__x0009__x0009_&lt;Name&gt;bmLogoVolgvel&lt;/Name&gt;_x000d__x000a__x0009__x0009__x0009_&lt;Style/&gt;_x000d__x000a__x0009__x0009__x0009_&lt;BookmarkFields&gt;_x000d__x000a__x0009__x0009__x0009__x0009_&lt;BookmarkField&gt;_x000d__x000a__x0009__x0009__x0009__x0009__x0009_&lt;ID&gt;70b57063-e36b-4476-a623-f7f554712fa6&lt;/ID&gt;_x000d__x000a__x0009__x0009__x0009__x0009__x0009_&lt;StyleValue/&gt;_x000d__x000a__x0009__x0009__x0009__x0009__x0009_&lt;TextBeforeValue/&gt;_x000d__x000a__x0009__x0009__x0009__x0009__x0009_&lt;PrintValue&gt;&lt;![CDATA[\\homestore.directory.intra\winhomes\Applications\DigiOffice\DEL\Programs\WhiteOffice\Logo\Print\Deltares_rapport.png]]&gt;&lt;/PrintValue&gt;_x000d__x000a__x0009__x0009__x0009__x0009__x0009_&lt;TextAfterValue/&gt;_x000d__x000a__x0009__x0009__x0009__x0009__x0009_&lt;Type ID=&quot;4&quot;&gt;Logo&lt;/Type&gt;_x000d__x000a__x0009__x0009__x0009__x0009__x0009_&lt;Options&gt;_x000d__x000a__x0009__x0009__x0009__x0009__x0009__x0009_&lt;Option Name=&quot;NavigateToUrl&quot;/&gt;_x000d__x000a__x0009__x0009__x0009__x0009__x0009__x0009_&lt;Option Name=&quot;Width&quot;&gt;0&lt;/Option&gt;_x000d__x000a__x0009__x0009__x0009__x0009__x0009__x0009_&lt;Option Name=&quot;Height&quot;&gt;0&lt;/Option&gt;_x000d__x000a__x0009__x0009__x0009__x0009__x0009__x0009_&lt;Option Name=&quot;BestandKleur&quot;&gt;\\homestore.directory.intra\winhomes\Applications\DigiOffice\DEL\Programs\WhiteOffice\Logo\Print\Deltares_rapport.png&lt;/Option&gt;_x000d__x000a__x0009__x0009__x0009__x0009__x0009_&lt;/Options&gt;_x000d__x000a__x0009__x0009__x0009__x0009_&lt;/BookmarkField&gt;_x000d__x000a__x0009__x0009__x0009_&lt;/BookmarkFields&gt;_x000d__x000a__x0009__x0009_&lt;/Bookmark&gt;_x000d__x000a__x0009__x0009_&lt;Bookmark&gt;_x000d__x000a__x0009__x0009__x0009_&lt;ID&gt;f974e0ff-e5f3-47b3-9c5b-4b09db36b856&lt;/ID&gt;_x000d__x000a__x0009__x0009__x0009_&lt;Name&gt;bmStatus1&lt;/Name&gt;_x000d__x000a__x0009__x0009__x0009_&lt;Style&gt;Huisstijl-Concept&lt;/Style&gt;_x000d__x000a__x0009__x0009__x0009_&lt;BookmarkFields&gt;_x000d__x000a__x0009__x0009__x0009__x0009_&lt;BookmarkField&gt;_x000d__x000a__x0009__x0009__x0009__x0009__x0009_&lt;ID&gt;441ec069-eda0-4b78-b4d4-e6b9c8f5bd51&lt;/ID&gt;_x000d__x000a__x0009__x0009__x0009__x0009__x0009_&lt;DocumentVeldID&gt;54ad812a-6d9a-43b4-a23d-efe57ee9dd5e&lt;/DocumentVeldID&gt;_x000d__x000a__x0009__x0009__x0009__x0009__x0009_&lt;StyleValue/&gt;_x000d__x000a__x0009__x0009__x0009__x0009__x0009_&lt;TextBeforeValue/&gt;_x000d__x000a__x0009__x0009__x0009__x0009__x0009_&lt;PrintValue&gt;&lt;![CDATA[concept]]&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e931ec03-8153-4431-9d5d-9d9883c1032e&lt;/ID&gt;_x000d__x000a__x0009__x0009__x0009_&lt;Name&gt;bmStatus2&lt;/Name&gt;_x000d__x000a__x0009__x0009__x0009_&lt;Style/&gt;_x000d__x000a__x0009__x0009__x0009_&lt;BookmarkFields&gt;_x000d__x000a__x0009__x0009__x0009__x0009_&lt;BookmarkField&gt;_x000d__x000a__x0009__x0009__x0009__x0009__x0009_&lt;ID&gt;075129d8-4abc-4bb0-8739-31c116dd59d5&lt;/ID&gt;_x000d__x000a__x0009__x0009__x0009__x0009__x0009_&lt;DocumentVeldID&gt;54ad812a-6d9a-43b4-a23d-efe57ee9dd5e&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_x000d__x000a__x0009__x0009__x0009__x0009__x0009_&lt;TextBeforeValue/&gt;_x000d__x000a__x0009__x0009__x0009__x0009__x0009_&lt;PrintValue&gt;&lt;![CDATA[concep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9e1b26e8-fbd5-4222-9627-5998f295bce6&lt;/ID&gt;_x000d__x000a__x0009__x0009__x0009__x0009__x0009_&lt;StyleValue/&gt;_x000d__x000a__x0009__x0009__x0009__x0009__x0009_&lt;TextBeforeValue/&gt;_x000d__x000a__x0009__x0009__x0009__x0009__x0009_&lt;PrintValue&gt;&lt;![CDATA[Dit document is een concept en uitsluitend bedoeld voor discussiedoeleinden. Aan de inhoud van dit rapport kunnen noch door de opdrachtgever, noch door derden rechten worden ontleend.]]&gt;&lt;/PrintValue&gt;_x000d__x000a__x0009__x0009__x0009__x0009__x0009_&lt;TextAfterValue/&gt;_x000d__x000a__x0009__x0009__x0009__x0009__x0009_&lt;Type ID=&quot;2&quot;&gt;PlainText&lt;/Type&gt;_x000d__x000a__x0009__x0009__x0009__x0009_&lt;/BookmarkField&gt;_x000d__x000a__x0009__x0009__x0009_&lt;/BookmarkFields&gt;_x000d__x000a__x0009__x0009_&lt;/Bookmark&gt;_x000d__x000a__x0009__x0009_&lt;Bookmark&gt;_x000d__x000a__x0009__x0009__x0009_&lt;ID&gt;95b8ba3a-8d69-4f93-8294-a2e571126c1a&lt;/ID&gt;_x000d__x000a__x0009__x0009__x0009_&lt;Name&gt;bmTitel1&lt;/Name&gt;_x000d__x000a__x0009__x0009__x0009_&lt;Style/&gt;_x000d__x000a__x0009__x0009__x0009_&lt;BookmarkFields&gt;_x000d__x000a__x0009__x0009__x0009__x0009_&lt;BookmarkField&gt;_x000d__x000a__x0009__x0009__x0009__x0009__x0009_&lt;ID&gt;b56fdb2f-fdbf-463a-a82f-ddb827ffd230&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Huisstijl-Titel&lt;/StyleValue&gt;_x000d__x000a__x0009__x0009__x0009__x0009__x0009_&lt;TextBeforeValue/&gt;_x000d__x000a__x0009__x0009__x0009__x0009__x0009_&lt;PrintValue&gt;&lt;![CDATA[Generator of Rainfall and Discharge Extreme (GRADE) voor de Vecht]]&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0e0c517e-9e8b-4178-96f1-1f5dede1f3a3&lt;/ID&gt;_x000d__x000a__x0009__x0009__x0009_&lt;Name&gt;bmTitel2&lt;/Name&gt;_x000d__x000a__x0009__x0009__x0009_&lt;Style/&gt;_x000d__x000a__x0009__x0009__x0009_&lt;BookmarkFields&gt;_x000d__x000a__x0009__x0009__x0009__x0009_&lt;BookmarkField&gt;_x000d__x000a__x0009__x0009__x0009__x0009__x0009_&lt;ID&gt;50e054f5-f42b-45f0-bf84-28814c8173a4&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_x000d__x000a__x0009__x0009__x0009__x0009__x0009_&lt;TextBeforeValue&gt;&amp;lt;b&amp;gt;&lt;/TextBeforeValue&gt;_x000d__x000a__x0009__x0009__x0009__x0009__x0009_&lt;PrintValue&gt;&lt;![CDATA[Generator of Rainfall and Discharge Extreme (GRADE) voor de Vecht]]&gt;&lt;/PrintValue&gt;_x000d__x000a__x0009__x0009__x0009__x0009__x0009_&lt;TextAfterValue&gt;&amp;lt;/b&amp;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f4fd2dcf-ee22-441d-a1f9-68f502301ea7&lt;/ID&gt;_x000d__x000a__x0009__x0009__x0009__x0009__x0009_&lt;StyleValue/&gt;_x000d__x000a__x0009__x0009__x0009__x0009__x0009_&lt;TextBeforeValue/&gt;_x000d__x000a__x0009__x0009__x0009__x0009__x0009_&lt;PrintValue&gt;&lt;![CDATA[&lt;br/&gt;&lt;br/&gt;&lt;br/&gt;]]&gt;&lt;/PrintValue&gt;_x000d__x000a__x0009__x0009__x0009__x0009__x0009_&lt;TextAfterValue/&gt;_x000d__x000a__x0009__x0009__x0009__x0009__x0009_&lt;Type ID=&quot;2&quot;&gt;PlainText&lt;/Type&gt;_x000d__x000a__x0009__x0009__x0009__x0009_&lt;/BookmarkField&gt;_x000d__x000a__x0009__x0009__x0009_&lt;/BookmarkFields&gt;_x000d__x000a__x0009__x0009_&lt;/Bookmark&gt;_x000d__x000a__x0009__x0009_&lt;Bookmark&gt;_x000d__x000a__x0009__x0009__x0009_&lt;ID&gt;4235c777-d36f-4a36-973c-b039b666ddf8&lt;/ID&gt;_x000d__x000a__x0009__x0009__x0009_&lt;Name&gt;bmTitel3&lt;/Name&gt;_x000d__x000a__x0009__x0009__x0009_&lt;Style/&gt;_x000d__x000a__x0009__x0009__x0009_&lt;BookmarkFields&gt;_x000d__x000a__x0009__x0009__x0009__x0009_&lt;BookmarkField&gt;_x000d__x000a__x0009__x0009__x0009__x0009__x0009_&lt;ID&gt;d835d2a5-1225-4500-8e11-274d5ada6624&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_x000d__x000a__x0009__x0009__x0009__x0009__x0009_&lt;TextBeforeValue&gt;&amp;lt;b&amp;gt;&lt;/TextBeforeValue&gt;_x000d__x000a__x0009__x0009__x0009__x0009__x0009_&lt;PrintValue&gt;&lt;![CDATA[Generator of Rainfall and Discharge Extreme (GRADE) voor de Vecht]]&gt;&lt;/PrintValue&gt;_x000d__x000a__x0009__x0009__x0009__x0009__x0009_&lt;TextAfterValue&gt;&amp;lt;/b&amp;gt;&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6290fda3-3d39-47ce-9db9-f086324a4504&lt;/ID&gt;_x000d__x000a__x0009__x0009__x0009_&lt;Name&gt;bmPagina1&lt;/Name&gt;_x000d__x000a__x0009__x0009__x0009_&lt;Style&gt;Huisstijl-Paginanummer&lt;/Style&gt;_x000d__x000a__x0009__x0009__x0009_&lt;BookmarkFields&gt;_x000d__x000a__x0009__x0009__x0009__x0009_&lt;BookmarkField&gt;_x000d__x000a__x0009__x0009__x0009__x0009__x0009_&lt;ID&gt;5fb29443-cab8-432a-8d60-7982df62fab8&lt;/ID&gt;_x000d__x000a__x0009__x0009__x0009__x0009__x0009_&lt;StyleValue/&gt;_x000d__x000a__x0009__x0009__x0009__x0009__x0009_&lt;TextBeforeValue/&gt;_x000d__x000a__x0009__x0009__x0009__x0009__x0009_&lt;PrintValue&gt;&lt;![CDATA[ van ]]&gt;&lt;/PrintValue&gt;_x000d__x000a__x0009__x0009__x0009__x0009__x0009_&lt;TextAfterValue/&gt;_x000d__x000a__x0009__x0009__x0009__x0009__x0009_&lt;Type ID=&quot;9&quot;&gt;WordPageXFromY&lt;/Type&gt;_x000d__x000a__x0009__x0009__x0009__x0009_&lt;/BookmarkField&gt;_x000d__x000a__x0009__x0009__x0009_&lt;/BookmarkFields&gt;_x000d__x000a__x0009__x0009_&lt;/Bookmark&gt;_x000d__x000a__x0009__x0009_&lt;Bookmark&gt;_x000d__x000a__x0009__x0009__x0009_&lt;ID&gt;a5d382ba-5be9-44da-85bc-1133138e487a&lt;/ID&gt;_x000d__x000a__x0009__x0009__x0009_&lt;Name&gt;bmGegevens&lt;/Name&gt;_x000d__x000a__x0009__x0009__x0009_&lt;Style/&gt;_x000d__x000a__x0009__x0009__x0009_&lt;BookmarkFields&gt;_x000d__x000a__x0009__x0009__x0009__x0009_&lt;BookmarkField&gt;_x000d__x000a__x0009__x0009__x0009__x0009__x0009_&lt;ID&gt;86046dd1-3c10-4f4c-b90d-1fc9474d9a54&lt;/ID&gt;_x000d__x000a__x0009__x0009__x0009__x0009__x0009_&lt;DocumentVeldID&gt;8d97bc1a-8467-43b9-af14-71ec09aac44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Huisstijl-Gegeven&lt;/StyleValue&gt;_x000d__x000a__x0009__x0009__x0009__x0009__x0009_&lt;TextBeforeValue/&gt;_x000d__x000a__x0009__x0009__x0009__x0009__x0009_&lt;PrintValue&gt;&lt;![CDATA[Generator of Rainfall and Discharge Extreme (GRADE) voor de Vecht]]&gt;&lt;/PrintValue&gt;_x000d__x000a__x0009__x0009__x0009__x0009__x0009_&lt;TextAfterValue&gt;&amp;lt;br/&amp;gt;&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bccc23c3-7fb3-4d71-afd3-4fbe0659bade&lt;/ID&gt;_x000d__x000a__x0009__x0009__x0009__x0009__x0009_&lt;DocumentVeldID&gt;c12a59ca-56dc-4096-a143-e4cebafc49c8&lt;/DocumentVeldID&gt;_x000d__x000a__x0009__x0009__x0009__x0009__x0009_&lt;StyleLabel/&gt;_x000d__x000a__x0009__x0009__x0009__x0009__x0009_&lt;TextBeforeLabel/&gt;_x000d__x000a__x0009__x0009__x0009__x0009__x0009_&lt;PrintLabel&gt;&amp;lt;LEEG&amp;gt;&lt;/PrintLabel&gt;_x000d__x000a__x0009__x0009__x0009__x0009__x0009_&lt;TextAfterLabel/&gt;_x000d__x000a__x0009__x0009__x0009__x0009__x0009_&lt;StyleValue&gt;Huisstijl-Voettekst&lt;/StyleValue&gt;_x000d__x000a__x0009__x0009__x0009__x0009__x0009_&lt;TextBeforeValue/&gt;_x000d__x000a__x0009__x0009__x0009__x0009__x0009_&lt;PrintValue&gt;&lt;![CDATA[2 november 2021]]&gt;&lt;/PrintValue&gt;_x000d__x000a__x0009__x0009__x0009__x0009__x0009_&lt;TextAfterValue/&gt;_x000d__x000a__x0009__x0009__x0009__x0009__x0009_&lt;Type ID=&quot;1&quot;&gt;DocumentField&lt;/Type&gt;_x000d__x000a__x0009__x0009__x0009__x0009_&lt;/BookmarkField&gt;_x000d__x000a__x0009__x0009__x0009__x0009_&lt;BookmarkField&gt;_x000d__x000a__x0009__x0009__x0009__x0009__x0009_&lt;ID&gt;835e3254-2b84-4891-9c46-6e3168ed0562&lt;/ID&gt;_x000d__x000a__x0009__x0009__x0009__x0009__x0009_&lt;DocumentVeldID&gt;54ad812a-6d9a-43b4-a23d-efe57ee9dd5e&lt;/DocumentVeldID&gt;_x000d__x000a__x0009__x0009__x0009__x0009__x0009_&lt;StyleValue&gt;Huisstijl-Voettekst&lt;/StyleValue&gt;_x000d__x000a__x0009__x0009__x0009__x0009__x0009_&lt;TextBeforeValue&gt;,&amp;lt;space/&amp;gt;&lt;/TextBeforeValue&gt;_x000d__x000a__x0009__x0009__x0009__x0009__x0009_&lt;PrintValue&gt;&lt;![CDATA[concept]]&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0bb08a64-6c2f-45a4-a21e-723a0e455a11&lt;/ID&gt;_x000d__x000a__x0009__x0009__x0009_&lt;Name&gt;bmVoettekst1&lt;/Name&gt;_x000d__x000a__x0009__x0009__x0009_&lt;Style&gt;Huisstijl-Gegeven&lt;/Style&gt;_x000d__x000a__x0009__x0009_&lt;/Bookmark&gt;_x000d__x000a__x0009__x0009_&lt;Bookmark&gt;_x000d__x000a__x0009__x0009__x0009_&lt;ID&gt;cd8cf731-607a-4eb3-9870-5dd2afb51b81&lt;/ID&gt;_x000d__x000a__x0009__x0009__x0009_&lt;Name&gt;bmAuteur1&lt;/Name&gt;_x000d__x000a__x0009__x0009__x0009_&lt;Style/&gt;_x000d__x000a__x0009__x0009__x0009_&lt;BookmarkFields&gt;_x000d__x000a__x0009__x0009__x0009__x0009_&lt;BookmarkField&gt;_x000d__x000a__x0009__x0009__x0009__x0009__x0009_&lt;ID&gt;3ac259f5-d0dc-4efb-8abb-294bd00758f9&lt;/ID&gt;_x000d__x000a__x0009__x0009__x0009__x0009__x0009_&lt;DocumentVeldID&gt;95c23ac8-5a1b-4753-a43f-8901ff8caf3f&lt;/DocumentVeldID&gt;_x000d__x000a__x0009__x0009__x0009__x0009__x0009_&lt;StyleLabel&gt;Huisstijl-Kopje&lt;/StyleLabel&gt;_x000d__x000a__x0009__x0009__x0009__x0009__x0009_&lt;TextBeforeLabel/&gt;_x000d__x000a__x0009__x0009__x0009__x0009__x0009_&lt;PrintLabel&gt;Auteur(s)&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Mark Hegnauer]]&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c95dd97e-9a9a-49c6-8035-d2d1c135638b&lt;/ID&gt;_x000d__x000a__x0009__x0009__x0009_&lt;Name&gt;bmPartner1&lt;/Name&gt;_x000d__x000a__x0009__x0009__x0009_&lt;Style/&gt;_x000d__x000a__x0009__x0009__x0009_&lt;BookmarkFields&gt;_x000d__x000a__x0009__x0009__x0009__x0009_&lt;BookmarkField&gt;_x000d__x000a__x0009__x0009__x0009__x0009__x0009_&lt;ID&gt;70b85361-b239-4e1f-ab02-373746422ccb&lt;/ID&gt;_x000d__x000a__x0009__x0009__x0009__x0009__x0009_&lt;DocumentVeldID&gt;5baa274e-067b-41ca-8015-dcbf96b421e5&lt;/DocumentVeldID&gt;_x000d__x000a__x0009__x0009__x0009__x0009__x0009_&lt;StyleLabel&gt;Huisstijl-Kopje&lt;/StyleLabel&gt;_x000d__x000a__x0009__x0009__x0009__x0009__x0009_&lt;TextBeforeLabel/&gt;_x000d__x000a__x0009__x0009__x0009__x0009__x0009_&lt;PrintLabel&gt;Partners&lt;/PrintLabel&gt;_x000d__x000a__x0009__x0009__x0009__x0009__x0009_&lt;TextAfterLabel&gt;&amp;lt;br/&amp;gt;&lt;/TextAfterLabel&gt;_x000d__x000a__x0009__x0009__x0009__x0009__x0009_&lt;StyleValue&gt;Huisstijl-Gegeven&lt;/StyleValue&gt;_x000d__x000a__x0009__x0009__x0009__x0009__x0009_&lt;TextBeforeValue/&gt;_x000d__x000a__x0009__x0009__x0009__x0009__x0009_&lt;PrintValue&gt;&lt;![CDATA[Koninklijk Nederlands Meteorologisch Instituut (KNMI), DE BILT]]&gt;&lt;/PrintValue&gt;_x000d__x000a__x0009__x0009__x0009__x0009__x0009_&lt;TextAfterValue/&gt;_x000d__x000a__x0009__x0009__x0009__x0009__x0009_&lt;Type ID=&quot;1&quot;&gt;DocumentField&lt;/Type&gt;_x000d__x000a__x0009__x0009__x0009__x0009_&lt;/BookmarkField&gt;_x000d__x000a__x0009__x0009__x0009_&lt;/BookmarkFields&gt;_x000d__x000a__x0009__x0009_&lt;/Bookmark&gt;_x000d__x000a__x0009__x0009_&lt;Bookmark&gt;_x000d__x000a__x0009__x0009__x0009_&lt;ID&gt;f8737894-ddd3-4fdc-91a5-fbf7293fb817&lt;/ID&gt;_x000d__x000a__x0009__x0009__x0009_&lt;Name&gt;bmClassificatie1&lt;/Name&gt;_x000d__x000a__x0009__x0009__x0009_&lt;Style/&gt;_x000d__x000a__x0009__x0009_&lt;/Bookmark&gt;_x000d__x000a__x0009_&lt;/Bookmarks&gt;_x000d__x000a__x0009_&lt;DataFields&gt;_x000d__x000a__x0009__x0009_&lt;DataField&gt;_x000d__x000a__x0009__x0009__x0009_&lt;Name&gt;DocumentID&lt;/Name&gt;_x000d__x000a__x0009__x0009__x0009_&lt;Value&gt;9d501b3b-5db7-4720-bc2f-6b9129d2d413&lt;/Value&gt;_x000d__x000a__x0009__x0009_&lt;/DataField&gt;_x000d__x000a__x0009__x0009_&lt;DataField&gt;_x000d__x000a__x0009__x0009__x0009_&lt;Name&gt;RootDocumentID&lt;/Name&gt;_x000d__x000a__x0009__x0009__x0009_&lt;Value&gt;9d501b3b-5db7-4720-bc2f-6b9129d2d413&lt;/Value&gt;_x000d__x000a__x0009__x0009_&lt;/DataField&gt;_x000d__x000a__x0009_&lt;/DataFields&gt;_x000d__x000a__x0009_&lt;MetaDataFields&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74e3bf88-e2b8-45f9-9c6d-fd62050b9952&lt;/ID&gt;_x000d__x000a__x0009__x0009__x0009_&lt;DocumentVeldID&gt;3a71e92a-1fae-4d33-8c97-e938487c6c2a&lt;/DocumentVeldID&gt;_x000d__x000a__x0009__x0009__x0009_&lt;Name&gt;Nr&lt;/Name&gt;_x000d__x000a__x0009__x0009__x0009_&lt;Label&gt;RegistrerenDigiOfficeDMS&lt;/Label&gt;_x000d__x000a__x0009__x0009__x0009_&lt;Datatype&gt;Varchar&lt;/Datatype&gt;_x000d__x000a__x0009__x0009__x0009_&lt;PrintLabel&gt;Documentnummer&lt;/PrintLabel&gt;_x000d__x000a__x0009__x0009__x0009_&lt;Entity&gt;Document&lt;/Entity&gt;_x000d__x000a__x0009__x0009__x0009_&lt;SPSiteColumnName&gt;idb_Nr&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0.1]]&gt;&lt;/RegistrationValue&gt;_x000d__x000a__x0009__x0009__x0009_&lt;ShadowRegistrationValue&gt;&lt;![CDATA[]]&gt;&lt;/ShadowRegistrationValue&gt;_x000d__x000a__x0009__x0009__x0009_&lt;ID&gt;c397d4c9-91f0-48df-b6ab-79aa4d74b727&lt;/ID&gt;_x000d__x000a__x0009__x0009__x0009_&lt;DocumentVeldID&gt;97b5f405-f169-4abd-85ab-f6eda957b609&lt;/DocumentVeldID&gt;_x000d__x000a__x0009__x0009__x0009_&lt;Name&gt;VersieNr&lt;/Name&gt;_x000d__x000a__x0009__x0009__x0009_&lt;Label&gt;Versie&lt;/Label&gt;_x000d__x000a__x0009__x0009__x0009_&lt;Datatype&gt;Varchar&lt;/Datatype&gt;_x000d__x000a__x0009__x0009__x0009_&lt;PrintLabel&gt;Versie&lt;/PrintLabel&gt;_x000d__x000a__x0009__x0009__x0009_&lt;Entity&gt;Document&lt;/Entity&gt;_x000d__x000a__x0009__x0009__x0009_&lt;SPSiteColumnName&gt;idb_VersieNr&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fcfab0c8-595f-4c82-aec4-12641f5e172e&lt;/ID&gt;_x000d__x000a__x0009__x0009__x0009_&lt;DocumentVeldID&gt;7f09c1ed-27bc-4772-9ac9-361896620d43&lt;/DocumentVeldID&gt;_x000d__x000a__x0009__x0009__x0009_&lt;Name&gt;VersieBevroren&lt;/Name&gt;_x000d__x000a__x0009__x0009__x0009_&lt;Label&gt;VersieBevroren&lt;/Label&gt;_x000d__x000a__x0009__x0009__x0009_&lt;Datatype&gt;Boolean&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68ca07af-bcc6-4da0-94a2-7d7389c627c5&lt;/ID&gt;_x000d__x000a__x0009__x0009__x0009_&lt;DocumentVeldID&gt;0d85d814-ce58-4da0-82d0-9b7ca9aeb36f&lt;/DocumentVeldID&gt;_x000d__x000a__x0009__x0009__x0009_&lt;Name&gt;IsExterneLink&lt;/Name&gt;_x000d__x000a__x0009__x0009__x0009_&lt;Label&gt;IsExterneLink&lt;/Label&gt;_x000d__x000a__x0009__x0009__x0009_&lt;Datatype&gt;Boolean&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True]]&gt;&lt;/PrintValue&gt;_x000d__x000a__x0009__x0009__x0009_&lt;RegistrationValue&gt;&lt;![CDATA[True]]&gt;&lt;/RegistrationValue&gt;_x000d__x000a__x0009__x0009__x0009_&lt;ShadowRegistrationValue&gt;&lt;![CDATA[]]&gt;&lt;/ShadowRegistrationValue&gt;_x000d__x000a__x0009__x0009__x0009_&lt;ID&gt;191911c8-4a5a-49f3-a145-367a47cbfd1b&lt;/ID&gt;_x000d__x000a__x0009__x0009__x0009_&lt;DocumentVeldID&gt;78c03aab-7423-4e47-ba5e-7b58f0ee1c6f&lt;/DocumentVeldID&gt;_x000d__x000a__x0009__x0009__x0009_&lt;Name&gt;ExterneLinkInclOnderwerp&lt;/Name&gt;_x000d__x000a__x0009__x0009__x0009_&lt;Label&gt;ExterneLinkInclOnderwerp&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homestore.directory.intra\winhomes\Projects\11206500\11206796\]]&gt;&lt;/PrintValue&gt;_x000d__x000a__x0009__x0009__x0009_&lt;RegistrationValue&gt;&lt;![CDATA[\\homestore.directory.intra\winhomes\Projects\11206500\11206796\]]&gt;&lt;/RegistrationValue&gt;_x000d__x000a__x0009__x0009__x0009_&lt;ShadowRegistrationValue&gt;&lt;![CDATA[]]&gt;&lt;/ShadowRegistrationValue&gt;_x000d__x000a__x0009__x0009__x0009_&lt;ID&gt;a7ab0400-aa9c-49d8-a725-2ab3ee43406a&lt;/ID&gt;_x000d__x000a__x0009__x0009__x0009_&lt;DocumentVeldID&gt;68e02b63-3594-429e-98ac-27d1a8817fae&lt;/DocumentVeldID&gt;_x000d__x000a__x0009__x0009__x0009_&lt;Name&gt;Link&lt;/Name&gt;_x000d__x000a__x0009__x0009__x0009_&lt;Label&gt;Link&lt;/Label&gt;_x000d__x000a__x0009__x0009__x0009_&lt;Datatype&gt;Varchar&lt;/Datatype&gt;_x000d__x000a__x0009__x0009__x0009_&lt;PrintLabel/&gt;_x000d__x000a__x0009__x0009__x0009_&lt;Entity&gt;Bestand&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False]]&gt;&lt;/RegistrationValue&gt;_x000d__x000a__x0009__x0009__x0009_&lt;ShadowRegistrationValue&gt;&lt;![CDATA[]]&gt;&lt;/ShadowRegistrationValue&gt;_x000d__x000a__x0009__x0009__x0009_&lt;ID&gt;d0828000-e6fd-4d3d-a0b4-fbab60051b3a&lt;/ID&gt;_x000d__x000a__x0009__x0009__x0009_&lt;DocumentVeldID&gt;bd35690e-f11e-4b25-80af-48dd542e0862&lt;/DocumentVeldID&gt;_x000d__x000a__x0009__x0009__x0009_&lt;Name&gt;VersieNrVermelden&lt;/Name&gt;_x000d__x000a__x0009__x0009__x0009_&lt;Label&gt;VersieNrVermelden&lt;/Label&gt;_x000d__x000a__x0009__x0009__x0009_&lt;Datatype&gt;Boolean&lt;/Datatype&gt;_x000d__x000a__x0009__x0009__x0009_&lt;PrintLabel&gt;Versie&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11206796-003]]&gt;&lt;/PrintValue&gt;_x000d__x000a__x0009__x0009__x0009_&lt;RegistrationValue&gt;&lt;![CDATA[148649]]&gt;&lt;/RegistrationValue&gt;_x000d__x000a__x0009__x0009__x0009_&lt;ShadowRegistrationValue&gt;&lt;![CDATA[11206796-003 KPP HV05 2021 - Transnationale samenwerking | GRADE Vecht]]&gt;&lt;/ShadowRegistrationValue&gt;_x000d__x000a__x0009__x0009__x0009_&lt;ID&gt;258d9dc7-c65b-456d-8891-b15a43c07dfe&lt;/ID&gt;_x000d__x000a__x0009__x0009__x0009_&lt;DocumentVeldID&gt;9f015a18-dca1-4623-89fa-23811da3a8e8&lt;/DocumentVeldID&gt;_x000d__x000a__x0009__x0009__x0009_&lt;Name&gt;ProjID&lt;/Name&gt;_x000d__x000a__x0009__x0009__x0009_&lt;Label&gt;Project&lt;/Label&gt;_x000d__x000a__x0009__x0009__x0009_&lt;Datatype&gt;Int&lt;/Datatype&gt;_x000d__x000a__x0009__x0009__x0009_&lt;PrintLabel&gt;Project&lt;/PrintLabel&gt;_x000d__x000a__x0009__x0009__x0009_&lt;Entity&gt;Document&lt;/Entity&gt;_x000d__x000a__x0009__x0009__x0009_&lt;SPSiteColumnName&gt;idb_ProjID&lt;/SPSiteColumnName&gt;_x000d__x000a__x0009__x0009__x0009_&lt;ShadowName&gt;ProjectTekst&lt;/ShadowName&gt;_x000d__x000a__x0009__x0009__x0009_&lt;ShadowDatatype&gt;Varchar&lt;/ShadowDatatype&gt;_x000d__x000a__x0009__x0009__x0009_&lt;ShadowSPSiteColumnName&gt;idb_Projec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Projectnummer]]&gt;&lt;/PrintValue&gt;_x000d__x000a__x0009__x0009__x0009_&lt;RegistrationValue&gt;&lt;![CDATA[Project_Projectnummer]]&gt;&lt;/RegistrationValue&gt;_x000d__x000a__x0009__x0009__x0009_&lt;ShadowRegistrationValue&gt;&lt;![CDATA[]]&gt;&lt;/ShadowRegistrationValue&gt;_x000d__x000a__x0009__x0009__x0009_&lt;ID&gt;a4a35820-a6c6-4ced-95a5-2e1e68b19075&lt;/ID&gt;_x000d__x000a__x0009__x0009__x0009_&lt;DocumentVeldID&gt;72c77a1e-3b1f-469a-b67b-31fc59e59e72&lt;/DocumentVeldID&gt;_x000d__x000a__x0009__x0009__x0009_&lt;Name&gt;ProjectWeergave&lt;/Name&gt;_x000d__x000a__x0009__x0009__x0009_&lt;Label&gt;Projectweergave&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een]]&gt;&lt;/PrintValue&gt;_x000d__x000a__x0009__x0009__x0009_&lt;RegistrationValue&gt;&lt;![CDATA[13]]&gt;&lt;/RegistrationValue&gt;_x000d__x000a__x0009__x0009__x0009_&lt;ShadowRegistrationValue&gt;&lt;![CDATA[]]&gt;&lt;/ShadowRegistrationValue&gt;_x000d__x000a__x0009__x0009__x0009_&lt;ID&gt;8f3d836a-8e60-49ae-bfc5-2d49bb14bae2&lt;/ID&gt;_x000d__x000a__x0009__x0009__x0009_&lt;DocumentVeldID&gt;c40ff78b-99e8-41ba-84e2-b12bad7029a6&lt;/DocumentVeldID&gt;_x000d__x000a__x0009__x0009__x0009_&lt;Name&gt;BeveiligingsniveauID&lt;/Name&gt;_x000d__x000a__x0009__x0009__x0009_&lt;Label&gt;Classificatie&lt;/Label&gt;_x000d__x000a__x0009__x0009__x0009_&lt;Datatype&gt;Int&lt;/Datatype&gt;_x000d__x000a__x0009__x0009__x0009_&lt;PrintLabel&gt;Beveiligingsniveau&lt;/PrintLabel&gt;_x000d__x000a__x0009__x0009__x0009_&lt;Entity&gt;Document&lt;/Entity&gt;_x000d__x000a__x0009__x0009__x0009_&lt;SPSiteColumnName&gt;idb_BeveiligingsniveauI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Expiratie]]&gt;&lt;/PrintValue&gt;_x000d__x000a__x0009__x0009__x0009_&lt;RegistrationValue&gt;&lt;![CDATA[Expiratie]]&gt;&lt;/RegistrationValue&gt;_x000d__x000a__x0009__x0009__x0009_&lt;ShadowRegistrationValue&gt;&lt;![CDATA[]]&gt;&lt;/ShadowRegistrationValue&gt;_x000d__x000a__x0009__x0009__x0009_&lt;ID&gt;5e39fed4-6517-4533-abc4-d8a90edaa7e9&lt;/ID&gt;_x000d__x000a__x0009__x0009__x0009_&lt;DocumentVeldID&gt;4790e973-09ca-4a76-a0ee-e3290038d2ef&lt;/DocumentVeldID&gt;_x000d__x000a__x0009__x0009__x0009_&lt;Name&gt;Periode&lt;/Name&gt;_x000d__x000a__x0009__x0009__x0009_&lt;Label&gt;Periode&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be1da2f8-79a3-435c-9eac-54abc449764b&lt;/ID&gt;_x000d__x000a__x0009__x0009__x0009_&lt;DocumentVeldID&gt;0943fa12-ddab-4656-ab91-0adcfa14a6f9&lt;/DocumentVeldID&gt;_x000d__x000a__x0009__x0009__x0009_&lt;Name&gt;DatumIngediend&lt;/Name&gt;_x000d__x000a__x0009__x0009__x0009_&lt;Label&gt;Datum&lt;/Label&gt;_x000d__x000a__x0009__x0009__x0009_&lt;Datatype&gt;Datetime&lt;/Datatype&gt;_x000d__x000a__x0009__x0009__x0009_&lt;PrintLabel/&gt;_x000d__x000a__x0009__x0009__x0009_&lt;Entity&gt;Document&lt;/Entity&gt;_x000d__x000a__x0009__x0009__x0009_&lt;SPSiteColumnName&gt;idb_DatumIngedien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a09081bb-b538-4f57-b750-37d917a3998f&lt;/ID&gt;_x000d__x000a__x0009__x0009__x0009_&lt;DocumentVeldID&gt;4e0d7df1-4ea6-4241-ba24-821382fa4309&lt;/DocumentVeldID&gt;_x000d__x000a__x0009__x0009__x0009_&lt;Name&gt;EigenKenmerk&lt;/Name&gt;_x000d__x000a__x0009__x0009__x0009_&lt;Label&gt;Eigen kenmerk&lt;/Label&gt;_x000d__x000a__x0009__x0009__x0009_&lt;Datatype&gt;Varchar&lt;/Datatype&gt;_x000d__x000a__x0009__x0009__x0009_&lt;PrintLabel&gt;Eigen kenmerk&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apport]]&gt;&lt;/PrintValue&gt;_x000d__x000a__x0009__x0009__x0009_&lt;RegistrationValue&gt;&lt;![CDATA[7]]&gt;&lt;/RegistrationValue&gt;_x000d__x000a__x0009__x0009__x0009_&lt;ShadowRegistrationValue&gt;&lt;![CDATA[Rapport]]&gt;&lt;/ShadowRegistrationValue&gt;_x000d__x000a__x0009__x0009__x0009_&lt;ID&gt;413171bb-6a28-4c39-886b-58b24e1211bf&lt;/ID&gt;_x000d__x000a__x0009__x0009__x0009_&lt;DocumentVeldID&gt;a89b7519-8699-4ab8-95b2-203ad0daf4eb&lt;/DocumentVeldID&gt;_x000d__x000a__x0009__x0009__x0009_&lt;Name&gt;DocumentsoortID&lt;/Name&gt;_x000d__x000a__x0009__x0009__x0009_&lt;Label&gt;Documentsoort&lt;/Label&gt;_x000d__x000a__x0009__x0009__x0009_&lt;Datatype&gt;Int&lt;/Datatype&gt;_x000d__x000a__x0009__x0009__x0009_&lt;PrintLabel/&gt;_x000d__x000a__x0009__x0009__x0009_&lt;Entity&gt;Document&lt;/Entity&gt;_x000d__x000a__x0009__x0009__x0009_&lt;SPSiteColumnName&gt;idb_DocumentsoortID&lt;/SPSiteColumnName&gt;_x000d__x000a__x0009__x0009__x0009_&lt;ShadowName&gt;DocumentsoortTekst&lt;/ShadowName&gt;_x000d__x000a__x0009__x0009__x0009_&lt;ShadowDatatype&gt;Varchar&lt;/ShadowDatatype&gt;_x000d__x000a__x0009__x0009__x0009_&lt;ShadowSPSiteColumnName&gt;idb_Documentsoort&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apport NL.xml]]&gt;&lt;/PrintValue&gt;_x000d__x000a__x0009__x0009__x0009_&lt;RegistrationValue&gt;&lt;![CDATA[Rapport NL.xml]]&gt;&lt;/RegistrationValue&gt;_x000d__x000a__x0009__x0009__x0009_&lt;ShadowRegistrationValue&gt;&lt;![CDATA[]]&gt;&lt;/ShadowRegistrationValue&gt;_x000d__x000a__x0009__x0009__x0009_&lt;ID&gt;9d7af60a-c7e6-4af9-a6e3-b54c7db952e9&lt;/ID&gt;_x000d__x000a__x0009__x0009__x0009_&lt;DocumentVeldID&gt;877a72ce-ee05-4d1d-87b6-42a01167b917&lt;/DocumentVeldID&gt;_x000d__x000a__x0009__x0009__x0009_&lt;Name&gt;StandaardTekstblok&lt;/Name&gt;_x000d__x000a__x0009__x0009__x0009_&lt;Label&gt;StandaardTekstblok&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enerator of Rainfall and Discharge Extreme (GRADE) voor de Vecht]]&gt;&lt;/PrintValue&gt;_x000d__x000a__x0009__x0009__x0009_&lt;RegistrationValue&gt;&lt;![CDATA[Generator of Rainfall and Discharge Extreme (GRADE) voor de Vecht]]&gt;&lt;/RegistrationValue&gt;_x000d__x000a__x0009__x0009__x0009_&lt;ShadowRegistrationValue&gt;&lt;![CDATA[]]&gt;&lt;/ShadowRegistrationValue&gt;_x000d__x000a__x0009__x0009__x0009_&lt;ID&gt;c7276d12-a4c5-47ef-9c6a-12b2255cef1c&lt;/ID&gt;_x000d__x000a__x0009__x0009__x0009_&lt;DocumentVeldID&gt;8d97bc1a-8467-43b9-af14-71ec09aac448&lt;/DocumentVeldID&gt;_x000d__x000a__x0009__x0009__x0009_&lt;Name&gt;Onderwerp&lt;/Name&gt;_x000d__x000a__x0009__x0009__x0009_&lt;Label&gt;Titel&lt;/Label&gt;_x000d__x000a__x0009__x0009__x0009_&lt;Datatype&gt;Varchar&lt;/Datatype&gt;_x000d__x000a__x0009__x0009__x0009_&lt;PrintLabel&gt;Onderwerp&lt;/PrintLabel&gt;_x000d__x000a__x0009__x0009__x0009_&lt;Entity&gt;Document&lt;/Entity&gt;_x000d__x000a__x0009__x0009__x0009_&lt;SPSiteColumnName&gt;idb_Onderwerp&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e3402851-55bc-4820-9c38-606d4ea54186&lt;/ID&gt;_x000d__x000a__x0009__x0009__x0009_&lt;DocumentVeldID&gt;a2404064-7b73-4e8b-ab2b-77f9108cac38&lt;/DocumentVeldID&gt;_x000d__x000a__x0009__x0009__x0009_&lt;Name&gt;Subtitel&lt;/Name&gt;_x000d__x000a__x0009__x0009__x0009_&lt;Label&gt;Subtitel&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False]]&gt;&lt;/PrintValue&gt;_x000d__x000a__x0009__x0009__x0009_&lt;RegistrationValue&gt;&lt;![CDATA[False]]&gt;&lt;/RegistrationValue&gt;_x000d__x000a__x0009__x0009__x0009_&lt;ShadowRegistrationValue&gt;&lt;![CDATA[]]&gt;&lt;/ShadowRegistrationValue&gt;_x000d__x000a__x0009__x0009__x0009_&lt;ID&gt;7aca5982-42a3-44ca-a9cd-977f29ac8e5f&lt;/ID&gt;_x000d__x000a__x0009__x0009__x0009_&lt;DocumentVeldID&gt;ce417081-2362-40d1-ab8b-0b11550380c5&lt;/DocumentVeldID&gt;_x000d__x000a__x0009__x0009__x0009_&lt;Name&gt;PlaatsSubTitelInVoettekst&lt;/Name&gt;_x000d__x000a__x0009__x0009__x0009_&lt;Label&gt;Subtitel plaatsen in voettekst&lt;/Label&gt;_x000d__x000a__x0009__x0009__x0009_&lt;Datatype&gt;Boolean&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2 november 2021]]&gt;&lt;/PrintValue&gt;_x000d__x000a__x0009__x0009__x0009_&lt;RegistrationValue&gt;&lt;![CDATA[2021-11-02T00:00:00]]&gt;&lt;/RegistrationValue&gt;_x000d__x000a__x0009__x0009__x0009_&lt;ShadowRegistrationValue&gt;&lt;![CDATA[]]&gt;&lt;/ShadowRegistrationValue&gt;_x000d__x000a__x0009__x0009__x0009_&lt;ID&gt;8dee2cdb-690c-451c-9213-ec274126c9a4&lt;/ID&gt;_x000d__x000a__x0009__x0009__x0009_&lt;DocumentVeldID&gt;c12a59ca-56dc-4096-a143-e4cebafc49c8&lt;/DocumentVeldID&gt;_x000d__x000a__x0009__x0009__x0009_&lt;Name&gt;Datum&lt;/Name&gt;_x000d__x000a__x0009__x0009__x0009_&lt;Label&gt;Datum&lt;/Label&gt;_x000d__x000a__x0009__x0009__x0009_&lt;Datatype&gt;Datetime&lt;/Datatype&gt;_x000d__x000a__x0009__x0009__x0009_&lt;PrintLabel&gt;Datum&lt;/PrintLabel&gt;_x000d__x000a__x0009__x0009__x0009_&lt;Entity&gt;Document&lt;/Entity&gt;_x000d__x000a__x0009__x0009__x0009_&lt;SPSiteColumnName&gt;idb_Datum&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4]]&gt;&lt;/RegistrationValue&gt;_x000d__x000a__x0009__x0009__x0009_&lt;ShadowRegistrationValue&gt;&lt;![CDATA[]]&gt;&lt;/ShadowRegistrationValue&gt;_x000d__x000a__x0009__x0009__x0009_&lt;ID&gt;750468c3-2a3e-4e9a-979d-bcf1c2ecde2a&lt;/ID&gt;_x000d__x000a__x0009__x0009__x0009_&lt;DocumentVeldID&gt;0e131b7a-fc8d-4bff-a1be-5c0016323236&lt;/DocumentVeldID&gt;_x000d__x000a__x0009__x0009__x0009_&lt;Name&gt;DocStatusID&lt;/Name&gt;_x000d__x000a__x0009__x0009__x0009_&lt;Label&gt;Status&lt;/Label&gt;_x000d__x000a__x0009__x0009__x0009_&lt;Datatype&gt;Int&lt;/Datatype&gt;_x000d__x000a__x0009__x0009__x0009_&lt;PrintLabel&gt;Status&lt;/PrintLabel&gt;_x000d__x000a__x0009__x0009__x0009_&lt;Entity&gt;Document&lt;/Entity&gt;_x000d__x000a__x0009__x0009__x0009_&lt;SPSiteColumnName&gt;idb_DocStatusID&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concept]]&gt;&lt;/PrintValue&gt;_x000d__x000a__x0009__x0009__x0009_&lt;RegistrationValue&gt;&lt;![CDATA[concept]]&gt;&lt;/RegistrationValue&gt;_x000d__x000a__x0009__x0009__x0009_&lt;ShadowRegistrationValue&gt;&lt;![CDATA[]]&gt;&lt;/ShadowRegistrationValue&gt;_x000d__x000a__x0009__x0009__x0009_&lt;ID&gt;1888591d-864c-4350-b122-1ec865159328&lt;/ID&gt;_x000d__x000a__x0009__x0009__x0009_&lt;DocumentVeldID&gt;54ad812a-6d9a-43b4-a23d-efe57ee9dd5e&lt;/DocumentVeldID&gt;_x000d__x000a__x0009__x0009__x0009_&lt;Name&gt;StatusRapport&lt;/Name&gt;_x000d__x000a__x0009__x0009__x0009_&lt;Label&gt;Status&lt;/Label&gt;_x000d__x000a__x0009__x0009__x0009_&lt;Datatype&gt;Varchar&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Rijkswaterstaat Water, Verkeer en Leefomgeving]]&gt;&lt;/PrintValue&gt;_x000d__x000a__x0009__x0009__x0009_&lt;RegistrationValue&gt;&lt;![CDATA[13593]]&gt;&lt;/RegistrationValue&gt;_x000d__x000a__x0009__x0009__x0009_&lt;ShadowRegistrationValue&gt;&lt;![CDATA[Rijkswaterstaat Water, Verkeer en Leefomgeving]]&gt;&lt;/ShadowRegistrationValue&gt;_x000d__x000a__x0009__x0009__x0009_&lt;ID&gt;db3b872d-25c9-4b27-b655-af6302475e93&lt;/ID&gt;_x000d__x000a__x0009__x0009__x0009_&lt;DocumentVeldID&gt;280e65c7-d2a5-4dd9-b137-67f63f879039&lt;/DocumentVeldID&gt;_x000d__x000a__x0009__x0009__x0009_&lt;Name&gt;RelID&lt;/Name&gt;_x000d__x000a__x0009__x0009__x0009_&lt;Label&gt;Opdrachtgever&lt;/Label&gt;_x000d__x000a__x0009__x0009__x0009_&lt;Datatype&gt;Int&lt;/Datatype&gt;_x000d__x000a__x0009__x0009__x0009_&lt;PrintLabel/&gt;_x000d__x000a__x0009__x0009__x0009_&lt;Entity&gt;Document&lt;/Entity&gt;_x000d__x000a__x0009__x0009__x0009_&lt;SPSiteColumnName&gt;idb_RelID&lt;/SPSiteColumnName&gt;_x000d__x000a__x0009__x0009__x0009_&lt;ShadowName&gt;RelatieTekst&lt;/ShadowName&gt;_x000d__x000a__x0009__x0009__x0009_&lt;ShadowDatatype&gt;Varchar&lt;/ShadowDatatype&gt;_x000d__x000a__x0009__x0009__x0009_&lt;ShadowSPSiteColumnName&gt;idb_Relatie&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mevrouw R. Lammersen]]&gt;&lt;/PrintValue&gt;_x000d__x000a__x0009__x0009__x0009_&lt;RegistrationValue&gt;&lt;![CDATA[54279]]&gt;&lt;/RegistrationValue&gt;_x000d__x000a__x0009__x0009__x0009_&lt;ShadowRegistrationValue&gt;&lt;![CDATA[mevrouw R. Lammersen]]&gt;&lt;/ShadowRegistrationValue&gt;_x000d__x000a__x0009__x0009__x0009_&lt;ID&gt;01a98fdb-8b6b-439f-8419-0a772e9dcb3d&lt;/ID&gt;_x000d__x000a__x0009__x0009__x0009_&lt;DocumentVeldID&gt;9949c91a-1702-469b-b5ff-02eac52ddbda&lt;/DocumentVeldID&gt;_x000d__x000a__x0009__x0009__x0009_&lt;Name&gt;PersID&lt;/Name&gt;_x000d__x000a__x0009__x0009__x0009_&lt;Label&gt;Persoon&lt;/Label&gt;_x000d__x000a__x0009__x0009__x0009_&lt;Datatype&gt;Int&lt;/Datatype&gt;_x000d__x000a__x0009__x0009__x0009_&lt;PrintLabel/&gt;_x000d__x000a__x0009__x0009__x0009_&lt;Entity&gt;Document&lt;/Entity&gt;_x000d__x000a__x0009__x0009__x0009_&lt;SPSiteColumnName&gt;idb_PersID&lt;/SPSiteColumnName&gt;_x000d__x000a__x0009__x0009__x0009_&lt;ShadowName&gt;PersoonTekst&lt;/ShadowName&gt;_x000d__x000a__x0009__x0009__x0009_&lt;ShadowDatatype&gt;Varchar&lt;/ShadowDatatype&gt;_x000d__x000a__x0009__x0009__x0009_&lt;ShadowSPSiteColumnName&gt;idb_Persoon&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RelID_22166]]&gt;&lt;/RegistrationValue&gt;_x000d__x000a__x0009__x0009__x0009_&lt;ShadowRegistrationValue&gt;&lt;![CDATA[]]&gt;&lt;/ShadowRegistrationValue&gt;_x000d__x000a__x0009__x0009__x0009_&lt;ID&gt;88ec5ec1-96c1-4eb0-ad4b-e285d6931fc5&lt;/ID&gt;_x000d__x000a__x0009__x0009__x0009_&lt;DocumentVeldID&gt;5baa274e-067b-41ca-8015-dcbf96b421e5&lt;/DocumentVeldID&gt;_x000d__x000a__x0009__x0009__x0009_&lt;Name&gt;Aanwezige&lt;/Name&gt;_x000d__x000a__x0009__x0009__x0009_&lt;Label&gt;Partner(s)&lt;/Label&gt;_x000d__x000a__x0009__x0009__x0009_&lt;Datatype&gt;Int&lt;/Datatype&gt;_x000d__x000a__x0009__x0009__x0009_&lt;PrintLabel&gt;Aanwezig&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Mark Hegnauer]]&gt;&lt;/PrintValue&gt;_x000d__x000a__x0009__x0009__x0009_&lt;RegistrationValue&gt;&lt;![CDATA[RPKeyID_73747]]&gt;&lt;/RegistrationValue&gt;_x000d__x000a__x0009__x0009__x0009_&lt;ShadowRegistrationValue&gt;&lt;![CDATA[]]&gt;&lt;/ShadowRegistrationValue&gt;_x000d__x000a__x0009__x0009__x0009_&lt;ID&gt;2c87e6b5-7c68-4a6a-9767-c3fc922bbe0d&lt;/ID&gt;_x000d__x000a__x0009__x0009__x0009_&lt;DocumentVeldID&gt;95c23ac8-5a1b-4753-a43f-8901ff8caf3f&lt;/DocumentVeldID&gt;_x000d__x000a__x0009__x0009__x0009_&lt;Name&gt;Auteur&lt;/Name&gt;_x000d__x000a__x0009__x0009__x0009_&lt;Label&gt;Auteur(s)&lt;/Label&gt;_x000d__x000a__x0009__x0009__x0009_&lt;Datatype&gt;Int&lt;/Datatype&gt;_x000d__x000a__x0009__x0009__x0009_&lt;PrintLabel&gt;Auteur(s)&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27a3a438-133b-4add-99b2-14eb6b6ccd83&lt;/ID&gt;_x000d__x000a__x0009__x0009__x0009_&lt;DocumentVeldID&gt;476073c9-1ecc-47ff-9d51-0f4bc6cbc139&lt;/DocumentVeldID&gt;_x000d__x000a__x0009__x0009__x0009_&lt;Name&gt;Reviewer&lt;/Name&gt;_x000d__x000a__x0009__x0009__x0009_&lt;Label&gt;Reviewer(s)&lt;/Label&gt;_x000d__x000a__x0009__x0009__x0009_&lt;Datatype&gt;Int&lt;/Datatype&gt;_x000d__x000a__x0009__x0009__x0009_&lt;PrintLabel&gt;Reviewer(s)&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62b7c385-d608-4b5a-9f60-c0981da4b291&lt;/ID&gt;_x000d__x000a__x0009__x0009__x0009_&lt;DocumentVeldID&gt;e9308a39-f4a6-4c23-aa98-9aa9e798413f&lt;/DocumentVeldID&gt;_x000d__x000a__x0009__x0009__x0009_&lt;Name&gt;Paraaf&lt;/Name&gt;_x000d__x000a__x0009__x0009__x0009_&lt;Label&gt;Goedkeuring&lt;/Label&gt;_x000d__x000a__x0009__x0009__x0009_&lt;Datatype&gt;Int&lt;/Datatype&gt;_x000d__x000a__x0009__x0009__x0009_&lt;PrintLabel&gt;Paraaf&lt;/PrintLabel&gt;_x000d__x000a__x0009__x0009__x0009_&lt;Entity&gt;Betrokkene&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aam informeel (Initialen)]]&gt;&lt;/PrintValue&gt;_x000d__x000a__x0009__x0009__x0009_&lt;RegistrationValue&gt;&lt;![CDATA[BetrokkeneBeschikbaar_InformeelInitialen]]&gt;&lt;/RegistrationValue&gt;_x000d__x000a__x0009__x0009__x0009_&lt;ShadowRegistrationValue&gt;&lt;![CDATA[]]&gt;&lt;/ShadowRegistrationValue&gt;_x000d__x000a__x0009__x0009__x0009_&lt;ID&gt;64e31912-b67b-490e-b713-4556dbd1d886&lt;/ID&gt;_x000d__x000a__x0009__x0009__x0009_&lt;DocumentVeldID&gt;3e7a7e4d-d6b5-48a9-9ca5-f62796f90ee3&lt;/DocumentVeldID&gt;_x000d__x000a__x0009__x0009__x0009_&lt;Name&gt;NamenLijstWeergave&lt;/Name&gt;_x000d__x000a__x0009__x0009__x0009_&lt;Label&gt;Namenlijstweergave&lt;/Label&gt;_x000d__x000a__x0009__x0009__x0009_&lt;Datatype&gt;Text&lt;/Datatype&gt;_x000d__x000a__x0009__x0009__x0009_&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Mark Hegnauer]]&gt;&lt;/PrintValue&gt;_x000d__x000a__x0009__x0009__x0009_&lt;RegistrationValue&gt;&lt;![CDATA[2410]]&gt;&lt;/RegistrationValue&gt;_x000d__x000a__x0009__x0009__x0009_&lt;ShadowRegistrationValue&gt;&lt;![CDATA[Mark Hegnauer]]&gt;&lt;/ShadowRegistrationValue&gt;_x000d__x000a__x0009__x0009__x0009_&lt;ID&gt;2eeb53a4-004c-4837-a1bc-6b7233b174b1&lt;/ID&gt;_x000d__x000a__x0009__x0009__x0009_&lt;DocumentVeldID&gt;7052fa8b-9a13-41d8-ada7-cf00d5254325&lt;/DocumentVeldID&gt;_x000d__x000a__x0009__x0009__x0009_&lt;Name&gt;GebrID&lt;/Name&gt;_x000d__x000a__x0009__x0009__x0009_&lt;Label&gt;Gebruiker&lt;/Label&gt;_x000d__x000a__x0009__x0009__x0009_&lt;Datatype&gt;Int&lt;/Datatype&gt;_x000d__x000a__x0009__x0009__x0009_&lt;PrintLabel&gt;Gebruiker&lt;/PrintLabel&gt;_x000d__x000a__x0009__x0009__x0009_&lt;Entity&gt;Document&lt;/Entity&gt;_x000d__x000a__x0009__x0009__x0009_&lt;SPSiteColumnName&gt;idb_GebrID&lt;/SPSiteColumnName&gt;_x000d__x000a__x0009__x0009__x0009_&lt;ShadowName&gt;GebruikerTekst&lt;/ShadowName&gt;_x000d__x000a__x0009__x0009__x0009_&lt;ShadowDatatype&gt;Varchar&lt;/ShadowDatatype&gt;_x000d__x000a__x0009__x0009__x0009_&lt;ShadowSPSiteColumnName&gt;idb_Gebruiker&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31(0)88 335 8476]]&gt;&lt;/PrintValue&gt;_x000d__x000a__x0009__x0009__x0009_&lt;RegistrationValue&gt;&lt;![CDATA[+31(0)88 335 8476]]&gt;&lt;/RegistrationValue&gt;_x000d__x000a__x0009__x0009__x0009_&lt;ShadowRegistrationValue&gt;&lt;![CDATA[]]&gt;&lt;/ShadowRegistrationValue&gt;_x000d__x000a__x0009__x0009__x0009_&lt;ID&gt;9e32ec31-37c8-48fa-b0c4-1d10a978f2c8&lt;/ID&gt;_x000d__x000a__x0009__x0009__x0009_&lt;DocumentVeldID&gt;bf73df53-ef10-45cd-a2bd-fb52af548b12&lt;/DocumentVeldID&gt;_x000d__x000a__x0009__x0009__x0009_&lt;Name&gt;ContactpersoonDoorkiesnummer&lt;/Name&gt;_x000d__x000a__x0009__x0009__x0009_&lt;Label&gt;Doorkiesnummer&lt;/Label&gt;_x000d__x000a__x0009__x0009__x0009_&lt;Datatype&gt;Varchar&lt;/Datatype&gt;_x000d__x000a__x0009__x0009__x0009_&lt;PrintLabel&gt;Doorkiesnummer&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Mark.Hegnauer@deltares.nl]]&gt;&lt;/PrintValue&gt;_x000d__x000a__x0009__x0009__x0009_&lt;RegistrationValue&gt;&lt;![CDATA[Mark.Hegnauer@deltares.nl]]&gt;&lt;/RegistrationValue&gt;_x000d__x000a__x0009__x0009__x0009_&lt;ShadowRegistrationValue&gt;&lt;![CDATA[]]&gt;&lt;/ShadowRegistrationValue&gt;_x000d__x000a__x0009__x0009__x0009_&lt;ID&gt;2412b076-4df2-407b-8017-d92e69bc675d&lt;/ID&gt;_x000d__x000a__x0009__x0009__x0009_&lt;DocumentVeldID&gt;a384e11d-69d0-47b1-80b2-11f7020767dd&lt;/DocumentVeldID&gt;_x000d__x000a__x0009__x0009__x0009_&lt;Name&gt;ContactpersoonEmail&lt;/Name&gt;_x000d__x000a__x0009__x0009__x0009_&lt;Label&gt;Email&lt;/Label&gt;_x000d__x000a__x0009__x0009__x0009_&lt;Datatype&gt;Varchar&lt;/Datatype&gt;_x000d__x000a__x0009__x0009__x0009_&lt;PrintLabel&gt;E-mail&lt;/PrintLabel&gt;_x000d__x000a__x0009__x0009__x0009_&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Deltares]]&gt;&lt;/PrintValue&gt;_x000d__x000a__x0009__x0009__x0009_&lt;RegistrationValue&gt;&lt;![CDATA[7]]&gt;&lt;/RegistrationValue&gt;_x000d__x000a__x0009__x0009__x0009_&lt;ShadowRegistrationValue&gt;&lt;![CDATA[Deltares]]&gt;&lt;/ShadowRegistrationValue&gt;_x000d__x000a__x0009__x0009__x0009_&lt;ID&gt;eda8e511-ea49-44cd-b579-56ac2da8ffa6&lt;/ID&gt;_x000d__x000a__x0009__x0009__x0009_&lt;DocumentVeldID&gt;ae84ecdf-152b-4de1-9549-d4e7221fa02b&lt;/DocumentVeldID&gt;_x000d__x000a__x0009__x0009__x0009_&lt;Name&gt;IntBedrID&lt;/Name&gt;_x000d__x000a__x0009__x0009__x0009_&lt;Label&gt;Bedrijf&lt;/Label&gt;_x000d__x000a__x0009__x0009__x0009_&lt;Datatype&gt;Int&lt;/Datatype&gt;_x000d__x000a__x0009__x0009__x0009_&lt;PrintLabel&gt;Bedrijf&lt;/PrintLabel&gt;_x000d__x000a__x0009__x0009__x0009_&lt;Entity&gt;Document&lt;/Entity&gt;_x000d__x000a__x0009__x0009__x0009_&lt;SPSiteColumnName&gt;idb_IntBedrID&lt;/SPSiteColumnName&gt;_x000d__x000a__x0009__x0009__x0009_&lt;ShadowName&gt;InternBedrijfTekst&lt;/ShadowName&gt;_x000d__x000a__x0009__x0009__x0009_&lt;ShadowDatatype&gt;Varchar&lt;/ShadowDatatype&gt;_x000d__x000a__x0009__x0009__x0009_&lt;ShadowSPSiteColumnName&gt;idb_InternBedrijf&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Delft-Boussinesqweg 1]]&gt;&lt;/PrintValue&gt;_x000d__x000a__x0009__x0009__x0009_&lt;RegistrationValue&gt;&lt;![CDATA[3]]&gt;&lt;/RegistrationValue&gt;_x000d__x000a__x0009__x0009__x0009_&lt;ShadowRegistrationValue&gt;&lt;![CDATA[Delft-Boussinesqweg 1]]&gt;&lt;/ShadowRegistrationValue&gt;_x000d__x000a__x0009__x0009__x0009_&lt;ID&gt;1e3edf65-5efb-41c6-aa8b-a08ce565c7b2&lt;/ID&gt;_x000d__x000a__x0009__x0009__x0009_&lt;DocumentVeldID&gt;34835595-2a15-468d-a2bc-6f5cd9be42aa&lt;/DocumentVeldID&gt;_x000d__x000a__x0009__x0009__x0009_&lt;Name&gt;IntVestID&lt;/Name&gt;_x000d__x000a__x0009__x0009__x0009_&lt;Label&gt;Vestiging&lt;/Label&gt;_x000d__x000a__x0009__x0009__x0009_&lt;Datatype&gt;Int&lt;/Datatype&gt;_x000d__x000a__x0009__x0009__x0009_&lt;PrintLabel&gt;Vestiging&lt;/PrintLabel&gt;_x000d__x000a__x0009__x0009__x0009_&lt;Entity&gt;Document&lt;/Entity&gt;_x000d__x000a__x0009__x0009__x0009_&lt;SPSiteColumnName&gt;idb_IntVestID&lt;/SPSiteColumnName&gt;_x000d__x000a__x0009__x0009__x0009_&lt;ShadowName&gt;InterneVestigingTekst&lt;/ShadowName&gt;_x000d__x000a__x0009__x0009__x0009_&lt;ShadowDatatype&gt;Varchar&lt;/ShadowDatatype&gt;_x000d__x000a__x0009__x0009__x0009_&lt;ShadowSPSiteColumnName&gt;idb_InterneVestig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HYD]]&gt;&lt;/PrintValue&gt;_x000d__x000a__x0009__x0009__x0009_&lt;RegistrationValue&gt;&lt;![CDATA[41]]&gt;&lt;/RegistrationValue&gt;_x000d__x000a__x0009__x0009__x0009_&lt;ShadowRegistrationValue&gt;&lt;![CDATA[HYD]]&gt;&lt;/ShadowRegistrationValue&gt;_x000d__x000a__x0009__x0009__x0009_&lt;ID&gt;d17426e1-76cc-4478-a4da-273d3a38b109&lt;/ID&gt;_x000d__x000a__x0009__x0009__x0009_&lt;DocumentVeldID&gt;302b29e8-4a4c-41bc-b5e0-f98306c44a64&lt;/DocumentVeldID&gt;_x000d__x000a__x0009__x0009__x0009_&lt;Name&gt;IntAfdID&lt;/Name&gt;_x000d__x000a__x0009__x0009__x0009_&lt;Label&gt;Afdeling&lt;/Label&gt;_x000d__x000a__x0009__x0009__x0009_&lt;Datatype&gt;Int&lt;/Datatype&gt;_x000d__x000a__x0009__x0009__x0009_&lt;PrintLabel&gt;Afdeling&lt;/PrintLabel&gt;_x000d__x000a__x0009__x0009__x0009_&lt;Entity&gt;Document&lt;/Entity&gt;_x000d__x000a__x0009__x0009__x0009_&lt;SPSiteColumnName&gt;idb_IntAfdID&lt;/SPSiteColumnName&gt;_x000d__x000a__x0009__x0009__x0009_&lt;ShadowName&gt;InterneAfdelingTekst&lt;/ShadowName&gt;_x000d__x000a__x0009__x0009__x0009_&lt;ShadowDatatype&gt;Varchar&lt;/ShadowDatatype&gt;_x000d__x000a__x0009__x0009__x0009_&lt;ShadowSPSiteColumnName&gt;idb_InterneAfdeling&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NL]]&gt;&lt;/PrintValue&gt;_x000d__x000a__x0009__x0009__x0009_&lt;RegistrationValue&gt;&lt;![CDATA[1]]&gt;&lt;/RegistrationValue&gt;_x000d__x000a__x0009__x0009__x0009_&lt;ShadowRegistrationValue&gt;&lt;![CDATA[]]&gt;&lt;/ShadowRegistrationValue&gt;_x000d__x000a__x0009__x0009__x0009_&lt;ID&gt;3730c557-70e6-46e2-8728-58cc10cdd539&lt;/ID&gt;_x000d__x000a__x0009__x0009__x0009_&lt;DocumentVeldID&gt;f8a6e194-af7b-4a90-ab25-6c197468cdc0&lt;/DocumentVeldID&gt;_x000d__x000a__x0009__x0009__x0009_&lt;Name&gt;TaalID&lt;/Name&gt;_x000d__x000a__x0009__x0009__x0009_&lt;Label&gt;Taal&lt;/Label&gt;_x000d__x000a__x0009__x0009__x0009_&lt;Datatype&gt;Int&lt;/Datatype&gt;_x000d__x000a__x0009__x0009__x0009_&lt;PrintLabel/&gt;_x000d__x000a__x0009__x0009__x0009_&lt;Entity&gt;Document&lt;/Entity&gt;_x000d__x000a__x0009__x0009__x0009_&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_x0009_&lt;MetaDataField&gt;_x000d__x000a__x0009__x0009__x0009_&lt;PrintValue&gt;&lt;![CDATA[]]&gt;&lt;/PrintValue&gt;_x000d__x000a__x0009__x0009__x0009_&lt;RegistrationValue&gt;&lt;![CDATA[]]&gt;&lt;/RegistrationValue&gt;_x000d__x000a__x0009__x0009__x0009_&lt;ShadowRegistrationValue&gt;&lt;![CDATA[]]&gt;&lt;/ShadowRegistrationValue&gt;_x000d__x000a__x0009__x0009__x0009_&lt;ID&gt;b0ff2b00-81c5-4331-bcd5-46e3d2c36e31&lt;/ID&gt;_x000d__x000a__x0009__x0009__x0009_&lt;DocumentVeldID&gt;371535ee-e576-4055-88fe-3bb2a6abc2a8&lt;/DocumentVeldID&gt;_x000d__x000a__x0009__x0009__x0009_&lt;Name&gt;Memo&lt;/Name&gt;_x000d__x000a__x0009__x0009__x0009_&lt;Label&gt;Versie notitie&lt;/Label&gt;_x000d__x000a__x0009__x0009__x0009_&lt;Datatype&gt;Text&lt;/Datatype&gt;_x000d__x000a__x0009__x0009__x0009_&lt;PrintLabel/&gt;_x000d__x000a__x0009__x0009__x0009_&lt;Entity&gt;Document&lt;/Entity&gt;_x000d__x000a__x0009__x0009__x0009_&lt;SPSiteColumnName&gt;idb_Memo&lt;/SPSiteColumnName&gt;_x000d__x000a__x0009__x0009__x0009_&lt;ShadowName/&gt;_x000d__x000a__x0009__x0009__x0009_&lt;ShadowSPSiteColumnName/&gt;_x000d__x000a__x0009__x0009__x0009_&lt;IsKeyField&gt;false&lt;/IsKeyField&gt;_x000d__x000a__x0009__x0009__x0009_&lt;KopierenBijNieuweVersie&gt;false&lt;/KopierenBijNieuweVersie&gt;_x000d__x000a__x0009__x0009_&lt;/MetaDataField&gt;_x000d__x000a__x0009_&lt;/MetaDataFields&gt;_x000d__x000a__x0009_&lt;AttachmentsMailings&gt;_x000d__x000a__x0009__x0009_&lt;Mailing/&gt;_x000d__x000a__x0009_&lt;/AttachmentsMailings&gt;_x000d__x000a__x0009_&lt;Messages/&gt;_x000d__x000a__x0009_&lt;ContentVariables&gt;_x000d__x000a__x0009__x0009_&lt;Variable&gt;_x000d__x000a__x0009__x0009__x0009_&lt;Name&gt;RapportPartner&lt;/Name&gt;_x000d__x000a__x0009__x0009__x0009_&lt;Value&gt;False&lt;/Value&gt;_x000d__x000a__x0009__x0009_&lt;/Variable&gt;_x000d__x000a__x0009__x0009_&lt;Variable&gt;_x000d__x000a__x0009__x0009__x0009_&lt;Name&gt;Project&lt;/Name&gt;_x000d__x000a__x0009__x0009__x0009_&lt;Value&gt;11206796-003&lt;/Value&gt;_x000d__x000a__x0009__x0009_&lt;/Variable&gt;_x000d__x000a__x0009__x0009_&lt;Variable&gt;_x000d__x000a__x0009__x0009__x0009_&lt;Name&gt;ReferentieNummer&lt;/Name&gt;_x000d__x000a__x0009__x0009__x0009_&lt;Value&gt;-&lt;/Value&gt;_x000d__x000a__x0009__x0009_&lt;/Variable&gt;_x000d__x000a__x0009__x0009_&lt;Variable&gt;_x000d__x000a__x0009__x0009__x0009_&lt;Name&gt;Relatie&lt;/Name&gt;_x000d__x000a__x0009__x0009__x0009_&lt;Value&gt;Rijkswaterstaat Water, Verkeer en Leefomgeving&lt;/Value&gt;_x000d__x000a__x0009__x0009_&lt;/Variable&gt;_x000d__x000a__x0009_&lt;/ContentVariables&gt;_x000d__x000a_&lt;/DocumentInfo&gt;_x000d__x000a_"/>
    <w:docVar w:name="DocumentsoortID" w:val="7"/>
    <w:docVar w:name="DocumentsoortID_PrintValue" w:val="Rapport"/>
    <w:docVar w:name="Doorkiesnummer" w:val="+31(0)88 335 8476"/>
    <w:docVar w:name="Email" w:val="Mark.Hegnauer@deltares.nl"/>
    <w:docVar w:name="ExterneLinkInclOnderwerp" w:val="1"/>
    <w:docVar w:name="IsExterneLink" w:val="1"/>
    <w:docVar w:name="Link" w:val="\\homestore.directory.intra\winhomes\Projects\11206500\11206796\"/>
    <w:docVar w:name="MergeStatus" w:val="0"/>
    <w:docVar w:name="NamenLijstWeergave" w:val="BetrokkeneBeschikbaar_InformeelInitialen"/>
    <w:docVar w:name="NamenLijstWeergave_PrintValue" w:val="Naam informeel (Initialen)"/>
    <w:docVar w:name="Onderwerp" w:val="Generator of Rainfall and Discharge Extreme (GRADE) voor de Vecht"/>
    <w:docVar w:name="Periode" w:val="Expiratie"/>
    <w:docVar w:name="PersID" w:val="54279"/>
    <w:docVar w:name="Persoon" w:val="mevrouw R. Lammersen"/>
    <w:docVar w:name="PlaatsSubTitelInVoettekst" w:val="0"/>
    <w:docVar w:name="Project" w:val="11206796-003"/>
    <w:docVar w:name="ProjectWeergave" w:val="Project_Projectnummer"/>
    <w:docVar w:name="ProjectWeergave_PrintValue" w:val="Projectnummer"/>
    <w:docVar w:name="ProjID" w:val="148649"/>
    <w:docVar w:name="ProjNaam" w:val="KPP HV05 2021 - Transnationale samenwerking | GRADE Vecht"/>
    <w:docVar w:name="ProjNr" w:val="11206796-003"/>
    <w:docVar w:name="RapportPartner" w:val="False"/>
    <w:docVar w:name="ReferentieNummer" w:val="-"/>
    <w:docVar w:name="Registratieprofiel" w:val="Rapport"/>
    <w:docVar w:name="RegistratieprofielID" w:val="8b319bb4-efa6-46e9-a658-9cdce219b570"/>
    <w:docVar w:name="Relatie" w:val="Rijkswaterstaat Water, Verkeer en Leefomgeving"/>
    <w:docVar w:name="RelID" w:val="13593"/>
    <w:docVar w:name="Sjabloon" w:val="Rapport"/>
    <w:docVar w:name="SjabloonID" w:val="cd05f559-5836-4850-9120-25b250875eb3"/>
    <w:docVar w:name="SjabloonType" w:val="RAPPORT"/>
    <w:docVar w:name="StandaardTekstblok" w:val="Rapport NL.xml"/>
    <w:docVar w:name="StatusRapport" w:val="concept"/>
    <w:docVar w:name="Taal" w:val="NL"/>
    <w:docVar w:name="VersieNrVermelden" w:val="0"/>
    <w:docVar w:name="Versienummer" w:val="0.1"/>
    <w:docVar w:name="Vestiging" w:val="Delft-Boussinesqweg 1"/>
    <w:docVar w:name="VestigingID" w:val="3"/>
    <w:docVar w:name="Wijzig" w:val="1"/>
  </w:docVars>
  <w:rsids>
    <w:rsidRoot w:val="006333DF"/>
    <w:rsid w:val="00000DFA"/>
    <w:rsid w:val="0000253F"/>
    <w:rsid w:val="00002FC4"/>
    <w:rsid w:val="00021573"/>
    <w:rsid w:val="00022740"/>
    <w:rsid w:val="00023673"/>
    <w:rsid w:val="00047972"/>
    <w:rsid w:val="00072D6D"/>
    <w:rsid w:val="0008604D"/>
    <w:rsid w:val="000A560E"/>
    <w:rsid w:val="000B0CF5"/>
    <w:rsid w:val="000B656E"/>
    <w:rsid w:val="000B79AE"/>
    <w:rsid w:val="000C2EC0"/>
    <w:rsid w:val="000D6C53"/>
    <w:rsid w:val="000D75E6"/>
    <w:rsid w:val="000E6627"/>
    <w:rsid w:val="000F44FA"/>
    <w:rsid w:val="000F712D"/>
    <w:rsid w:val="00104990"/>
    <w:rsid w:val="00110591"/>
    <w:rsid w:val="0011196B"/>
    <w:rsid w:val="001168EF"/>
    <w:rsid w:val="001200E3"/>
    <w:rsid w:val="00123009"/>
    <w:rsid w:val="00127CA7"/>
    <w:rsid w:val="0013279E"/>
    <w:rsid w:val="001363E6"/>
    <w:rsid w:val="00144172"/>
    <w:rsid w:val="00144954"/>
    <w:rsid w:val="00147C7B"/>
    <w:rsid w:val="00162A32"/>
    <w:rsid w:val="001737E2"/>
    <w:rsid w:val="00181100"/>
    <w:rsid w:val="00191AAD"/>
    <w:rsid w:val="0019675D"/>
    <w:rsid w:val="001A1203"/>
    <w:rsid w:val="001A18B6"/>
    <w:rsid w:val="001A3B2B"/>
    <w:rsid w:val="001B2D67"/>
    <w:rsid w:val="001D7539"/>
    <w:rsid w:val="001D7FE8"/>
    <w:rsid w:val="001F0D75"/>
    <w:rsid w:val="001F298E"/>
    <w:rsid w:val="001F4CDE"/>
    <w:rsid w:val="001F5A78"/>
    <w:rsid w:val="001F7C0E"/>
    <w:rsid w:val="00212ADF"/>
    <w:rsid w:val="00216C5A"/>
    <w:rsid w:val="002177F1"/>
    <w:rsid w:val="0022350F"/>
    <w:rsid w:val="00224748"/>
    <w:rsid w:val="00226152"/>
    <w:rsid w:val="00227E7D"/>
    <w:rsid w:val="00233C7E"/>
    <w:rsid w:val="00237436"/>
    <w:rsid w:val="002444D1"/>
    <w:rsid w:val="002453F3"/>
    <w:rsid w:val="0025546D"/>
    <w:rsid w:val="002626CF"/>
    <w:rsid w:val="00264013"/>
    <w:rsid w:val="00273BF0"/>
    <w:rsid w:val="002779CC"/>
    <w:rsid w:val="002854B6"/>
    <w:rsid w:val="002A5134"/>
    <w:rsid w:val="002B6064"/>
    <w:rsid w:val="002D78D7"/>
    <w:rsid w:val="002E2AEA"/>
    <w:rsid w:val="002E59A3"/>
    <w:rsid w:val="002F62C4"/>
    <w:rsid w:val="00302341"/>
    <w:rsid w:val="003047B4"/>
    <w:rsid w:val="003061DB"/>
    <w:rsid w:val="00307210"/>
    <w:rsid w:val="0031024C"/>
    <w:rsid w:val="003126C9"/>
    <w:rsid w:val="00315EEC"/>
    <w:rsid w:val="003162D8"/>
    <w:rsid w:val="00317E65"/>
    <w:rsid w:val="00323E96"/>
    <w:rsid w:val="00324889"/>
    <w:rsid w:val="00325B3F"/>
    <w:rsid w:val="0033350D"/>
    <w:rsid w:val="00333772"/>
    <w:rsid w:val="00334A78"/>
    <w:rsid w:val="00345F77"/>
    <w:rsid w:val="00351A04"/>
    <w:rsid w:val="00354D97"/>
    <w:rsid w:val="003616BA"/>
    <w:rsid w:val="003865F8"/>
    <w:rsid w:val="0038705A"/>
    <w:rsid w:val="00396E08"/>
    <w:rsid w:val="003B4A53"/>
    <w:rsid w:val="003B4B11"/>
    <w:rsid w:val="003C3AEF"/>
    <w:rsid w:val="003C4D49"/>
    <w:rsid w:val="003D294E"/>
    <w:rsid w:val="003E6819"/>
    <w:rsid w:val="003E6EF4"/>
    <w:rsid w:val="003F2F67"/>
    <w:rsid w:val="003F7C16"/>
    <w:rsid w:val="004035EC"/>
    <w:rsid w:val="0040375A"/>
    <w:rsid w:val="0041679A"/>
    <w:rsid w:val="0041721A"/>
    <w:rsid w:val="00455CD3"/>
    <w:rsid w:val="00462B4B"/>
    <w:rsid w:val="00470922"/>
    <w:rsid w:val="00480578"/>
    <w:rsid w:val="00492AFA"/>
    <w:rsid w:val="00497015"/>
    <w:rsid w:val="004A5D6C"/>
    <w:rsid w:val="004B1E8E"/>
    <w:rsid w:val="004C2206"/>
    <w:rsid w:val="004C480A"/>
    <w:rsid w:val="004C4C3A"/>
    <w:rsid w:val="004C64C6"/>
    <w:rsid w:val="004C6B02"/>
    <w:rsid w:val="004C7C6E"/>
    <w:rsid w:val="004D1B67"/>
    <w:rsid w:val="004D7728"/>
    <w:rsid w:val="004E3D47"/>
    <w:rsid w:val="004F347F"/>
    <w:rsid w:val="004F4474"/>
    <w:rsid w:val="00502B53"/>
    <w:rsid w:val="00522AA2"/>
    <w:rsid w:val="00522EEF"/>
    <w:rsid w:val="005463A1"/>
    <w:rsid w:val="00551C7E"/>
    <w:rsid w:val="00561A7A"/>
    <w:rsid w:val="00567A6B"/>
    <w:rsid w:val="00573BFD"/>
    <w:rsid w:val="00585E95"/>
    <w:rsid w:val="005A0C29"/>
    <w:rsid w:val="005A6455"/>
    <w:rsid w:val="005B259B"/>
    <w:rsid w:val="005B35BE"/>
    <w:rsid w:val="005B61D2"/>
    <w:rsid w:val="005C62F9"/>
    <w:rsid w:val="005C62FA"/>
    <w:rsid w:val="005E3E6E"/>
    <w:rsid w:val="005F06AA"/>
    <w:rsid w:val="005F473D"/>
    <w:rsid w:val="005F759E"/>
    <w:rsid w:val="00601343"/>
    <w:rsid w:val="0060323D"/>
    <w:rsid w:val="00604369"/>
    <w:rsid w:val="00612845"/>
    <w:rsid w:val="00616C5D"/>
    <w:rsid w:val="00620A95"/>
    <w:rsid w:val="00627107"/>
    <w:rsid w:val="006333DF"/>
    <w:rsid w:val="00641921"/>
    <w:rsid w:val="00642A13"/>
    <w:rsid w:val="006437F3"/>
    <w:rsid w:val="006516CB"/>
    <w:rsid w:val="006528D5"/>
    <w:rsid w:val="0065462E"/>
    <w:rsid w:val="006571D9"/>
    <w:rsid w:val="0065776D"/>
    <w:rsid w:val="0066023E"/>
    <w:rsid w:val="006721EB"/>
    <w:rsid w:val="0067683F"/>
    <w:rsid w:val="0069197C"/>
    <w:rsid w:val="00692C1B"/>
    <w:rsid w:val="00693549"/>
    <w:rsid w:val="006A6C0E"/>
    <w:rsid w:val="006C01EE"/>
    <w:rsid w:val="006D3275"/>
    <w:rsid w:val="006E7349"/>
    <w:rsid w:val="006F7219"/>
    <w:rsid w:val="00702F98"/>
    <w:rsid w:val="00706456"/>
    <w:rsid w:val="007159BD"/>
    <w:rsid w:val="0072090E"/>
    <w:rsid w:val="00730BB0"/>
    <w:rsid w:val="007325D2"/>
    <w:rsid w:val="00737102"/>
    <w:rsid w:val="0074123C"/>
    <w:rsid w:val="00741457"/>
    <w:rsid w:val="0074317C"/>
    <w:rsid w:val="00743B7B"/>
    <w:rsid w:val="00743F77"/>
    <w:rsid w:val="00760170"/>
    <w:rsid w:val="00764EF6"/>
    <w:rsid w:val="007651C6"/>
    <w:rsid w:val="00766ED6"/>
    <w:rsid w:val="00767D0D"/>
    <w:rsid w:val="00770533"/>
    <w:rsid w:val="00771DB5"/>
    <w:rsid w:val="00776A76"/>
    <w:rsid w:val="00790F84"/>
    <w:rsid w:val="00791F3E"/>
    <w:rsid w:val="007A2B78"/>
    <w:rsid w:val="007A3BE2"/>
    <w:rsid w:val="007C234C"/>
    <w:rsid w:val="007D352E"/>
    <w:rsid w:val="007E3909"/>
    <w:rsid w:val="007F1A95"/>
    <w:rsid w:val="00826EC8"/>
    <w:rsid w:val="0083044D"/>
    <w:rsid w:val="008532A7"/>
    <w:rsid w:val="00854C84"/>
    <w:rsid w:val="00855D81"/>
    <w:rsid w:val="00864D55"/>
    <w:rsid w:val="00864F21"/>
    <w:rsid w:val="008816CE"/>
    <w:rsid w:val="00884F59"/>
    <w:rsid w:val="008915EA"/>
    <w:rsid w:val="0089542B"/>
    <w:rsid w:val="008973C1"/>
    <w:rsid w:val="008B0466"/>
    <w:rsid w:val="008C7952"/>
    <w:rsid w:val="008D278F"/>
    <w:rsid w:val="008D2BD6"/>
    <w:rsid w:val="008D30CF"/>
    <w:rsid w:val="008D4626"/>
    <w:rsid w:val="008D4A02"/>
    <w:rsid w:val="008E4765"/>
    <w:rsid w:val="008F31AE"/>
    <w:rsid w:val="008F4940"/>
    <w:rsid w:val="009009D2"/>
    <w:rsid w:val="00905DED"/>
    <w:rsid w:val="00916263"/>
    <w:rsid w:val="00917AC8"/>
    <w:rsid w:val="00954020"/>
    <w:rsid w:val="00954C43"/>
    <w:rsid w:val="00956024"/>
    <w:rsid w:val="00971912"/>
    <w:rsid w:val="00971A6C"/>
    <w:rsid w:val="00972803"/>
    <w:rsid w:val="009733E7"/>
    <w:rsid w:val="00982046"/>
    <w:rsid w:val="00982765"/>
    <w:rsid w:val="00990B81"/>
    <w:rsid w:val="009938AA"/>
    <w:rsid w:val="00995C8D"/>
    <w:rsid w:val="009A437A"/>
    <w:rsid w:val="009A683C"/>
    <w:rsid w:val="009A7268"/>
    <w:rsid w:val="009B4A45"/>
    <w:rsid w:val="009C347C"/>
    <w:rsid w:val="009C5319"/>
    <w:rsid w:val="009D285C"/>
    <w:rsid w:val="009D485E"/>
    <w:rsid w:val="009D6BF5"/>
    <w:rsid w:val="009E6DB1"/>
    <w:rsid w:val="009F0332"/>
    <w:rsid w:val="009F7627"/>
    <w:rsid w:val="00A017ED"/>
    <w:rsid w:val="00A019EE"/>
    <w:rsid w:val="00A01CDD"/>
    <w:rsid w:val="00A050FE"/>
    <w:rsid w:val="00A13A84"/>
    <w:rsid w:val="00A14456"/>
    <w:rsid w:val="00A1473F"/>
    <w:rsid w:val="00A31F58"/>
    <w:rsid w:val="00A34E88"/>
    <w:rsid w:val="00A40430"/>
    <w:rsid w:val="00A429AD"/>
    <w:rsid w:val="00A44958"/>
    <w:rsid w:val="00A50450"/>
    <w:rsid w:val="00A62012"/>
    <w:rsid w:val="00A639B8"/>
    <w:rsid w:val="00A65370"/>
    <w:rsid w:val="00A71D78"/>
    <w:rsid w:val="00A74B63"/>
    <w:rsid w:val="00A80CD9"/>
    <w:rsid w:val="00A85147"/>
    <w:rsid w:val="00AB14BF"/>
    <w:rsid w:val="00AB5D06"/>
    <w:rsid w:val="00AC46B2"/>
    <w:rsid w:val="00AD1317"/>
    <w:rsid w:val="00AD511A"/>
    <w:rsid w:val="00AD6D59"/>
    <w:rsid w:val="00AF4C21"/>
    <w:rsid w:val="00AF52C3"/>
    <w:rsid w:val="00B011B1"/>
    <w:rsid w:val="00B12B86"/>
    <w:rsid w:val="00B17AED"/>
    <w:rsid w:val="00B21768"/>
    <w:rsid w:val="00B26B8C"/>
    <w:rsid w:val="00B34D2A"/>
    <w:rsid w:val="00B3727E"/>
    <w:rsid w:val="00B4376A"/>
    <w:rsid w:val="00B50987"/>
    <w:rsid w:val="00B54BCC"/>
    <w:rsid w:val="00B669E3"/>
    <w:rsid w:val="00B7389C"/>
    <w:rsid w:val="00B73E2B"/>
    <w:rsid w:val="00B77BED"/>
    <w:rsid w:val="00B77D41"/>
    <w:rsid w:val="00B825DA"/>
    <w:rsid w:val="00B82EFC"/>
    <w:rsid w:val="00B95D35"/>
    <w:rsid w:val="00B96143"/>
    <w:rsid w:val="00BA1680"/>
    <w:rsid w:val="00BA2469"/>
    <w:rsid w:val="00BA4791"/>
    <w:rsid w:val="00BA628F"/>
    <w:rsid w:val="00BB1682"/>
    <w:rsid w:val="00BD1D1C"/>
    <w:rsid w:val="00BD5F53"/>
    <w:rsid w:val="00BE0794"/>
    <w:rsid w:val="00BE4224"/>
    <w:rsid w:val="00BE6687"/>
    <w:rsid w:val="00BF2014"/>
    <w:rsid w:val="00BF7144"/>
    <w:rsid w:val="00C00E38"/>
    <w:rsid w:val="00C103B6"/>
    <w:rsid w:val="00C155B2"/>
    <w:rsid w:val="00C172C7"/>
    <w:rsid w:val="00C214D2"/>
    <w:rsid w:val="00C45287"/>
    <w:rsid w:val="00C4577F"/>
    <w:rsid w:val="00C47707"/>
    <w:rsid w:val="00C50CBA"/>
    <w:rsid w:val="00C61F62"/>
    <w:rsid w:val="00C62B0B"/>
    <w:rsid w:val="00C67DC3"/>
    <w:rsid w:val="00C768CC"/>
    <w:rsid w:val="00C77357"/>
    <w:rsid w:val="00C93C05"/>
    <w:rsid w:val="00C96047"/>
    <w:rsid w:val="00CA7EE5"/>
    <w:rsid w:val="00CC1726"/>
    <w:rsid w:val="00CE291D"/>
    <w:rsid w:val="00CF7F4A"/>
    <w:rsid w:val="00D0421B"/>
    <w:rsid w:val="00D048F4"/>
    <w:rsid w:val="00D14A37"/>
    <w:rsid w:val="00D22723"/>
    <w:rsid w:val="00D22DA9"/>
    <w:rsid w:val="00D27E7D"/>
    <w:rsid w:val="00D36789"/>
    <w:rsid w:val="00D522C9"/>
    <w:rsid w:val="00D61047"/>
    <w:rsid w:val="00D62DB0"/>
    <w:rsid w:val="00D74A69"/>
    <w:rsid w:val="00D7575D"/>
    <w:rsid w:val="00D77786"/>
    <w:rsid w:val="00D813AC"/>
    <w:rsid w:val="00D83410"/>
    <w:rsid w:val="00D93003"/>
    <w:rsid w:val="00DA1736"/>
    <w:rsid w:val="00DA431E"/>
    <w:rsid w:val="00DB1EBE"/>
    <w:rsid w:val="00DB5DA8"/>
    <w:rsid w:val="00DC55D8"/>
    <w:rsid w:val="00DC65AA"/>
    <w:rsid w:val="00DC6840"/>
    <w:rsid w:val="00DD3E0A"/>
    <w:rsid w:val="00DD70B9"/>
    <w:rsid w:val="00DD7494"/>
    <w:rsid w:val="00DE0216"/>
    <w:rsid w:val="00DE15FE"/>
    <w:rsid w:val="00DF1219"/>
    <w:rsid w:val="00E000C1"/>
    <w:rsid w:val="00E00681"/>
    <w:rsid w:val="00E007A5"/>
    <w:rsid w:val="00E108FB"/>
    <w:rsid w:val="00E175E1"/>
    <w:rsid w:val="00E25459"/>
    <w:rsid w:val="00E305EB"/>
    <w:rsid w:val="00E331F6"/>
    <w:rsid w:val="00E35E4C"/>
    <w:rsid w:val="00E37549"/>
    <w:rsid w:val="00E44B84"/>
    <w:rsid w:val="00E64C7C"/>
    <w:rsid w:val="00E71C76"/>
    <w:rsid w:val="00E72C2D"/>
    <w:rsid w:val="00E73DF4"/>
    <w:rsid w:val="00E82624"/>
    <w:rsid w:val="00E8770A"/>
    <w:rsid w:val="00EB179E"/>
    <w:rsid w:val="00EB2594"/>
    <w:rsid w:val="00EB602E"/>
    <w:rsid w:val="00EB7C9E"/>
    <w:rsid w:val="00EC09EE"/>
    <w:rsid w:val="00EC1D53"/>
    <w:rsid w:val="00EC7907"/>
    <w:rsid w:val="00ED15D3"/>
    <w:rsid w:val="00ED2835"/>
    <w:rsid w:val="00ED7807"/>
    <w:rsid w:val="00EE1377"/>
    <w:rsid w:val="00EE1A48"/>
    <w:rsid w:val="00F0730F"/>
    <w:rsid w:val="00F43071"/>
    <w:rsid w:val="00F65A33"/>
    <w:rsid w:val="00F675B9"/>
    <w:rsid w:val="00F82653"/>
    <w:rsid w:val="00F85264"/>
    <w:rsid w:val="00F879AE"/>
    <w:rsid w:val="00F87D3B"/>
    <w:rsid w:val="00FA2197"/>
    <w:rsid w:val="00FA369F"/>
    <w:rsid w:val="00FB1443"/>
    <w:rsid w:val="00FC0F02"/>
    <w:rsid w:val="00FC7856"/>
    <w:rsid w:val="00FD0F3F"/>
    <w:rsid w:val="00FD3D0E"/>
    <w:rsid w:val="00FE0822"/>
    <w:rsid w:val="00FE1AFF"/>
    <w:rsid w:val="00FE1E86"/>
    <w:rsid w:val="00FE5A98"/>
    <w:rsid w:val="00FF25E1"/>
    <w:rsid w:val="00FF50C9"/>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873E1C5"/>
  <w15:docId w15:val="{018F2BD2-EA82-4005-9E67-58D55B1D4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nl-NL" w:eastAsia="nl-NL" w:bidi="ar-SA"/>
      </w:rPr>
    </w:rPrDefault>
    <w:pPrDefault>
      <w:pPr>
        <w:spacing w:line="255" w:lineRule="atLeast"/>
      </w:pPr>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669E3"/>
  </w:style>
  <w:style w:type="paragraph" w:styleId="Heading1">
    <w:name w:val="heading 1"/>
    <w:basedOn w:val="Normal"/>
    <w:next w:val="Normal"/>
    <w:qFormat/>
    <w:rsid w:val="0031024C"/>
    <w:pPr>
      <w:keepNext/>
      <w:keepLines/>
      <w:pageBreakBefore/>
      <w:numPr>
        <w:numId w:val="21"/>
      </w:numPr>
      <w:spacing w:after="766" w:line="383" w:lineRule="atLeast"/>
      <w:outlineLvl w:val="0"/>
    </w:pPr>
    <w:rPr>
      <w:bCs/>
      <w:color w:val="080C80"/>
      <w:sz w:val="38"/>
      <w:szCs w:val="32"/>
    </w:rPr>
  </w:style>
  <w:style w:type="paragraph" w:styleId="Heading2">
    <w:name w:val="heading 2"/>
    <w:basedOn w:val="Heading1"/>
    <w:next w:val="Normal"/>
    <w:link w:val="Heading2Char"/>
    <w:qFormat/>
    <w:rsid w:val="00E44B84"/>
    <w:pPr>
      <w:pageBreakBefore w:val="0"/>
      <w:numPr>
        <w:ilvl w:val="1"/>
      </w:numPr>
      <w:spacing w:before="284" w:after="99" w:line="284" w:lineRule="atLeast"/>
      <w:contextualSpacing/>
      <w:outlineLvl w:val="1"/>
    </w:pPr>
    <w:rPr>
      <w:bCs w:val="0"/>
      <w:iCs/>
      <w:sz w:val="26"/>
      <w:szCs w:val="28"/>
    </w:rPr>
  </w:style>
  <w:style w:type="paragraph" w:styleId="Heading3">
    <w:name w:val="heading 3"/>
    <w:basedOn w:val="Heading2"/>
    <w:next w:val="Normal"/>
    <w:qFormat/>
    <w:rsid w:val="00F879AE"/>
    <w:pPr>
      <w:numPr>
        <w:ilvl w:val="2"/>
      </w:numPr>
      <w:spacing w:after="0" w:line="255" w:lineRule="atLeast"/>
      <w:outlineLvl w:val="2"/>
    </w:pPr>
    <w:rPr>
      <w:b/>
      <w:bCs/>
      <w:color w:val="auto"/>
      <w:sz w:val="20"/>
      <w:szCs w:val="26"/>
    </w:rPr>
  </w:style>
  <w:style w:type="paragraph" w:styleId="Heading4">
    <w:name w:val="heading 4"/>
    <w:basedOn w:val="Heading3"/>
    <w:next w:val="Normal"/>
    <w:qFormat/>
    <w:rsid w:val="00F879AE"/>
    <w:pPr>
      <w:numPr>
        <w:ilvl w:val="3"/>
      </w:numPr>
      <w:outlineLvl w:val="3"/>
    </w:pPr>
    <w:rPr>
      <w:b w:val="0"/>
      <w:bCs w:val="0"/>
      <w:color w:val="080C80"/>
      <w:szCs w:val="28"/>
    </w:rPr>
  </w:style>
  <w:style w:type="paragraph" w:styleId="Heading5">
    <w:name w:val="heading 5"/>
    <w:basedOn w:val="Heading1"/>
    <w:next w:val="Normal"/>
    <w:qFormat/>
    <w:rsid w:val="00E8770A"/>
    <w:pPr>
      <w:numPr>
        <w:ilvl w:val="4"/>
      </w:numPr>
      <w:outlineLvl w:val="4"/>
    </w:pPr>
    <w:rPr>
      <w:bCs w:val="0"/>
      <w:iCs/>
      <w:szCs w:val="26"/>
    </w:rPr>
  </w:style>
  <w:style w:type="paragraph" w:styleId="Heading6">
    <w:name w:val="heading 6"/>
    <w:basedOn w:val="Heading5"/>
    <w:next w:val="Normal"/>
    <w:link w:val="Heading6Char"/>
    <w:qFormat/>
    <w:rsid w:val="00E8770A"/>
    <w:pPr>
      <w:pageBreakBefore w:val="0"/>
      <w:numPr>
        <w:ilvl w:val="5"/>
      </w:numPr>
      <w:spacing w:before="248" w:after="99" w:line="284" w:lineRule="atLeast"/>
      <w:outlineLvl w:val="5"/>
    </w:pPr>
    <w:rPr>
      <w:rFonts w:eastAsiaTheme="majorEastAsia" w:cstheme="majorBidi"/>
      <w:sz w:val="26"/>
    </w:rPr>
  </w:style>
  <w:style w:type="paragraph" w:styleId="Heading7">
    <w:name w:val="heading 7"/>
    <w:basedOn w:val="Heading6"/>
    <w:next w:val="Normal"/>
    <w:link w:val="Heading7Char"/>
    <w:qFormat/>
    <w:rsid w:val="00E8770A"/>
    <w:pPr>
      <w:numPr>
        <w:ilvl w:val="6"/>
      </w:numPr>
      <w:spacing w:after="0" w:line="255" w:lineRule="atLeast"/>
      <w:outlineLvl w:val="6"/>
    </w:pPr>
    <w:rPr>
      <w:b/>
      <w:iCs w:val="0"/>
      <w:color w:val="auto"/>
      <w:sz w:val="19"/>
    </w:rPr>
  </w:style>
  <w:style w:type="paragraph" w:styleId="Heading8">
    <w:name w:val="heading 8"/>
    <w:basedOn w:val="Heading7"/>
    <w:next w:val="Normal"/>
    <w:link w:val="Heading8Char"/>
    <w:qFormat/>
    <w:rsid w:val="00002FC4"/>
    <w:pPr>
      <w:numPr>
        <w:ilvl w:val="7"/>
      </w:numPr>
      <w:outlineLvl w:val="7"/>
    </w:pPr>
    <w:rPr>
      <w:b w:val="0"/>
      <w:szCs w:val="21"/>
    </w:rPr>
  </w:style>
  <w:style w:type="paragraph" w:styleId="Heading9">
    <w:name w:val="heading 9"/>
    <w:basedOn w:val="Heading4"/>
    <w:next w:val="Normal"/>
    <w:link w:val="Heading9Char"/>
    <w:qFormat/>
    <w:rsid w:val="006333DF"/>
    <w:pPr>
      <w:numPr>
        <w:ilvl w:val="0"/>
        <w:numId w:val="0"/>
      </w:numPr>
      <w:tabs>
        <w:tab w:val="num" w:pos="0"/>
      </w:tabs>
      <w:spacing w:before="255" w:line="255" w:lineRule="exact"/>
      <w:ind w:hanging="255"/>
      <w:contextualSpacing w:val="0"/>
      <w:outlineLvl w:val="8"/>
    </w:pPr>
    <w:rPr>
      <w:rFonts w:cs="Arial"/>
      <w:i/>
      <w:color w:val="auto"/>
      <w:sz w:val="21"/>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1473F"/>
    <w:pPr>
      <w:tabs>
        <w:tab w:val="center" w:pos="4153"/>
        <w:tab w:val="right" w:pos="8306"/>
      </w:tabs>
    </w:pPr>
  </w:style>
  <w:style w:type="paragraph" w:customStyle="1" w:styleId="Huisstijl-Sjabloonnaam">
    <w:name w:val="Huisstijl-Sjabloonnaam"/>
    <w:basedOn w:val="Normal"/>
    <w:semiHidden/>
    <w:rsid w:val="00FA2197"/>
    <w:pPr>
      <w:spacing w:before="110" w:line="383" w:lineRule="atLeast"/>
    </w:pPr>
    <w:rPr>
      <w:noProof/>
      <w:sz w:val="38"/>
    </w:rPr>
  </w:style>
  <w:style w:type="paragraph" w:customStyle="1" w:styleId="Huisstijl-Adres">
    <w:name w:val="Huisstijl-Adres"/>
    <w:basedOn w:val="Normal"/>
    <w:semiHidden/>
    <w:rsid w:val="00FA2197"/>
    <w:pPr>
      <w:spacing w:line="227" w:lineRule="atLeast"/>
    </w:pPr>
    <w:rPr>
      <w:noProof/>
      <w:sz w:val="14"/>
    </w:rPr>
  </w:style>
  <w:style w:type="paragraph" w:customStyle="1" w:styleId="Huisstijl-Kopje">
    <w:name w:val="Huisstijl-Kopje"/>
    <w:basedOn w:val="Normal"/>
    <w:next w:val="Normal"/>
    <w:semiHidden/>
    <w:rsid w:val="004C64C6"/>
    <w:pPr>
      <w:spacing w:line="227" w:lineRule="atLeast"/>
    </w:pPr>
    <w:rPr>
      <w:b/>
      <w:noProof/>
      <w:sz w:val="15"/>
    </w:rPr>
  </w:style>
  <w:style w:type="paragraph" w:customStyle="1" w:styleId="Huisstijl-Gegeven">
    <w:name w:val="Huisstijl-Gegeven"/>
    <w:basedOn w:val="Huisstijl-Kopje"/>
    <w:next w:val="Normal"/>
    <w:semiHidden/>
    <w:rsid w:val="00642A13"/>
    <w:rPr>
      <w:b w:val="0"/>
    </w:rPr>
  </w:style>
  <w:style w:type="paragraph" w:customStyle="1" w:styleId="Huisstijl-Voettekst">
    <w:name w:val="Huisstijl-Voettekst"/>
    <w:basedOn w:val="Huisstijl-Gegeven"/>
    <w:next w:val="Normal"/>
    <w:semiHidden/>
    <w:rsid w:val="00642A13"/>
    <w:rPr>
      <w:sz w:val="14"/>
    </w:rPr>
  </w:style>
  <w:style w:type="paragraph" w:styleId="ListBullet2">
    <w:name w:val="List Bullet 2"/>
    <w:basedOn w:val="ListBullet"/>
    <w:semiHidden/>
    <w:rsid w:val="00A429AD"/>
    <w:pPr>
      <w:numPr>
        <w:numId w:val="18"/>
      </w:numPr>
      <w:tabs>
        <w:tab w:val="left" w:pos="454"/>
      </w:tabs>
    </w:pPr>
  </w:style>
  <w:style w:type="paragraph" w:styleId="ListBullet">
    <w:name w:val="List Bullet"/>
    <w:basedOn w:val="Normal"/>
    <w:qFormat/>
    <w:rsid w:val="00D813AC"/>
    <w:pPr>
      <w:numPr>
        <w:numId w:val="36"/>
      </w:numPr>
    </w:pPr>
    <w:rPr>
      <w:rFonts w:cs="Arial"/>
      <w:szCs w:val="24"/>
      <w:lang w:eastAsia="en-US"/>
    </w:rPr>
  </w:style>
  <w:style w:type="paragraph" w:customStyle="1" w:styleId="HeadingnoNumber">
    <w:name w:val="Heading no Number"/>
    <w:basedOn w:val="Heading1"/>
    <w:next w:val="Normal"/>
    <w:qFormat/>
    <w:rsid w:val="008D278F"/>
    <w:pPr>
      <w:numPr>
        <w:numId w:val="0"/>
      </w:numPr>
    </w:pPr>
  </w:style>
  <w:style w:type="paragraph" w:styleId="Caption">
    <w:name w:val="caption"/>
    <w:basedOn w:val="Normal"/>
    <w:next w:val="Normal"/>
    <w:uiPriority w:val="35"/>
    <w:qFormat/>
    <w:rsid w:val="00462B4B"/>
    <w:pPr>
      <w:spacing w:after="128"/>
    </w:pPr>
    <w:rPr>
      <w:bCs/>
      <w:i/>
      <w:sz w:val="17"/>
    </w:rPr>
  </w:style>
  <w:style w:type="numbering" w:customStyle="1" w:styleId="Huisstijl-LijstNummering">
    <w:name w:val="Huisstijl-LijstNummering"/>
    <w:uiPriority w:val="99"/>
    <w:rsid w:val="00D813AC"/>
    <w:pPr>
      <w:numPr>
        <w:numId w:val="1"/>
      </w:numPr>
    </w:pPr>
  </w:style>
  <w:style w:type="paragraph" w:styleId="ListBullet3">
    <w:name w:val="List Bullet 3"/>
    <w:basedOn w:val="ListNumber2"/>
    <w:semiHidden/>
    <w:rsid w:val="00A429AD"/>
    <w:pPr>
      <w:numPr>
        <w:numId w:val="19"/>
      </w:numPr>
      <w:tabs>
        <w:tab w:val="left" w:pos="680"/>
      </w:tabs>
    </w:pPr>
    <w:rPr>
      <w:sz w:val="19"/>
    </w:rPr>
  </w:style>
  <w:style w:type="table" w:styleId="TableGrid">
    <w:name w:val="Table Grid"/>
    <w:basedOn w:val="TableNormal"/>
    <w:uiPriority w:val="39"/>
    <w:rsid w:val="00D22723"/>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Arial" w:hAnsi="Arial"/>
        <w:b w:val="0"/>
        <w:sz w:val="19"/>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Huisstijl-NaVoettekstLogo">
    <w:name w:val="Huisstijl-NaVoettekstLogo"/>
    <w:basedOn w:val="Normal"/>
    <w:semiHidden/>
    <w:rsid w:val="00CE291D"/>
    <w:pPr>
      <w:spacing w:line="240" w:lineRule="auto"/>
    </w:pPr>
    <w:rPr>
      <w:sz w:val="2"/>
    </w:rPr>
  </w:style>
  <w:style w:type="numbering" w:customStyle="1" w:styleId="Huisstijl-LijstOpsomming">
    <w:name w:val="Huisstijl-LijstOpsomming"/>
    <w:uiPriority w:val="99"/>
    <w:rsid w:val="00D813AC"/>
    <w:pPr>
      <w:numPr>
        <w:numId w:val="2"/>
      </w:numPr>
    </w:pPr>
  </w:style>
  <w:style w:type="paragraph" w:styleId="ListNumber2">
    <w:name w:val="List Number 2"/>
    <w:basedOn w:val="Normal"/>
    <w:semiHidden/>
    <w:rsid w:val="00A429AD"/>
    <w:pPr>
      <w:jc w:val="both"/>
    </w:pPr>
    <w:rPr>
      <w:rFonts w:cs="Arial"/>
      <w:sz w:val="21"/>
      <w:szCs w:val="24"/>
      <w:lang w:eastAsia="en-US"/>
    </w:rPr>
  </w:style>
  <w:style w:type="paragraph" w:styleId="ListNumber">
    <w:name w:val="List Number"/>
    <w:basedOn w:val="Normal"/>
    <w:rsid w:val="00D813AC"/>
    <w:pPr>
      <w:numPr>
        <w:numId w:val="37"/>
      </w:numPr>
    </w:pPr>
    <w:rPr>
      <w:rFonts w:cs="Arial"/>
      <w:szCs w:val="24"/>
      <w:lang w:eastAsia="en-US"/>
    </w:rPr>
  </w:style>
  <w:style w:type="paragraph" w:styleId="ListNumber3">
    <w:name w:val="List Number 3"/>
    <w:basedOn w:val="Normal"/>
    <w:semiHidden/>
    <w:rsid w:val="00ED2835"/>
    <w:pPr>
      <w:jc w:val="both"/>
    </w:pPr>
  </w:style>
  <w:style w:type="paragraph" w:customStyle="1" w:styleId="Huisstijl-Classificatie">
    <w:name w:val="Huisstijl-Classificatie"/>
    <w:basedOn w:val="Normal"/>
    <w:next w:val="Normal"/>
    <w:semiHidden/>
    <w:rsid w:val="005E3E6E"/>
    <w:rPr>
      <w:sz w:val="18"/>
      <w:u w:val="single"/>
    </w:rPr>
  </w:style>
  <w:style w:type="paragraph" w:customStyle="1" w:styleId="Huisstijl-Rubricering">
    <w:name w:val="Huisstijl-Rubricering"/>
    <w:basedOn w:val="Normal"/>
    <w:next w:val="Normal"/>
    <w:semiHidden/>
    <w:rsid w:val="00FA2197"/>
    <w:rPr>
      <w:caps/>
      <w:noProof/>
      <w:sz w:val="18"/>
    </w:rPr>
  </w:style>
  <w:style w:type="paragraph" w:styleId="ListParagraph">
    <w:name w:val="List Paragraph"/>
    <w:basedOn w:val="Normal"/>
    <w:link w:val="ListParagraphChar"/>
    <w:uiPriority w:val="34"/>
    <w:qFormat/>
    <w:rsid w:val="00FA2197"/>
    <w:pPr>
      <w:ind w:left="227" w:hanging="227"/>
      <w:contextualSpacing/>
    </w:pPr>
  </w:style>
  <w:style w:type="paragraph" w:customStyle="1" w:styleId="Huisstijl-Concept">
    <w:name w:val="Huisstijl-Concept"/>
    <w:basedOn w:val="Huisstijl-Titel"/>
    <w:next w:val="Normal"/>
    <w:semiHidden/>
    <w:rsid w:val="00FE0822"/>
    <w:rPr>
      <w:caps/>
      <w:color w:val="E6E6E6"/>
    </w:rPr>
  </w:style>
  <w:style w:type="paragraph" w:customStyle="1" w:styleId="Huisstijl-Titel">
    <w:name w:val="Huisstijl-Titel"/>
    <w:basedOn w:val="Normal"/>
    <w:next w:val="Normal"/>
    <w:semiHidden/>
    <w:rsid w:val="00917AC8"/>
    <w:pPr>
      <w:spacing w:line="510" w:lineRule="atLeast"/>
    </w:pPr>
    <w:rPr>
      <w:b/>
      <w:color w:val="080C80"/>
      <w:sz w:val="50"/>
    </w:rPr>
  </w:style>
  <w:style w:type="paragraph" w:customStyle="1" w:styleId="Huisstijl-Subtitel">
    <w:name w:val="Huisstijl-Subtitel"/>
    <w:basedOn w:val="Normal"/>
    <w:next w:val="Normal"/>
    <w:semiHidden/>
    <w:rsid w:val="00917AC8"/>
    <w:pPr>
      <w:spacing w:line="284" w:lineRule="atLeast"/>
    </w:pPr>
    <w:rPr>
      <w:color w:val="080C80"/>
      <w:sz w:val="26"/>
    </w:rPr>
  </w:style>
  <w:style w:type="paragraph" w:styleId="FootnoteText">
    <w:name w:val="footnote text"/>
    <w:basedOn w:val="Normal"/>
    <w:link w:val="FootnoteTextChar"/>
    <w:semiHidden/>
    <w:unhideWhenUsed/>
    <w:rsid w:val="00F879AE"/>
    <w:pPr>
      <w:spacing w:line="227" w:lineRule="atLeast"/>
    </w:pPr>
    <w:rPr>
      <w:sz w:val="16"/>
    </w:rPr>
  </w:style>
  <w:style w:type="character" w:customStyle="1" w:styleId="FootnoteTextChar">
    <w:name w:val="Footnote Text Char"/>
    <w:basedOn w:val="DefaultParagraphFont"/>
    <w:link w:val="FootnoteText"/>
    <w:semiHidden/>
    <w:rsid w:val="00F879AE"/>
    <w:rPr>
      <w:sz w:val="16"/>
    </w:rPr>
  </w:style>
  <w:style w:type="character" w:styleId="FootnoteReference">
    <w:name w:val="footnote reference"/>
    <w:basedOn w:val="DefaultParagraphFont"/>
    <w:semiHidden/>
    <w:unhideWhenUsed/>
    <w:rsid w:val="00127CA7"/>
    <w:rPr>
      <w:vertAlign w:val="superscript"/>
    </w:rPr>
  </w:style>
  <w:style w:type="table" w:styleId="PlainTable4">
    <w:name w:val="Plain Table 4"/>
    <w:basedOn w:val="TableNormal"/>
    <w:uiPriority w:val="44"/>
    <w:rsid w:val="008F4940"/>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Normal1">
    <w:name w:val="Table Normal1"/>
    <w:uiPriority w:val="2"/>
    <w:semiHidden/>
    <w:unhideWhenUsed/>
    <w:qFormat/>
    <w:rsid w:val="00F65A33"/>
    <w:pPr>
      <w:widowControl w:val="0"/>
      <w:autoSpaceDE w:val="0"/>
      <w:autoSpaceDN w:val="0"/>
      <w:spacing w:line="240" w:lineRule="auto"/>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numbering" w:customStyle="1" w:styleId="Huisstijl-Koppen">
    <w:name w:val="Huisstijl-Koppen"/>
    <w:basedOn w:val="NoList"/>
    <w:uiPriority w:val="99"/>
    <w:rsid w:val="00BE4224"/>
    <w:pPr>
      <w:numPr>
        <w:numId w:val="3"/>
      </w:numPr>
    </w:pPr>
  </w:style>
  <w:style w:type="table" w:customStyle="1" w:styleId="Tabel1">
    <w:name w:val="Tabel 1"/>
    <w:basedOn w:val="TableNormal"/>
    <w:uiPriority w:val="99"/>
    <w:rsid w:val="004B1E8E"/>
    <w:pPr>
      <w:spacing w:line="199" w:lineRule="atLeast"/>
    </w:pPr>
    <w:rPr>
      <w:sz w:val="16"/>
      <w:szCs w:val="19"/>
    </w:rPr>
    <w:tblPr>
      <w:tblBorders>
        <w:insideH w:val="single" w:sz="4" w:space="0" w:color="auto"/>
        <w:insideV w:val="single" w:sz="4" w:space="0" w:color="auto"/>
      </w:tblBorders>
      <w:tblCellMar>
        <w:top w:w="57" w:type="dxa"/>
        <w:left w:w="113" w:type="dxa"/>
        <w:bottom w:w="57" w:type="dxa"/>
        <w:right w:w="113" w:type="dxa"/>
      </w:tblCellMar>
    </w:tblPr>
    <w:tcPr>
      <w:shd w:val="clear" w:color="auto" w:fill="auto"/>
    </w:tcPr>
    <w:tblStylePr w:type="firstRow">
      <w:rPr>
        <w:b/>
      </w:rPr>
      <w:tblPr/>
      <w:tcPr>
        <w:tcBorders>
          <w:bottom w:val="single" w:sz="8" w:space="0" w:color="auto"/>
        </w:tcBorders>
        <w:shd w:val="clear" w:color="auto" w:fill="EFF3FE"/>
      </w:tcPr>
    </w:tblStylePr>
    <w:tblStylePr w:type="lastRow">
      <w:tblPr/>
      <w:tcPr>
        <w:tcBorders>
          <w:top w:val="single" w:sz="8" w:space="0" w:color="auto"/>
        </w:tcBorders>
        <w:shd w:val="clear" w:color="auto" w:fill="auto"/>
      </w:tcPr>
    </w:tblStylePr>
    <w:tblStylePr w:type="firstCol">
      <w:rPr>
        <w:b/>
      </w:rPr>
    </w:tblStylePr>
  </w:style>
  <w:style w:type="table" w:customStyle="1" w:styleId="Tabel2">
    <w:name w:val="Tabel 2"/>
    <w:basedOn w:val="Tabel1"/>
    <w:uiPriority w:val="99"/>
    <w:rsid w:val="00522EEF"/>
    <w:tblPr>
      <w:tblStyleRowBandSize w:val="1"/>
      <w:tblBorders>
        <w:insideH w:val="none" w:sz="0" w:space="0" w:color="auto"/>
        <w:insideV w:val="none" w:sz="0" w:space="0" w:color="auto"/>
      </w:tblBorders>
    </w:tblPr>
    <w:tcPr>
      <w:shd w:val="clear" w:color="auto" w:fill="auto"/>
    </w:tcPr>
    <w:tblStylePr w:type="firstRow">
      <w:rPr>
        <w:b/>
        <w:color w:val="FFFFFF" w:themeColor="background1"/>
      </w:rPr>
      <w:tblPr/>
      <w:tcPr>
        <w:tcBorders>
          <w:top w:val="nil"/>
          <w:left w:val="nil"/>
          <w:bottom w:val="single" w:sz="8" w:space="0" w:color="auto"/>
          <w:right w:val="nil"/>
          <w:insideH w:val="nil"/>
          <w:insideV w:val="nil"/>
          <w:tl2br w:val="nil"/>
          <w:tr2bl w:val="nil"/>
        </w:tcBorders>
        <w:shd w:val="clear" w:color="auto" w:fill="8AB833" w:themeFill="accent2"/>
      </w:tcPr>
    </w:tblStylePr>
    <w:tblStylePr w:type="lastRow">
      <w:tblPr/>
      <w:tcPr>
        <w:tcBorders>
          <w:top w:val="single" w:sz="8" w:space="0" w:color="auto"/>
        </w:tcBorders>
        <w:shd w:val="clear" w:color="auto" w:fill="auto"/>
      </w:tcPr>
    </w:tblStylePr>
    <w:tblStylePr w:type="firstCol">
      <w:rPr>
        <w:b/>
      </w:rPr>
    </w:tblStylePr>
    <w:tblStylePr w:type="band1Horz">
      <w:tblPr/>
      <w:tcPr>
        <w:shd w:val="clear" w:color="auto" w:fill="ECEFFD"/>
      </w:tcPr>
    </w:tblStylePr>
    <w:tblStylePr w:type="band2Horz">
      <w:tblPr/>
      <w:tcPr>
        <w:shd w:val="clear" w:color="auto" w:fill="D9DFFA"/>
      </w:tcPr>
    </w:tblStylePr>
  </w:style>
  <w:style w:type="table" w:customStyle="1" w:styleId="Tabel3">
    <w:name w:val="Tabel 3"/>
    <w:basedOn w:val="Tabel2"/>
    <w:uiPriority w:val="99"/>
    <w:rsid w:val="00522EEF"/>
    <w:tblPr/>
    <w:tcPr>
      <w:shd w:val="clear" w:color="auto" w:fill="auto"/>
    </w:tcPr>
    <w:tblStylePr w:type="firstRow">
      <w:rPr>
        <w:b/>
        <w:color w:val="FFFFFF" w:themeColor="background1"/>
      </w:rPr>
      <w:tblPr/>
      <w:tcPr>
        <w:tcBorders>
          <w:top w:val="nil"/>
          <w:left w:val="nil"/>
          <w:bottom w:val="single" w:sz="8" w:space="0" w:color="auto"/>
          <w:right w:val="nil"/>
          <w:insideH w:val="nil"/>
          <w:insideV w:val="nil"/>
          <w:tl2br w:val="nil"/>
          <w:tr2bl w:val="nil"/>
        </w:tcBorders>
        <w:shd w:val="clear" w:color="auto" w:fill="00CC96"/>
      </w:tcPr>
    </w:tblStylePr>
    <w:tblStylePr w:type="lastRow">
      <w:tblPr/>
      <w:tcPr>
        <w:tcBorders>
          <w:top w:val="single" w:sz="8" w:space="0" w:color="auto"/>
        </w:tcBorders>
        <w:shd w:val="clear" w:color="auto" w:fill="auto"/>
      </w:tcPr>
    </w:tblStylePr>
    <w:tblStylePr w:type="firstCol">
      <w:rPr>
        <w:b/>
      </w:rPr>
    </w:tblStylePr>
    <w:tblStylePr w:type="band1Horz">
      <w:tblPr/>
      <w:tcPr>
        <w:shd w:val="clear" w:color="auto" w:fill="EBFBF7"/>
      </w:tcPr>
    </w:tblStylePr>
    <w:tblStylePr w:type="band2Horz">
      <w:tblPr/>
      <w:tcPr>
        <w:shd w:val="clear" w:color="auto" w:fill="D7F7EF"/>
      </w:tcPr>
    </w:tblStylePr>
  </w:style>
  <w:style w:type="numbering" w:customStyle="1" w:styleId="Huisstijl-Lijst">
    <w:name w:val="Huisstijl-Lijst"/>
    <w:uiPriority w:val="99"/>
    <w:rsid w:val="00D813AC"/>
    <w:pPr>
      <w:numPr>
        <w:numId w:val="10"/>
      </w:numPr>
    </w:pPr>
  </w:style>
  <w:style w:type="paragraph" w:styleId="List">
    <w:name w:val="List"/>
    <w:basedOn w:val="Normal"/>
    <w:qFormat/>
    <w:rsid w:val="00D813AC"/>
    <w:pPr>
      <w:numPr>
        <w:numId w:val="35"/>
      </w:numPr>
      <w:contextualSpacing/>
    </w:pPr>
  </w:style>
  <w:style w:type="paragraph" w:styleId="TOC1">
    <w:name w:val="toc 1"/>
    <w:basedOn w:val="Normal"/>
    <w:next w:val="Normal"/>
    <w:autoRedefine/>
    <w:uiPriority w:val="39"/>
    <w:rsid w:val="00995C8D"/>
    <w:pPr>
      <w:tabs>
        <w:tab w:val="right" w:pos="8222"/>
      </w:tabs>
      <w:spacing w:before="255"/>
      <w:ind w:right="340" w:hanging="1077"/>
    </w:pPr>
    <w:rPr>
      <w:b/>
      <w:noProof/>
    </w:rPr>
  </w:style>
  <w:style w:type="paragraph" w:styleId="TOC2">
    <w:name w:val="toc 2"/>
    <w:basedOn w:val="Normal"/>
    <w:next w:val="Normal"/>
    <w:autoRedefine/>
    <w:uiPriority w:val="39"/>
    <w:rsid w:val="00D62DB0"/>
    <w:pPr>
      <w:tabs>
        <w:tab w:val="right" w:pos="8222"/>
      </w:tabs>
      <w:spacing w:before="120"/>
      <w:ind w:left="227" w:right="340" w:hanging="1304"/>
    </w:pPr>
  </w:style>
  <w:style w:type="paragraph" w:styleId="TOC3">
    <w:name w:val="toc 3"/>
    <w:basedOn w:val="TOC2"/>
    <w:next w:val="Normal"/>
    <w:autoRedefine/>
    <w:uiPriority w:val="39"/>
    <w:rsid w:val="00D62DB0"/>
    <w:pPr>
      <w:spacing w:before="0"/>
      <w:ind w:left="454" w:hanging="1531"/>
    </w:pPr>
    <w:rPr>
      <w:rFonts w:eastAsiaTheme="minorEastAsia"/>
      <w:szCs w:val="22"/>
    </w:rPr>
  </w:style>
  <w:style w:type="paragraph" w:styleId="TOC4">
    <w:name w:val="toc 4"/>
    <w:basedOn w:val="TOC3"/>
    <w:next w:val="Normal"/>
    <w:autoRedefine/>
    <w:uiPriority w:val="39"/>
    <w:semiHidden/>
    <w:rsid w:val="00995C8D"/>
  </w:style>
  <w:style w:type="paragraph" w:styleId="TOC5">
    <w:name w:val="toc 5"/>
    <w:basedOn w:val="TOC1"/>
    <w:next w:val="Normal"/>
    <w:autoRedefine/>
    <w:uiPriority w:val="39"/>
    <w:semiHidden/>
    <w:rsid w:val="00567A6B"/>
  </w:style>
  <w:style w:type="character" w:customStyle="1" w:styleId="Heading6Char">
    <w:name w:val="Heading 6 Char"/>
    <w:basedOn w:val="DefaultParagraphFont"/>
    <w:link w:val="Heading6"/>
    <w:rsid w:val="00E8770A"/>
    <w:rPr>
      <w:rFonts w:eastAsiaTheme="majorEastAsia" w:cstheme="majorBidi"/>
      <w:iCs/>
      <w:color w:val="080C80"/>
      <w:sz w:val="26"/>
      <w:szCs w:val="26"/>
    </w:rPr>
  </w:style>
  <w:style w:type="character" w:customStyle="1" w:styleId="Heading7Char">
    <w:name w:val="Heading 7 Char"/>
    <w:basedOn w:val="DefaultParagraphFont"/>
    <w:link w:val="Heading7"/>
    <w:rsid w:val="00E8770A"/>
    <w:rPr>
      <w:rFonts w:eastAsiaTheme="majorEastAsia" w:cstheme="majorBidi"/>
      <w:b/>
      <w:szCs w:val="26"/>
    </w:rPr>
  </w:style>
  <w:style w:type="character" w:customStyle="1" w:styleId="Heading8Char">
    <w:name w:val="Heading 8 Char"/>
    <w:basedOn w:val="DefaultParagraphFont"/>
    <w:link w:val="Heading8"/>
    <w:rsid w:val="00002FC4"/>
    <w:rPr>
      <w:rFonts w:eastAsiaTheme="majorEastAsia" w:cstheme="majorBidi"/>
      <w:szCs w:val="21"/>
    </w:rPr>
  </w:style>
  <w:style w:type="paragraph" w:styleId="TOC6">
    <w:name w:val="toc 6"/>
    <w:basedOn w:val="TOC2"/>
    <w:next w:val="Normal"/>
    <w:autoRedefine/>
    <w:uiPriority w:val="39"/>
    <w:semiHidden/>
    <w:rsid w:val="00995C8D"/>
  </w:style>
  <w:style w:type="paragraph" w:styleId="TOC7">
    <w:name w:val="toc 7"/>
    <w:basedOn w:val="TOC3"/>
    <w:next w:val="Normal"/>
    <w:autoRedefine/>
    <w:uiPriority w:val="39"/>
    <w:semiHidden/>
    <w:rsid w:val="00971912"/>
  </w:style>
  <w:style w:type="paragraph" w:styleId="TOC8">
    <w:name w:val="toc 8"/>
    <w:basedOn w:val="TOC4"/>
    <w:next w:val="Normal"/>
    <w:autoRedefine/>
    <w:uiPriority w:val="39"/>
    <w:semiHidden/>
    <w:rsid w:val="00971912"/>
  </w:style>
  <w:style w:type="paragraph" w:styleId="TOC9">
    <w:name w:val="toc 9"/>
    <w:basedOn w:val="Normal"/>
    <w:next w:val="Normal"/>
    <w:autoRedefine/>
    <w:uiPriority w:val="39"/>
    <w:rsid w:val="00567A6B"/>
    <w:pPr>
      <w:tabs>
        <w:tab w:val="right" w:pos="8222"/>
      </w:tabs>
      <w:spacing w:before="255"/>
      <w:ind w:right="340"/>
    </w:pPr>
    <w:rPr>
      <w:b/>
    </w:rPr>
  </w:style>
  <w:style w:type="paragraph" w:customStyle="1" w:styleId="Referentielijst">
    <w:name w:val="Referentielijst"/>
    <w:basedOn w:val="Caption"/>
    <w:next w:val="Normal"/>
    <w:qFormat/>
    <w:rsid w:val="00324889"/>
    <w:pPr>
      <w:spacing w:after="255"/>
      <w:ind w:left="567" w:hanging="567"/>
    </w:pPr>
    <w:rPr>
      <w:i w:val="0"/>
    </w:rPr>
  </w:style>
  <w:style w:type="paragraph" w:customStyle="1" w:styleId="Huisstijl-Paginanummer">
    <w:name w:val="Huisstijl-Paginanummer"/>
    <w:basedOn w:val="Huisstijl-Gegeven"/>
    <w:next w:val="Normal"/>
    <w:semiHidden/>
    <w:qFormat/>
    <w:rsid w:val="00C47707"/>
    <w:pPr>
      <w:framePr w:wrap="around" w:vAnchor="page" w:hAnchor="page" w:y="5728"/>
      <w:jc w:val="right"/>
    </w:pPr>
  </w:style>
  <w:style w:type="paragraph" w:styleId="TableofFigures">
    <w:name w:val="table of figures"/>
    <w:basedOn w:val="TOC1"/>
    <w:next w:val="Normal"/>
    <w:uiPriority w:val="99"/>
    <w:unhideWhenUsed/>
    <w:rsid w:val="005B61D2"/>
    <w:rPr>
      <w:b w:val="0"/>
    </w:rPr>
  </w:style>
  <w:style w:type="paragraph" w:styleId="Footer">
    <w:name w:val="footer"/>
    <w:basedOn w:val="Normal"/>
    <w:link w:val="FooterChar"/>
    <w:uiPriority w:val="99"/>
    <w:unhideWhenUsed/>
    <w:rsid w:val="006333DF"/>
    <w:pPr>
      <w:tabs>
        <w:tab w:val="center" w:pos="4680"/>
        <w:tab w:val="right" w:pos="9360"/>
      </w:tabs>
      <w:spacing w:line="240" w:lineRule="auto"/>
    </w:pPr>
  </w:style>
  <w:style w:type="character" w:customStyle="1" w:styleId="FooterChar">
    <w:name w:val="Footer Char"/>
    <w:basedOn w:val="DefaultParagraphFont"/>
    <w:link w:val="Footer"/>
    <w:uiPriority w:val="99"/>
    <w:rsid w:val="006333DF"/>
  </w:style>
  <w:style w:type="paragraph" w:styleId="TOCHeading">
    <w:name w:val="TOC Heading"/>
    <w:basedOn w:val="Heading1"/>
    <w:next w:val="Normal"/>
    <w:uiPriority w:val="39"/>
    <w:semiHidden/>
    <w:qFormat/>
    <w:rsid w:val="006333DF"/>
    <w:pPr>
      <w:pageBreakBefore w:val="0"/>
      <w:numPr>
        <w:numId w:val="0"/>
      </w:numPr>
      <w:outlineLvl w:val="9"/>
    </w:pPr>
    <w:rPr>
      <w:rFonts w:eastAsiaTheme="majorEastAsia" w:cstheme="majorBidi"/>
      <w:bCs w:val="0"/>
    </w:rPr>
  </w:style>
  <w:style w:type="character" w:styleId="Hyperlink">
    <w:name w:val="Hyperlink"/>
    <w:basedOn w:val="DefaultParagraphFont"/>
    <w:uiPriority w:val="99"/>
    <w:rsid w:val="006333DF"/>
    <w:rPr>
      <w:color w:val="6B9F25" w:themeColor="hyperlink"/>
      <w:u w:val="single"/>
    </w:rPr>
  </w:style>
  <w:style w:type="character" w:customStyle="1" w:styleId="Huisstijl-Statusblad">
    <w:name w:val="Huisstijl-Statusblad"/>
    <w:basedOn w:val="DefaultParagraphFont"/>
    <w:semiHidden/>
    <w:rsid w:val="006333DF"/>
    <w:rPr>
      <w:b w:val="0"/>
      <w:sz w:val="16"/>
    </w:rPr>
  </w:style>
  <w:style w:type="character" w:customStyle="1" w:styleId="Huisstijl-StatusbladVet">
    <w:name w:val="Huisstijl-StatusbladVet"/>
    <w:basedOn w:val="DefaultParagraphFont"/>
    <w:semiHidden/>
    <w:rsid w:val="006333DF"/>
    <w:rPr>
      <w:b w:val="0"/>
      <w:bCs/>
      <w:sz w:val="16"/>
    </w:rPr>
  </w:style>
  <w:style w:type="character" w:customStyle="1" w:styleId="Heading2Char">
    <w:name w:val="Heading 2 Char"/>
    <w:basedOn w:val="DefaultParagraphFont"/>
    <w:link w:val="Heading2"/>
    <w:rsid w:val="006333DF"/>
    <w:rPr>
      <w:iCs/>
      <w:color w:val="080C80"/>
      <w:sz w:val="26"/>
      <w:szCs w:val="28"/>
    </w:rPr>
  </w:style>
  <w:style w:type="character" w:customStyle="1" w:styleId="Heading9Char">
    <w:name w:val="Heading 9 Char"/>
    <w:basedOn w:val="DefaultParagraphFont"/>
    <w:link w:val="Heading9"/>
    <w:rsid w:val="006333DF"/>
    <w:rPr>
      <w:rFonts w:cs="Arial"/>
      <w:i/>
      <w:iCs/>
      <w:sz w:val="21"/>
      <w:szCs w:val="22"/>
      <w:lang w:eastAsia="en-US"/>
    </w:rPr>
  </w:style>
  <w:style w:type="table" w:customStyle="1" w:styleId="dTable">
    <w:name w:val="d_Table"/>
    <w:basedOn w:val="TableGrid"/>
    <w:rsid w:val="006333DF"/>
    <w:tblPr/>
    <w:tblStylePr w:type="firstRow">
      <w:rPr>
        <w:rFonts w:ascii="Arial" w:hAnsi="Arial"/>
        <w:b w:val="0"/>
        <w:sz w:val="19"/>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tcPr>
    </w:tblStylePr>
    <w:tblStylePr w:type="lastRow">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styleId="LightList-Accent1">
    <w:name w:val="Light List Accent 1"/>
    <w:basedOn w:val="TableNormal"/>
    <w:uiPriority w:val="61"/>
    <w:rsid w:val="006333DF"/>
    <w:pPr>
      <w:spacing w:line="240" w:lineRule="auto"/>
    </w:pPr>
    <w:rPr>
      <w:rFonts w:ascii="Times New Roman" w:hAnsi="Times New Roman"/>
    </w:rPr>
    <w:tblPr>
      <w:tblStyleRowBandSize w:val="1"/>
      <w:tblStyleColBandSize w:val="1"/>
      <w:tblBorders>
        <w:top w:val="single" w:sz="8" w:space="0" w:color="549E39" w:themeColor="accent1"/>
        <w:left w:val="single" w:sz="8" w:space="0" w:color="549E39" w:themeColor="accent1"/>
        <w:bottom w:val="single" w:sz="8" w:space="0" w:color="549E39" w:themeColor="accent1"/>
        <w:right w:val="single" w:sz="8" w:space="0" w:color="549E39" w:themeColor="accent1"/>
      </w:tblBorders>
    </w:tblPr>
    <w:tblStylePr w:type="firstRow">
      <w:pPr>
        <w:spacing w:before="0" w:after="0" w:line="240" w:lineRule="auto"/>
      </w:pPr>
      <w:rPr>
        <w:b/>
        <w:bCs/>
        <w:color w:val="FFFFFF" w:themeColor="background1"/>
      </w:rPr>
      <w:tblPr/>
      <w:tcPr>
        <w:shd w:val="clear" w:color="auto" w:fill="549E39" w:themeFill="accent1"/>
      </w:tcPr>
    </w:tblStylePr>
    <w:tblStylePr w:type="lastRow">
      <w:pPr>
        <w:spacing w:before="0" w:after="0" w:line="240" w:lineRule="auto"/>
      </w:pPr>
      <w:rPr>
        <w:b/>
        <w:bCs/>
      </w:rPr>
      <w:tblPr/>
      <w:tcPr>
        <w:tcBorders>
          <w:top w:val="double" w:sz="6" w:space="0" w:color="549E39" w:themeColor="accent1"/>
          <w:left w:val="single" w:sz="8" w:space="0" w:color="549E39" w:themeColor="accent1"/>
          <w:bottom w:val="single" w:sz="8" w:space="0" w:color="549E39" w:themeColor="accent1"/>
          <w:right w:val="single" w:sz="8" w:space="0" w:color="549E39" w:themeColor="accent1"/>
        </w:tcBorders>
      </w:tcPr>
    </w:tblStylePr>
    <w:tblStylePr w:type="firstCol">
      <w:rPr>
        <w:b/>
        <w:bCs/>
      </w:rPr>
    </w:tblStylePr>
    <w:tblStylePr w:type="lastCol">
      <w:rPr>
        <w:b/>
        <w:bCs/>
      </w:rPr>
    </w:tblStylePr>
    <w:tblStylePr w:type="band1Vert">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tcPr>
    </w:tblStylePr>
    <w:tblStylePr w:type="band1Horz">
      <w:tblPr/>
      <w:tcPr>
        <w:tcBorders>
          <w:top w:val="single" w:sz="8" w:space="0" w:color="549E39" w:themeColor="accent1"/>
          <w:left w:val="single" w:sz="8" w:space="0" w:color="549E39" w:themeColor="accent1"/>
          <w:bottom w:val="single" w:sz="8" w:space="0" w:color="549E39" w:themeColor="accent1"/>
          <w:right w:val="single" w:sz="8" w:space="0" w:color="549E39" w:themeColor="accent1"/>
        </w:tcBorders>
      </w:tcPr>
    </w:tblStylePr>
  </w:style>
  <w:style w:type="character" w:styleId="CommentReference">
    <w:name w:val="annotation reference"/>
    <w:basedOn w:val="DefaultParagraphFont"/>
    <w:uiPriority w:val="99"/>
    <w:semiHidden/>
    <w:unhideWhenUsed/>
    <w:rsid w:val="007A3BE2"/>
    <w:rPr>
      <w:sz w:val="16"/>
      <w:szCs w:val="16"/>
    </w:rPr>
  </w:style>
  <w:style w:type="paragraph" w:styleId="CommentText">
    <w:name w:val="annotation text"/>
    <w:basedOn w:val="Normal"/>
    <w:link w:val="CommentTextChar"/>
    <w:uiPriority w:val="99"/>
    <w:unhideWhenUsed/>
    <w:rsid w:val="007A3BE2"/>
    <w:pPr>
      <w:spacing w:line="240" w:lineRule="auto"/>
    </w:pPr>
  </w:style>
  <w:style w:type="character" w:customStyle="1" w:styleId="CommentTextChar">
    <w:name w:val="Comment Text Char"/>
    <w:basedOn w:val="DefaultParagraphFont"/>
    <w:link w:val="CommentText"/>
    <w:uiPriority w:val="99"/>
    <w:rsid w:val="007A3BE2"/>
  </w:style>
  <w:style w:type="paragraph" w:styleId="CommentSubject">
    <w:name w:val="annotation subject"/>
    <w:basedOn w:val="CommentText"/>
    <w:next w:val="CommentText"/>
    <w:link w:val="CommentSubjectChar"/>
    <w:semiHidden/>
    <w:unhideWhenUsed/>
    <w:rsid w:val="007A3BE2"/>
    <w:rPr>
      <w:b/>
      <w:bCs/>
    </w:rPr>
  </w:style>
  <w:style w:type="character" w:customStyle="1" w:styleId="CommentSubjectChar">
    <w:name w:val="Comment Subject Char"/>
    <w:basedOn w:val="CommentTextChar"/>
    <w:link w:val="CommentSubject"/>
    <w:semiHidden/>
    <w:rsid w:val="007A3BE2"/>
    <w:rPr>
      <w:b/>
      <w:bCs/>
    </w:rPr>
  </w:style>
  <w:style w:type="paragraph" w:styleId="BalloonText">
    <w:name w:val="Balloon Text"/>
    <w:basedOn w:val="Normal"/>
    <w:link w:val="BalloonTextChar"/>
    <w:semiHidden/>
    <w:unhideWhenUsed/>
    <w:rsid w:val="007A3B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7A3BE2"/>
    <w:rPr>
      <w:rFonts w:ascii="Segoe UI" w:hAnsi="Segoe UI" w:cs="Segoe UI"/>
      <w:sz w:val="18"/>
      <w:szCs w:val="18"/>
    </w:rPr>
  </w:style>
  <w:style w:type="character" w:customStyle="1" w:styleId="ListParagraphChar">
    <w:name w:val="List Paragraph Char"/>
    <w:basedOn w:val="DefaultParagraphFont"/>
    <w:link w:val="ListParagraph"/>
    <w:uiPriority w:val="34"/>
    <w:locked/>
    <w:rsid w:val="00A13A84"/>
  </w:style>
  <w:style w:type="character" w:styleId="FollowedHyperlink">
    <w:name w:val="FollowedHyperlink"/>
    <w:basedOn w:val="DefaultParagraphFont"/>
    <w:semiHidden/>
    <w:unhideWhenUsed/>
    <w:rsid w:val="009A437A"/>
    <w:rPr>
      <w:color w:val="BA690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2036981">
      <w:bodyDiv w:val="1"/>
      <w:marLeft w:val="0"/>
      <w:marRight w:val="0"/>
      <w:marTop w:val="0"/>
      <w:marBottom w:val="0"/>
      <w:divBdr>
        <w:top w:val="none" w:sz="0" w:space="0" w:color="auto"/>
        <w:left w:val="none" w:sz="0" w:space="0" w:color="auto"/>
        <w:bottom w:val="none" w:sz="0" w:space="0" w:color="auto"/>
        <w:right w:val="none" w:sz="0" w:space="0" w:color="auto"/>
      </w:divBdr>
    </w:div>
    <w:div w:id="748582871">
      <w:bodyDiv w:val="1"/>
      <w:marLeft w:val="0"/>
      <w:marRight w:val="0"/>
      <w:marTop w:val="0"/>
      <w:marBottom w:val="0"/>
      <w:divBdr>
        <w:top w:val="none" w:sz="0" w:space="0" w:color="auto"/>
        <w:left w:val="none" w:sz="0" w:space="0" w:color="auto"/>
        <w:bottom w:val="none" w:sz="0" w:space="0" w:color="auto"/>
        <w:right w:val="none" w:sz="0" w:space="0" w:color="auto"/>
      </w:divBdr>
    </w:div>
    <w:div w:id="914780964">
      <w:bodyDiv w:val="1"/>
      <w:marLeft w:val="0"/>
      <w:marRight w:val="0"/>
      <w:marTop w:val="0"/>
      <w:marBottom w:val="0"/>
      <w:divBdr>
        <w:top w:val="none" w:sz="0" w:space="0" w:color="auto"/>
        <w:left w:val="none" w:sz="0" w:space="0" w:color="auto"/>
        <w:bottom w:val="none" w:sz="0" w:space="0" w:color="auto"/>
        <w:right w:val="none" w:sz="0" w:space="0" w:color="auto"/>
      </w:divBdr>
    </w:div>
    <w:div w:id="1079135076">
      <w:bodyDiv w:val="1"/>
      <w:marLeft w:val="0"/>
      <w:marRight w:val="0"/>
      <w:marTop w:val="0"/>
      <w:marBottom w:val="0"/>
      <w:divBdr>
        <w:top w:val="none" w:sz="0" w:space="0" w:color="auto"/>
        <w:left w:val="none" w:sz="0" w:space="0" w:color="auto"/>
        <w:bottom w:val="none" w:sz="0" w:space="0" w:color="auto"/>
        <w:right w:val="none" w:sz="0" w:space="0" w:color="auto"/>
      </w:divBdr>
    </w:div>
    <w:div w:id="1290671349">
      <w:bodyDiv w:val="1"/>
      <w:marLeft w:val="0"/>
      <w:marRight w:val="0"/>
      <w:marTop w:val="0"/>
      <w:marBottom w:val="0"/>
      <w:divBdr>
        <w:top w:val="none" w:sz="0" w:space="0" w:color="auto"/>
        <w:left w:val="none" w:sz="0" w:space="0" w:color="auto"/>
        <w:bottom w:val="none" w:sz="0" w:space="0" w:color="auto"/>
        <w:right w:val="none" w:sz="0" w:space="0" w:color="auto"/>
      </w:divBdr>
    </w:div>
    <w:div w:id="1445735389">
      <w:bodyDiv w:val="1"/>
      <w:marLeft w:val="0"/>
      <w:marRight w:val="0"/>
      <w:marTop w:val="0"/>
      <w:marBottom w:val="0"/>
      <w:divBdr>
        <w:top w:val="none" w:sz="0" w:space="0" w:color="auto"/>
        <w:left w:val="none" w:sz="0" w:space="0" w:color="auto"/>
        <w:bottom w:val="none" w:sz="0" w:space="0" w:color="auto"/>
        <w:right w:val="none" w:sz="0" w:space="0" w:color="auto"/>
      </w:divBdr>
    </w:div>
    <w:div w:id="165841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jpeg"/><Relationship Id="rId29"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sv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comments" Target="comments.xm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www.rtvdrenthe.nl/nieuws/30432/De-wateroverlast-van-oktober-1998"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6/09/relationships/commentsIds" Target="commentsIds.xml"/><Relationship Id="rId35"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IDB\DigiOffice\DEL\Programs\WhiteOffice\Sjabloon\Rapport.dotx" TargetMode="External"/></Relationships>
</file>

<file path=word/theme/theme1.xml><?xml version="1.0" encoding="utf-8"?>
<a:theme xmlns:a="http://schemas.openxmlformats.org/drawingml/2006/main" name="Kantoorthema">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2FE4AF-D1CE-4DB7-BFEC-EFF7038D4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Rapport.dotx</Template>
  <TotalTime>0</TotalTime>
  <Pages>29</Pages>
  <Words>3943</Words>
  <Characters>27941</Characters>
  <Application>Microsoft Office Word</Application>
  <DocSecurity>0</DocSecurity>
  <Lines>232</Lines>
  <Paragraphs>63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Generator of Rainfall and Discharge Extreme (GRADE) voor de Vecht</vt:lpstr>
      <vt:lpstr>Generator of Rainfall and Discharge Extreme (GRADE) voor de Vecht</vt:lpstr>
    </vt:vector>
  </TitlesOfParts>
  <Company>Deltares</Company>
  <LinksUpToDate>false</LinksUpToDate>
  <CharactersWithSpaces>31821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Generator of Rainfall and Discharge Extreme (GRADE) voor de Vecht</dc:title>
  <dc:subject>Generator of Rainfall and Discharge Extreme (GRADE) voor de Vecht</dc:subject>
  <dc:creator>Mark Hegnauer</dc:creator>
  <cp:keywords/>
  <dc:description>Dit document is gemaakt met WhiteOffice versie 2018.1.11</dc:description>
  <cp:lastModifiedBy>Robert Leander</cp:lastModifiedBy>
  <cp:revision>2</cp:revision>
  <cp:lastPrinted>2007-12-19T15:05:00Z</cp:lastPrinted>
  <dcterms:created xsi:type="dcterms:W3CDTF">2022-06-21T05:42:00Z</dcterms:created>
  <dcterms:modified xsi:type="dcterms:W3CDTF">2022-06-21T05:42:00Z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db_DocumentID">
    <vt:lpwstr>9d501b3b-5db7-4720-bc2f-6b9129d2d413</vt:lpwstr>
  </property>
  <property fmtid="{D5CDD505-2E9C-101B-9397-08002B2CF9AE}" pid="3" name="idb_RootDocumentID">
    <vt:lpwstr>9d501b3b-5db7-4720-bc2f-6b9129d2d413</vt:lpwstr>
  </property>
  <property fmtid="{D5CDD505-2E9C-101B-9397-08002B2CF9AE}" pid="4" name="idb_Nr">
    <vt:lpwstr/>
  </property>
  <property fmtid="{D5CDD505-2E9C-101B-9397-08002B2CF9AE}" pid="5" name="idb_VersieNr">
    <vt:lpwstr>0.1</vt:lpwstr>
  </property>
  <property fmtid="{D5CDD505-2E9C-101B-9397-08002B2CF9AE}" pid="6" name="idb_ProjID">
    <vt:i4>148649</vt:i4>
  </property>
  <property fmtid="{D5CDD505-2E9C-101B-9397-08002B2CF9AE}" pid="7" name="idb_Project">
    <vt:lpwstr>11206796-003 KPP HV05 2021 - Transnationale samenwerking | GRADE Vecht</vt:lpwstr>
  </property>
  <property fmtid="{D5CDD505-2E9C-101B-9397-08002B2CF9AE}" pid="8" name="idb_BeveiligingsniveauID">
    <vt:i4>13</vt:i4>
  </property>
  <property fmtid="{D5CDD505-2E9C-101B-9397-08002B2CF9AE}" pid="9" name="idb_DocumentsoortID">
    <vt:i4>7</vt:i4>
  </property>
  <property fmtid="{D5CDD505-2E9C-101B-9397-08002B2CF9AE}" pid="10" name="idb_Documentsoort">
    <vt:lpwstr>Rapport</vt:lpwstr>
  </property>
  <property fmtid="{D5CDD505-2E9C-101B-9397-08002B2CF9AE}" pid="11" name="idb_Onderwerp">
    <vt:lpwstr>Generator of Rainfall and Discharge Extreme (GRADE) voor de Vecht</vt:lpwstr>
  </property>
  <property fmtid="{D5CDD505-2E9C-101B-9397-08002B2CF9AE}" pid="12" name="idb_Datum">
    <vt:filetime>2021-11-01T23:00:00Z</vt:filetime>
  </property>
  <property fmtid="{D5CDD505-2E9C-101B-9397-08002B2CF9AE}" pid="13" name="idb_DocStatusID">
    <vt:i4>4</vt:i4>
  </property>
  <property fmtid="{D5CDD505-2E9C-101B-9397-08002B2CF9AE}" pid="14" name="idb_RelID">
    <vt:i4>13593</vt:i4>
  </property>
  <property fmtid="{D5CDD505-2E9C-101B-9397-08002B2CF9AE}" pid="15" name="idb_Relatie">
    <vt:lpwstr>Rijkswaterstaat Water, Verkeer en Leefomgeving</vt:lpwstr>
  </property>
  <property fmtid="{D5CDD505-2E9C-101B-9397-08002B2CF9AE}" pid="16" name="idb_PersID">
    <vt:i4>54279</vt:i4>
  </property>
  <property fmtid="{D5CDD505-2E9C-101B-9397-08002B2CF9AE}" pid="17" name="idb_Persoon">
    <vt:lpwstr>mevrouw R. Lammersen</vt:lpwstr>
  </property>
  <property fmtid="{D5CDD505-2E9C-101B-9397-08002B2CF9AE}" pid="18" name="idb_GebrID">
    <vt:i4>2410</vt:i4>
  </property>
  <property fmtid="{D5CDD505-2E9C-101B-9397-08002B2CF9AE}" pid="19" name="idb_Gebruiker">
    <vt:lpwstr>Mark Hegnauer</vt:lpwstr>
  </property>
  <property fmtid="{D5CDD505-2E9C-101B-9397-08002B2CF9AE}" pid="20" name="idb_IntBedrID">
    <vt:i4>7</vt:i4>
  </property>
  <property fmtid="{D5CDD505-2E9C-101B-9397-08002B2CF9AE}" pid="21" name="idb_InternBedrijf">
    <vt:lpwstr>Deltares</vt:lpwstr>
  </property>
  <property fmtid="{D5CDD505-2E9C-101B-9397-08002B2CF9AE}" pid="22" name="idb_IntVestID">
    <vt:i4>3</vt:i4>
  </property>
  <property fmtid="{D5CDD505-2E9C-101B-9397-08002B2CF9AE}" pid="23" name="idb_InterneVestiging">
    <vt:lpwstr>Delft-Boussinesqweg 1</vt:lpwstr>
  </property>
  <property fmtid="{D5CDD505-2E9C-101B-9397-08002B2CF9AE}" pid="24" name="idb_IntAfdID">
    <vt:i4>41</vt:i4>
  </property>
  <property fmtid="{D5CDD505-2E9C-101B-9397-08002B2CF9AE}" pid="25" name="idb_InterneAfdeling">
    <vt:lpwstr>HYD</vt:lpwstr>
  </property>
  <property fmtid="{D5CDD505-2E9C-101B-9397-08002B2CF9AE}" pid="26" name="idb_Memo">
    <vt:lpwstr/>
  </property>
</Properties>
</file>